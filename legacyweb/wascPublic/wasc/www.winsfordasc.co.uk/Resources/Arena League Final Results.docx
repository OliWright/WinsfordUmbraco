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85" w:rsidRDefault="005E2F85" w:rsidP="005E2F85"/>
    <w:p w:rsidR="005E2F85" w:rsidRDefault="005E2F85" w:rsidP="005E2F85">
      <w:r>
        <w:t>Premier Final at Manchester Result:-</w:t>
      </w:r>
    </w:p>
    <w:p w:rsidR="005E2F85" w:rsidRDefault="005E2F85" w:rsidP="005E2F85"/>
    <w:p w:rsidR="005E2F85" w:rsidRDefault="005E2F85" w:rsidP="005E2F85">
      <w:r>
        <w:t>1</w:t>
      </w:r>
      <w:r>
        <w:tab/>
        <w:t>Co Salford</w:t>
      </w:r>
      <w:r>
        <w:tab/>
        <w:t>292</w:t>
      </w:r>
    </w:p>
    <w:p w:rsidR="005E2F85" w:rsidRDefault="005E2F85" w:rsidP="005E2F85">
      <w:r>
        <w:t>2</w:t>
      </w:r>
      <w:r>
        <w:tab/>
        <w:t>Preston</w:t>
      </w:r>
      <w:r>
        <w:tab/>
        <w:t>273</w:t>
      </w:r>
    </w:p>
    <w:p w:rsidR="005E2F85" w:rsidRDefault="005E2F85" w:rsidP="005E2F85">
      <w:r>
        <w:t>3</w:t>
      </w:r>
      <w:r>
        <w:tab/>
        <w:t>Co Liverpool</w:t>
      </w:r>
      <w:r>
        <w:tab/>
        <w:t>261</w:t>
      </w:r>
    </w:p>
    <w:p w:rsidR="005E2F85" w:rsidRDefault="005E2F85" w:rsidP="005E2F85">
      <w:r>
        <w:t>4</w:t>
      </w:r>
      <w:r>
        <w:tab/>
        <w:t>Stockport Mo</w:t>
      </w:r>
      <w:r>
        <w:tab/>
        <w:t>260</w:t>
      </w:r>
    </w:p>
    <w:p w:rsidR="005E2F85" w:rsidRDefault="005E2F85" w:rsidP="005E2F85">
      <w:r>
        <w:t>5</w:t>
      </w:r>
      <w:r>
        <w:tab/>
        <w:t>Ellesmere Co</w:t>
      </w:r>
      <w:r>
        <w:tab/>
        <w:t>238</w:t>
      </w:r>
    </w:p>
    <w:p w:rsidR="005E2F85" w:rsidRDefault="005E2F85" w:rsidP="005E2F85">
      <w:r>
        <w:t>6</w:t>
      </w:r>
      <w:r>
        <w:tab/>
        <w:t>Warrington W</w:t>
      </w:r>
      <w:r>
        <w:tab/>
        <w:t>186</w:t>
      </w:r>
    </w:p>
    <w:p w:rsidR="005E2F85" w:rsidRDefault="005E2F85" w:rsidP="005E2F85">
      <w:r>
        <w:t>7</w:t>
      </w:r>
      <w:r>
        <w:tab/>
        <w:t>Cockermouth</w:t>
      </w:r>
      <w:r>
        <w:tab/>
        <w:t>180</w:t>
      </w:r>
    </w:p>
    <w:p w:rsidR="000E48CC" w:rsidRDefault="005E2F85" w:rsidP="005E2F85">
      <w:r>
        <w:t>8</w:t>
      </w:r>
      <w:r>
        <w:tab/>
        <w:t>Winsford</w:t>
      </w:r>
      <w:r>
        <w:tab/>
        <w:t>108</w:t>
      </w:r>
    </w:p>
    <w:p w:rsidR="005E2F85" w:rsidRDefault="005E2F85" w:rsidP="000C7C77"/>
    <w:p w:rsidR="000C7C77" w:rsidRPr="00E8127F" w:rsidRDefault="000C7C77" w:rsidP="000C7C77">
      <w:pPr>
        <w:pStyle w:val="EventHeader"/>
      </w:pPr>
      <w:bookmarkStart w:id="0" w:name="_GoBack"/>
      <w:bookmarkEnd w:id="0"/>
      <w:r>
        <w:t>EVENT</w:t>
      </w:r>
      <w:r w:rsidRPr="00E8127F">
        <w:t xml:space="preserve"> 1 Womens Open 200m IM                </w:t>
      </w:r>
    </w:p>
    <w:p w:rsidR="000C7C77" w:rsidRPr="00E8127F" w:rsidRDefault="000C7C77" w:rsidP="000C7C77">
      <w:pPr>
        <w:pStyle w:val="SplitLong"/>
      </w:pPr>
      <w:r w:rsidRPr="00E8127F">
        <w:t>Full Results</w:t>
      </w:r>
    </w:p>
    <w:p w:rsidR="000C7C77" w:rsidRPr="00E8127F" w:rsidRDefault="000C7C77" w:rsidP="000C7C77">
      <w:pPr>
        <w:pStyle w:val="PlaceHeader"/>
      </w:pPr>
      <w:r>
        <w:t>Place</w:t>
      </w:r>
      <w:r w:rsidRPr="00E8127F">
        <w:tab/>
        <w:t>Name</w:t>
      </w:r>
      <w:r w:rsidRPr="00E8127F">
        <w:tab/>
        <w:t>AaD</w:t>
      </w:r>
      <w:r w:rsidRPr="00E8127F">
        <w:tab/>
        <w:t>Club</w:t>
      </w:r>
      <w:r w:rsidRPr="00E8127F">
        <w:tab/>
      </w:r>
      <w:r w:rsidRPr="00E8127F">
        <w:tab/>
        <w:t>Time</w:t>
      </w:r>
      <w:r w:rsidRPr="00E8127F">
        <w:tab/>
      </w:r>
      <w:r w:rsidRPr="00E8127F">
        <w:tab/>
      </w:r>
      <w:r w:rsidRPr="00E8127F">
        <w:tab/>
      </w:r>
      <w:r w:rsidRPr="00E8127F">
        <w:tab/>
      </w:r>
      <w:r w:rsidRPr="00E8127F">
        <w:tab/>
        <w:t>50</w:t>
      </w:r>
      <w:r w:rsidRPr="00E8127F">
        <w:tab/>
        <w:t>100</w:t>
      </w:r>
      <w:r w:rsidRPr="00E8127F">
        <w:tab/>
        <w:t>150</w:t>
      </w:r>
    </w:p>
    <w:p w:rsidR="000C7C77" w:rsidRPr="00E8127F" w:rsidRDefault="000C7C77" w:rsidP="000C7C77">
      <w:pPr>
        <w:pStyle w:val="PlaceEven"/>
      </w:pPr>
      <w:r w:rsidRPr="00E8127F">
        <w:t>1.</w:t>
      </w:r>
      <w:r w:rsidRPr="00E8127F">
        <w:tab/>
        <w:t>Lucy Mckenzie</w:t>
      </w:r>
      <w:r w:rsidRPr="00E8127F">
        <w:tab/>
        <w:t>16</w:t>
      </w:r>
      <w:r w:rsidRPr="00E8127F">
        <w:tab/>
        <w:t>Cockermouth</w:t>
      </w:r>
      <w:r w:rsidRPr="00E8127F">
        <w:tab/>
      </w:r>
      <w:r w:rsidRPr="00E8127F">
        <w:tab/>
        <w:t xml:space="preserve"> 2:19.39</w:t>
      </w:r>
      <w:r w:rsidRPr="00E8127F">
        <w:tab/>
      </w:r>
      <w:r w:rsidRPr="00E8127F">
        <w:tab/>
      </w:r>
      <w:r w:rsidRPr="00E8127F">
        <w:tab/>
      </w:r>
      <w:r w:rsidRPr="00E8127F">
        <w:tab/>
      </w:r>
      <w:r w:rsidRPr="00E8127F">
        <w:tab/>
        <w:t xml:space="preserve">   30.13</w:t>
      </w:r>
      <w:r w:rsidRPr="00E8127F">
        <w:tab/>
        <w:t xml:space="preserve"> 1:05.03</w:t>
      </w:r>
      <w:r w:rsidRPr="00E8127F">
        <w:tab/>
        <w:t xml:space="preserve"> 1:46.53</w:t>
      </w:r>
    </w:p>
    <w:p w:rsidR="000C7C77" w:rsidRPr="00E8127F" w:rsidRDefault="000C7C77" w:rsidP="000C7C77">
      <w:pPr>
        <w:pStyle w:val="PlaceEven"/>
      </w:pPr>
      <w:r w:rsidRPr="00E8127F">
        <w:t>2.</w:t>
      </w:r>
      <w:r w:rsidRPr="00E8127F">
        <w:tab/>
        <w:t>Lucy Davis</w:t>
      </w:r>
      <w:r w:rsidRPr="00E8127F">
        <w:tab/>
        <w:t>17</w:t>
      </w:r>
      <w:r w:rsidRPr="00E8127F">
        <w:tab/>
        <w:t>Preston</w:t>
      </w:r>
      <w:r w:rsidRPr="00E8127F">
        <w:tab/>
      </w:r>
      <w:r w:rsidRPr="00E8127F">
        <w:tab/>
        <w:t xml:space="preserve"> 2:19.74</w:t>
      </w:r>
      <w:r w:rsidRPr="00E8127F">
        <w:tab/>
      </w:r>
      <w:r w:rsidRPr="00E8127F">
        <w:tab/>
      </w:r>
      <w:r w:rsidRPr="00E8127F">
        <w:tab/>
      </w:r>
      <w:r w:rsidRPr="00E8127F">
        <w:tab/>
      </w:r>
      <w:r w:rsidRPr="00E8127F">
        <w:tab/>
        <w:t xml:space="preserve">   29.95</w:t>
      </w:r>
      <w:r w:rsidRPr="00E8127F">
        <w:tab/>
        <w:t xml:space="preserve"> 1:05.43</w:t>
      </w:r>
      <w:r w:rsidRPr="00E8127F">
        <w:tab/>
        <w:t xml:space="preserve"> 1:47.34</w:t>
      </w:r>
    </w:p>
    <w:p w:rsidR="000C7C77" w:rsidRPr="00E8127F" w:rsidRDefault="000C7C77" w:rsidP="000C7C77">
      <w:pPr>
        <w:pStyle w:val="PlaceEven"/>
      </w:pPr>
      <w:r w:rsidRPr="00E8127F">
        <w:t>3.</w:t>
      </w:r>
      <w:r w:rsidRPr="00E8127F">
        <w:tab/>
        <w:t>Kathleen Dawson</w:t>
      </w:r>
      <w:r w:rsidRPr="00E8127F">
        <w:tab/>
        <w:t>16</w:t>
      </w:r>
      <w:r w:rsidRPr="00E8127F">
        <w:tab/>
        <w:t>Warrington W</w:t>
      </w:r>
      <w:r w:rsidRPr="00E8127F">
        <w:tab/>
      </w:r>
      <w:r w:rsidRPr="00E8127F">
        <w:tab/>
        <w:t xml:space="preserve"> 2:22.35</w:t>
      </w:r>
      <w:r w:rsidRPr="00E8127F">
        <w:tab/>
      </w:r>
      <w:r w:rsidRPr="00E8127F">
        <w:tab/>
      </w:r>
      <w:r w:rsidRPr="00E8127F">
        <w:tab/>
      </w:r>
      <w:r w:rsidRPr="00E8127F">
        <w:tab/>
      </w:r>
      <w:r w:rsidRPr="00E8127F">
        <w:tab/>
        <w:t xml:space="preserve">   29.39</w:t>
      </w:r>
      <w:r w:rsidRPr="00E8127F">
        <w:tab/>
        <w:t xml:space="preserve"> 1:04.62</w:t>
      </w:r>
      <w:r w:rsidRPr="00E8127F">
        <w:tab/>
        <w:t xml:space="preserve"> 1:49.23</w:t>
      </w:r>
    </w:p>
    <w:p w:rsidR="000C7C77" w:rsidRPr="00E8127F" w:rsidRDefault="000C7C77" w:rsidP="000C7C77">
      <w:pPr>
        <w:pStyle w:val="PlaceEven"/>
      </w:pPr>
      <w:r w:rsidRPr="00E8127F">
        <w:t>4.</w:t>
      </w:r>
      <w:r w:rsidRPr="00E8127F">
        <w:tab/>
        <w:t>Katrina Alder</w:t>
      </w:r>
      <w:r w:rsidRPr="00E8127F">
        <w:tab/>
        <w:t>22</w:t>
      </w:r>
      <w:r w:rsidRPr="00E8127F">
        <w:tab/>
        <w:t>Co Salford</w:t>
      </w:r>
      <w:r w:rsidRPr="00E8127F">
        <w:tab/>
      </w:r>
      <w:r w:rsidRPr="00E8127F">
        <w:tab/>
        <w:t xml:space="preserve"> 2:23.08</w:t>
      </w:r>
      <w:r w:rsidRPr="00E8127F">
        <w:tab/>
      </w:r>
      <w:r w:rsidRPr="00E8127F">
        <w:tab/>
      </w:r>
      <w:r w:rsidRPr="00E8127F">
        <w:tab/>
      </w:r>
      <w:r w:rsidRPr="00E8127F">
        <w:tab/>
      </w:r>
      <w:r w:rsidRPr="00E8127F">
        <w:tab/>
        <w:t xml:space="preserve">   30.16</w:t>
      </w:r>
      <w:r w:rsidRPr="00E8127F">
        <w:tab/>
        <w:t xml:space="preserve"> 1:05.71</w:t>
      </w:r>
      <w:r w:rsidRPr="00E8127F">
        <w:tab/>
        <w:t xml:space="preserve"> 1:49.41</w:t>
      </w:r>
    </w:p>
    <w:p w:rsidR="000C7C77" w:rsidRPr="00E8127F" w:rsidRDefault="000C7C77" w:rsidP="000C7C77">
      <w:pPr>
        <w:pStyle w:val="PlaceEven"/>
      </w:pPr>
      <w:r w:rsidRPr="00E8127F">
        <w:t>5.</w:t>
      </w:r>
      <w:r w:rsidRPr="00E8127F">
        <w:tab/>
        <w:t>Jessica Powell</w:t>
      </w:r>
      <w:r w:rsidRPr="00E8127F">
        <w:tab/>
        <w:t>20</w:t>
      </w:r>
      <w:r w:rsidRPr="00E8127F">
        <w:tab/>
        <w:t>Stockport Mo</w:t>
      </w:r>
      <w:r w:rsidRPr="00E8127F">
        <w:tab/>
      </w:r>
      <w:r w:rsidRPr="00E8127F">
        <w:tab/>
        <w:t xml:space="preserve"> 2:25.62</w:t>
      </w:r>
      <w:r w:rsidRPr="00E8127F">
        <w:tab/>
      </w:r>
      <w:r w:rsidRPr="00E8127F">
        <w:tab/>
      </w:r>
      <w:r w:rsidRPr="00E8127F">
        <w:tab/>
      </w:r>
      <w:r w:rsidRPr="00E8127F">
        <w:tab/>
      </w:r>
      <w:r w:rsidRPr="00E8127F">
        <w:tab/>
        <w:t xml:space="preserve">   31.17</w:t>
      </w:r>
      <w:r w:rsidRPr="00E8127F">
        <w:tab/>
        <w:t xml:space="preserve"> 1:09.12</w:t>
      </w:r>
      <w:r w:rsidRPr="00E8127F">
        <w:tab/>
        <w:t xml:space="preserve"> 1:50.59</w:t>
      </w:r>
    </w:p>
    <w:p w:rsidR="000C7C77" w:rsidRPr="00E8127F" w:rsidRDefault="000C7C77" w:rsidP="000C7C77">
      <w:pPr>
        <w:pStyle w:val="PlaceEven"/>
      </w:pPr>
      <w:r w:rsidRPr="00E8127F">
        <w:t>6.</w:t>
      </w:r>
      <w:r w:rsidRPr="00E8127F">
        <w:tab/>
        <w:t>Emma Grayson</w:t>
      </w:r>
      <w:r w:rsidRPr="00E8127F">
        <w:tab/>
        <w:t>16</w:t>
      </w:r>
      <w:r w:rsidRPr="00E8127F">
        <w:tab/>
        <w:t>Co Liverpool</w:t>
      </w:r>
      <w:r w:rsidRPr="00E8127F">
        <w:tab/>
      </w:r>
      <w:r w:rsidRPr="00E8127F">
        <w:tab/>
        <w:t xml:space="preserve"> 2:28.25</w:t>
      </w:r>
      <w:r w:rsidRPr="00E8127F">
        <w:tab/>
      </w:r>
      <w:r w:rsidRPr="00E8127F">
        <w:tab/>
      </w:r>
      <w:r w:rsidRPr="00E8127F">
        <w:tab/>
      </w:r>
      <w:r w:rsidRPr="00E8127F">
        <w:tab/>
      </w:r>
      <w:r w:rsidRPr="00E8127F">
        <w:tab/>
        <w:t xml:space="preserve">   31.58</w:t>
      </w:r>
      <w:r w:rsidRPr="00E8127F">
        <w:tab/>
        <w:t xml:space="preserve"> 1:08.27</w:t>
      </w:r>
      <w:r w:rsidRPr="00E8127F">
        <w:tab/>
        <w:t xml:space="preserve"> 1:53.47</w:t>
      </w:r>
    </w:p>
    <w:p w:rsidR="000C7C77" w:rsidRPr="00E8127F" w:rsidRDefault="000C7C77" w:rsidP="000C7C77">
      <w:pPr>
        <w:pStyle w:val="PlaceEven"/>
      </w:pPr>
      <w:r w:rsidRPr="00E8127F">
        <w:t>7.</w:t>
      </w:r>
      <w:r w:rsidRPr="00E8127F">
        <w:tab/>
        <w:t>Olivia Gardner</w:t>
      </w:r>
      <w:r w:rsidRPr="00E8127F">
        <w:tab/>
        <w:t>15</w:t>
      </w:r>
      <w:r w:rsidRPr="00E8127F">
        <w:tab/>
        <w:t>Ellesmere Co</w:t>
      </w:r>
      <w:r w:rsidRPr="00E8127F">
        <w:tab/>
      </w:r>
      <w:r w:rsidRPr="00E8127F">
        <w:tab/>
        <w:t xml:space="preserve"> 2:31.94</w:t>
      </w:r>
      <w:r w:rsidRPr="00E8127F">
        <w:tab/>
      </w:r>
      <w:r w:rsidRPr="00E8127F">
        <w:tab/>
      </w:r>
      <w:r w:rsidRPr="00E8127F">
        <w:tab/>
      </w:r>
      <w:r w:rsidRPr="00E8127F">
        <w:tab/>
      </w:r>
      <w:r w:rsidRPr="00E8127F">
        <w:tab/>
        <w:t xml:space="preserve">   32.73</w:t>
      </w:r>
      <w:r w:rsidRPr="00E8127F">
        <w:tab/>
        <w:t xml:space="preserve"> 1:09.37</w:t>
      </w:r>
      <w:r w:rsidRPr="00E8127F">
        <w:tab/>
        <w:t xml:space="preserve"> 1:56.95</w:t>
      </w:r>
    </w:p>
    <w:p w:rsidR="000C7C77" w:rsidRDefault="000C7C77" w:rsidP="000C7C77">
      <w:pPr>
        <w:pStyle w:val="PlaceEven"/>
      </w:pPr>
      <w:r w:rsidRPr="00E8127F">
        <w:t>8.</w:t>
      </w:r>
      <w:r w:rsidRPr="00E8127F">
        <w:tab/>
        <w:t>Jessica Gallimore</w:t>
      </w:r>
      <w:r w:rsidRPr="00E8127F">
        <w:tab/>
        <w:t>18</w:t>
      </w:r>
      <w:r w:rsidRPr="00E8127F">
        <w:tab/>
        <w:t>Winsford</w:t>
      </w:r>
      <w:r w:rsidRPr="00E8127F">
        <w:tab/>
      </w:r>
      <w:r w:rsidRPr="00E8127F">
        <w:tab/>
        <w:t xml:space="preserve"> 2:38.48</w:t>
      </w:r>
      <w:r w:rsidRPr="00E8127F">
        <w:tab/>
      </w:r>
      <w:r w:rsidRPr="00E8127F">
        <w:tab/>
      </w:r>
      <w:r w:rsidRPr="00E8127F">
        <w:tab/>
      </w:r>
      <w:r w:rsidRPr="00E8127F">
        <w:tab/>
      </w:r>
      <w:r w:rsidRPr="00E8127F">
        <w:tab/>
        <w:t xml:space="preserve">   31.88</w:t>
      </w:r>
      <w:r w:rsidRPr="00E8127F">
        <w:tab/>
        <w:t xml:space="preserve"> 1:11.31</w:t>
      </w:r>
      <w:r w:rsidRPr="00E8127F">
        <w:tab/>
        <w:t xml:space="preserve"> 2:00.11</w:t>
      </w:r>
    </w:p>
    <w:p w:rsidR="000C7C77" w:rsidRDefault="000C7C77" w:rsidP="000C7C77">
      <w:pPr>
        <w:pStyle w:val="SplitLong"/>
      </w:pPr>
    </w:p>
    <w:p w:rsidR="000C7C77" w:rsidRPr="00AA6AF5" w:rsidRDefault="000C7C77" w:rsidP="000C7C77">
      <w:pPr>
        <w:pStyle w:val="EventHeader"/>
      </w:pPr>
      <w:r>
        <w:t>EVENT</w:t>
      </w:r>
      <w:r w:rsidRPr="00AA6AF5">
        <w:t xml:space="preserve"> 2 Mens Open 200m IM                  </w:t>
      </w:r>
    </w:p>
    <w:p w:rsidR="000C7C77" w:rsidRPr="00AA6AF5" w:rsidRDefault="000C7C77" w:rsidP="000C7C77">
      <w:pPr>
        <w:pStyle w:val="SplitLong"/>
      </w:pPr>
      <w:r w:rsidRPr="00AA6AF5">
        <w:t>Full Results</w:t>
      </w:r>
    </w:p>
    <w:p w:rsidR="000C7C77" w:rsidRPr="00AA6AF5" w:rsidRDefault="000C7C77" w:rsidP="000C7C77">
      <w:pPr>
        <w:pStyle w:val="PlaceHeader"/>
      </w:pPr>
      <w:r>
        <w:t>Place</w:t>
      </w:r>
      <w:r w:rsidRPr="00AA6AF5">
        <w:tab/>
        <w:t>Name</w:t>
      </w:r>
      <w:r w:rsidRPr="00AA6AF5">
        <w:tab/>
        <w:t>AaD</w:t>
      </w:r>
      <w:r w:rsidRPr="00AA6AF5">
        <w:tab/>
        <w:t>Club</w:t>
      </w:r>
      <w:r w:rsidRPr="00AA6AF5">
        <w:tab/>
      </w:r>
      <w:r w:rsidRPr="00AA6AF5">
        <w:tab/>
        <w:t>Time</w:t>
      </w:r>
      <w:r w:rsidRPr="00AA6AF5">
        <w:tab/>
      </w:r>
      <w:r w:rsidRPr="00AA6AF5">
        <w:tab/>
      </w:r>
      <w:r w:rsidRPr="00AA6AF5">
        <w:tab/>
      </w:r>
      <w:r w:rsidRPr="00AA6AF5">
        <w:tab/>
      </w:r>
      <w:r w:rsidRPr="00AA6AF5">
        <w:tab/>
        <w:t>50</w:t>
      </w:r>
      <w:r w:rsidRPr="00AA6AF5">
        <w:tab/>
        <w:t>100</w:t>
      </w:r>
      <w:r w:rsidRPr="00AA6AF5">
        <w:tab/>
        <w:t>150</w:t>
      </w:r>
    </w:p>
    <w:p w:rsidR="000C7C77" w:rsidRPr="00AA6AF5" w:rsidRDefault="000C7C77" w:rsidP="000C7C77">
      <w:pPr>
        <w:pStyle w:val="PlaceEven"/>
      </w:pPr>
      <w:r w:rsidRPr="00AA6AF5">
        <w:t>1.</w:t>
      </w:r>
      <w:r w:rsidRPr="00AA6AF5">
        <w:tab/>
        <w:t>Thomas Litten</w:t>
      </w:r>
      <w:r w:rsidRPr="00AA6AF5">
        <w:tab/>
        <w:t>21</w:t>
      </w:r>
      <w:r w:rsidRPr="00AA6AF5">
        <w:tab/>
        <w:t>Stockport Mo</w:t>
      </w:r>
      <w:r w:rsidRPr="00AA6AF5">
        <w:tab/>
      </w:r>
      <w:r w:rsidRPr="00AA6AF5">
        <w:tab/>
        <w:t xml:space="preserve"> 2:02.68</w:t>
      </w:r>
      <w:r w:rsidRPr="00AA6AF5">
        <w:tab/>
      </w:r>
      <w:r w:rsidRPr="00AA6AF5">
        <w:tab/>
      </w:r>
      <w:r w:rsidRPr="00AA6AF5">
        <w:tab/>
      </w:r>
      <w:r w:rsidRPr="00AA6AF5">
        <w:tab/>
      </w:r>
      <w:r w:rsidRPr="00AA6AF5">
        <w:tab/>
        <w:t xml:space="preserve">   27.06</w:t>
      </w:r>
      <w:r w:rsidRPr="00AA6AF5">
        <w:tab/>
        <w:t xml:space="preserve">   59.33</w:t>
      </w:r>
      <w:r w:rsidRPr="00AA6AF5">
        <w:tab/>
        <w:t xml:space="preserve"> 1:33.57</w:t>
      </w:r>
    </w:p>
    <w:p w:rsidR="000C7C77" w:rsidRPr="00AA6AF5" w:rsidRDefault="000C7C77" w:rsidP="000C7C77">
      <w:pPr>
        <w:pStyle w:val="PlaceEven"/>
      </w:pPr>
      <w:r w:rsidRPr="00AA6AF5">
        <w:t>2.</w:t>
      </w:r>
      <w:r w:rsidRPr="00AA6AF5">
        <w:tab/>
        <w:t>Michael Rock</w:t>
      </w:r>
      <w:r w:rsidRPr="00AA6AF5">
        <w:tab/>
        <w:t>26</w:t>
      </w:r>
      <w:r w:rsidRPr="00AA6AF5">
        <w:tab/>
        <w:t>Co Liverpool</w:t>
      </w:r>
      <w:r w:rsidRPr="00AA6AF5">
        <w:tab/>
      </w:r>
      <w:r w:rsidRPr="00AA6AF5">
        <w:tab/>
        <w:t xml:space="preserve"> 2:10.26</w:t>
      </w:r>
      <w:r w:rsidRPr="00AA6AF5">
        <w:tab/>
      </w:r>
      <w:r w:rsidRPr="00AA6AF5">
        <w:tab/>
      </w:r>
      <w:r w:rsidRPr="00AA6AF5">
        <w:tab/>
      </w:r>
      <w:r w:rsidRPr="00AA6AF5">
        <w:tab/>
      </w:r>
      <w:r w:rsidRPr="00AA6AF5">
        <w:tab/>
        <w:t xml:space="preserve">   27.06</w:t>
      </w:r>
      <w:r w:rsidRPr="00AA6AF5">
        <w:tab/>
        <w:t xml:space="preserve">   59.51</w:t>
      </w:r>
      <w:r w:rsidRPr="00AA6AF5">
        <w:tab/>
        <w:t xml:space="preserve"> 1:39.01</w:t>
      </w:r>
    </w:p>
    <w:p w:rsidR="000C7C77" w:rsidRPr="00AA6AF5" w:rsidRDefault="000C7C77" w:rsidP="000C7C77">
      <w:pPr>
        <w:pStyle w:val="PlaceEven"/>
      </w:pPr>
      <w:r w:rsidRPr="00AA6AF5">
        <w:t>3.</w:t>
      </w:r>
      <w:r w:rsidRPr="00AA6AF5">
        <w:tab/>
        <w:t>Jordan Theaker</w:t>
      </w:r>
      <w:r w:rsidRPr="00AA6AF5">
        <w:tab/>
        <w:t>20</w:t>
      </w:r>
      <w:r w:rsidRPr="00AA6AF5">
        <w:tab/>
        <w:t>Preston</w:t>
      </w:r>
      <w:r w:rsidRPr="00AA6AF5">
        <w:tab/>
      </w:r>
      <w:r w:rsidRPr="00AA6AF5">
        <w:tab/>
        <w:t xml:space="preserve"> 2:10.75</w:t>
      </w:r>
      <w:r w:rsidRPr="00AA6AF5">
        <w:tab/>
      </w:r>
      <w:r w:rsidRPr="00AA6AF5">
        <w:tab/>
      </w:r>
      <w:r w:rsidRPr="00AA6AF5">
        <w:tab/>
      </w:r>
      <w:r w:rsidRPr="00AA6AF5">
        <w:tab/>
      </w:r>
      <w:r w:rsidRPr="00AA6AF5">
        <w:tab/>
        <w:t xml:space="preserve">   27.04</w:t>
      </w:r>
      <w:r w:rsidRPr="00AA6AF5">
        <w:tab/>
        <w:t xml:space="preserve"> 1:00.74</w:t>
      </w:r>
      <w:r w:rsidRPr="00AA6AF5">
        <w:tab/>
        <w:t xml:space="preserve"> 1:40.51</w:t>
      </w:r>
    </w:p>
    <w:p w:rsidR="000C7C77" w:rsidRPr="00AA6AF5" w:rsidRDefault="000C7C77" w:rsidP="000C7C77">
      <w:pPr>
        <w:pStyle w:val="PlaceEven"/>
      </w:pPr>
      <w:r w:rsidRPr="00AA6AF5">
        <w:t>4.</w:t>
      </w:r>
      <w:r w:rsidRPr="00AA6AF5">
        <w:tab/>
        <w:t>Ben Kerry</w:t>
      </w:r>
      <w:r w:rsidRPr="00AA6AF5">
        <w:tab/>
        <w:t>17</w:t>
      </w:r>
      <w:r w:rsidRPr="00AA6AF5">
        <w:tab/>
        <w:t>Co Salford</w:t>
      </w:r>
      <w:r w:rsidRPr="00AA6AF5">
        <w:tab/>
      </w:r>
      <w:r w:rsidRPr="00AA6AF5">
        <w:tab/>
        <w:t xml:space="preserve"> 2:11.15</w:t>
      </w:r>
      <w:r w:rsidRPr="00AA6AF5">
        <w:tab/>
      </w:r>
      <w:r w:rsidRPr="00AA6AF5">
        <w:tab/>
      </w:r>
      <w:r w:rsidRPr="00AA6AF5">
        <w:tab/>
      </w:r>
      <w:r w:rsidRPr="00AA6AF5">
        <w:tab/>
      </w:r>
      <w:r w:rsidRPr="00AA6AF5">
        <w:tab/>
        <w:t xml:space="preserve">   27.02</w:t>
      </w:r>
      <w:r w:rsidRPr="00AA6AF5">
        <w:tab/>
        <w:t xml:space="preserve">   59.48</w:t>
      </w:r>
      <w:r w:rsidRPr="00AA6AF5">
        <w:tab/>
        <w:t xml:space="preserve"> 1:40.30</w:t>
      </w:r>
    </w:p>
    <w:p w:rsidR="000C7C77" w:rsidRPr="00AA6AF5" w:rsidRDefault="000C7C77" w:rsidP="000C7C77">
      <w:pPr>
        <w:pStyle w:val="PlaceEven"/>
      </w:pPr>
      <w:r w:rsidRPr="00AA6AF5">
        <w:t>5.</w:t>
      </w:r>
      <w:r w:rsidRPr="00AA6AF5">
        <w:tab/>
        <w:t>David Richardson</w:t>
      </w:r>
      <w:r w:rsidRPr="00AA6AF5">
        <w:tab/>
        <w:t>16</w:t>
      </w:r>
      <w:r w:rsidRPr="00AA6AF5">
        <w:tab/>
        <w:t>Warrington W</w:t>
      </w:r>
      <w:r w:rsidRPr="00AA6AF5">
        <w:tab/>
      </w:r>
      <w:r w:rsidRPr="00AA6AF5">
        <w:tab/>
        <w:t xml:space="preserve"> 2:11.61</w:t>
      </w:r>
      <w:r w:rsidRPr="00AA6AF5">
        <w:tab/>
      </w:r>
      <w:r w:rsidRPr="00AA6AF5">
        <w:tab/>
      </w:r>
      <w:r w:rsidRPr="00AA6AF5">
        <w:tab/>
      </w:r>
      <w:r w:rsidRPr="00AA6AF5">
        <w:tab/>
      </w:r>
      <w:r w:rsidRPr="00AA6AF5">
        <w:tab/>
        <w:t xml:space="preserve">   28.26</w:t>
      </w:r>
      <w:r w:rsidRPr="00AA6AF5">
        <w:tab/>
        <w:t xml:space="preserve"> 1:00.52</w:t>
      </w:r>
      <w:r w:rsidRPr="00AA6AF5">
        <w:tab/>
        <w:t xml:space="preserve"> 1:39.35</w:t>
      </w:r>
    </w:p>
    <w:p w:rsidR="000C7C77" w:rsidRPr="00AA6AF5" w:rsidRDefault="000C7C77" w:rsidP="000C7C77">
      <w:pPr>
        <w:pStyle w:val="PlaceEven"/>
      </w:pPr>
      <w:r w:rsidRPr="00AA6AF5">
        <w:t>6.</w:t>
      </w:r>
      <w:r w:rsidRPr="00AA6AF5">
        <w:tab/>
        <w:t>Oliver Smith</w:t>
      </w:r>
      <w:r w:rsidRPr="00AA6AF5">
        <w:tab/>
        <w:t>17</w:t>
      </w:r>
      <w:r w:rsidRPr="00AA6AF5">
        <w:tab/>
        <w:t>Cockermouth</w:t>
      </w:r>
      <w:r w:rsidRPr="00AA6AF5">
        <w:tab/>
      </w:r>
      <w:r w:rsidRPr="00AA6AF5">
        <w:tab/>
        <w:t xml:space="preserve"> 2:13.06</w:t>
      </w:r>
      <w:r w:rsidRPr="00AA6AF5">
        <w:tab/>
      </w:r>
      <w:r w:rsidRPr="00AA6AF5">
        <w:tab/>
      </w:r>
      <w:r w:rsidRPr="00AA6AF5">
        <w:tab/>
      </w:r>
      <w:r w:rsidRPr="00AA6AF5">
        <w:tab/>
      </w:r>
      <w:r w:rsidRPr="00AA6AF5">
        <w:tab/>
        <w:t xml:space="preserve">   27.42</w:t>
      </w:r>
      <w:r w:rsidRPr="00AA6AF5">
        <w:tab/>
        <w:t xml:space="preserve"> 1:00.16</w:t>
      </w:r>
      <w:r w:rsidRPr="00AA6AF5">
        <w:tab/>
        <w:t xml:space="preserve"> 1:41.20</w:t>
      </w:r>
    </w:p>
    <w:p w:rsidR="000C7C77" w:rsidRPr="00AA6AF5" w:rsidRDefault="000C7C77" w:rsidP="000C7C77">
      <w:pPr>
        <w:pStyle w:val="PlaceEven"/>
      </w:pPr>
      <w:r w:rsidRPr="00AA6AF5">
        <w:t>7.</w:t>
      </w:r>
      <w:r w:rsidRPr="00AA6AF5">
        <w:tab/>
        <w:t>Hayden Griffiths</w:t>
      </w:r>
      <w:r w:rsidRPr="00AA6AF5">
        <w:tab/>
        <w:t>16</w:t>
      </w:r>
      <w:r w:rsidRPr="00AA6AF5">
        <w:tab/>
        <w:t>Ellesmere Co</w:t>
      </w:r>
      <w:r w:rsidRPr="00AA6AF5">
        <w:tab/>
      </w:r>
      <w:r w:rsidRPr="00AA6AF5">
        <w:tab/>
        <w:t xml:space="preserve"> 2:13.86</w:t>
      </w:r>
      <w:r w:rsidRPr="00AA6AF5">
        <w:tab/>
      </w:r>
      <w:r w:rsidRPr="00AA6AF5">
        <w:tab/>
      </w:r>
      <w:r w:rsidRPr="00AA6AF5">
        <w:tab/>
      </w:r>
      <w:r w:rsidRPr="00AA6AF5">
        <w:tab/>
      </w:r>
      <w:r w:rsidRPr="00AA6AF5">
        <w:tab/>
        <w:t xml:space="preserve">   28.18</w:t>
      </w:r>
      <w:r w:rsidRPr="00AA6AF5">
        <w:tab/>
        <w:t xml:space="preserve"> 1:01.49</w:t>
      </w:r>
      <w:r w:rsidRPr="00AA6AF5">
        <w:tab/>
        <w:t xml:space="preserve"> 1:41.81</w:t>
      </w:r>
    </w:p>
    <w:p w:rsidR="000C7C77" w:rsidRDefault="000C7C77" w:rsidP="000C7C77">
      <w:pPr>
        <w:pStyle w:val="PlaceEven"/>
      </w:pPr>
      <w:r w:rsidRPr="00AA6AF5">
        <w:t>8.</w:t>
      </w:r>
      <w:r w:rsidRPr="00AA6AF5">
        <w:tab/>
        <w:t>Brandon Sharkey</w:t>
      </w:r>
      <w:r w:rsidRPr="00AA6AF5">
        <w:tab/>
        <w:t>15</w:t>
      </w:r>
      <w:r w:rsidRPr="00AA6AF5">
        <w:tab/>
        <w:t>Winsford</w:t>
      </w:r>
      <w:r w:rsidRPr="00AA6AF5">
        <w:tab/>
      </w:r>
      <w:r w:rsidRPr="00AA6AF5">
        <w:tab/>
        <w:t xml:space="preserve"> 2:24.27</w:t>
      </w:r>
      <w:r w:rsidRPr="00AA6AF5">
        <w:tab/>
      </w:r>
      <w:r w:rsidRPr="00AA6AF5">
        <w:tab/>
      </w:r>
      <w:r w:rsidRPr="00AA6AF5">
        <w:tab/>
      </w:r>
      <w:r w:rsidRPr="00AA6AF5">
        <w:tab/>
      </w:r>
      <w:r w:rsidRPr="00AA6AF5">
        <w:tab/>
        <w:t xml:space="preserve">   28.64</w:t>
      </w:r>
      <w:r w:rsidRPr="00AA6AF5">
        <w:tab/>
        <w:t xml:space="preserve"> 1:05.70</w:t>
      </w:r>
      <w:r w:rsidRPr="00AA6AF5">
        <w:tab/>
        <w:t xml:space="preserve"> 1:50.59</w:t>
      </w:r>
    </w:p>
    <w:p w:rsidR="000C7C77" w:rsidRDefault="000C7C77" w:rsidP="000C7C77">
      <w:pPr>
        <w:pStyle w:val="SplitLong"/>
      </w:pPr>
    </w:p>
    <w:p w:rsidR="000C7C77" w:rsidRPr="00A4300D" w:rsidRDefault="000C7C77" w:rsidP="000C7C77">
      <w:pPr>
        <w:pStyle w:val="EventHeader"/>
      </w:pPr>
      <w:r>
        <w:t>EVENT</w:t>
      </w:r>
      <w:r w:rsidRPr="00A4300D">
        <w:t xml:space="preserve"> 3 Womens 09/11 Yrs 200m Free.Team    </w:t>
      </w:r>
    </w:p>
    <w:p w:rsidR="000C7C77" w:rsidRPr="00A4300D" w:rsidRDefault="000C7C77" w:rsidP="000C7C77">
      <w:pPr>
        <w:pStyle w:val="SplitLong"/>
      </w:pPr>
      <w:r w:rsidRPr="00A4300D">
        <w:t>Full Results</w:t>
      </w:r>
    </w:p>
    <w:p w:rsidR="000C7C77" w:rsidRPr="00A4300D" w:rsidRDefault="000C7C77" w:rsidP="000C7C77">
      <w:pPr>
        <w:pStyle w:val="PlaceHeader"/>
      </w:pPr>
      <w:r>
        <w:t>Place</w:t>
      </w:r>
      <w:r w:rsidRPr="00A4300D">
        <w:tab/>
        <w:t>Name</w:t>
      </w:r>
      <w:r w:rsidRPr="00A4300D">
        <w:tab/>
        <w:t>A.G</w:t>
      </w:r>
      <w:r w:rsidRPr="00A4300D">
        <w:tab/>
        <w:t>Club</w:t>
      </w:r>
      <w:r w:rsidRPr="00A4300D">
        <w:tab/>
      </w:r>
      <w:r w:rsidRPr="00A4300D">
        <w:tab/>
        <w:t>Time</w:t>
      </w:r>
      <w:r w:rsidRPr="00A4300D">
        <w:tab/>
      </w:r>
      <w:r w:rsidRPr="00A4300D">
        <w:tab/>
      </w:r>
      <w:r w:rsidRPr="00A4300D">
        <w:tab/>
      </w:r>
      <w:r w:rsidRPr="00A4300D">
        <w:tab/>
      </w:r>
      <w:r w:rsidRPr="00A4300D">
        <w:tab/>
        <w:t>50</w:t>
      </w:r>
      <w:r w:rsidRPr="00A4300D">
        <w:tab/>
        <w:t>100</w:t>
      </w:r>
      <w:r w:rsidRPr="00A4300D">
        <w:tab/>
        <w:t>150</w:t>
      </w:r>
    </w:p>
    <w:p w:rsidR="000C7C77" w:rsidRPr="00A4300D" w:rsidRDefault="000C7C77" w:rsidP="000C7C77">
      <w:pPr>
        <w:pStyle w:val="PlaceEven"/>
      </w:pPr>
      <w:r w:rsidRPr="00A4300D">
        <w:t>1.</w:t>
      </w:r>
      <w:r w:rsidRPr="00A4300D">
        <w:tab/>
        <w:t>City of Liverpool SC</w:t>
      </w:r>
      <w:r w:rsidRPr="00A4300D">
        <w:tab/>
      </w:r>
      <w:r w:rsidRPr="00A4300D">
        <w:tab/>
        <w:t>Co Liverpool</w:t>
      </w:r>
      <w:r w:rsidRPr="00A4300D">
        <w:tab/>
      </w:r>
      <w:r w:rsidRPr="00A4300D">
        <w:tab/>
        <w:t xml:space="preserve"> 2:06.97</w:t>
      </w:r>
      <w:r w:rsidRPr="00A4300D">
        <w:tab/>
      </w:r>
      <w:r w:rsidRPr="00A4300D">
        <w:tab/>
      </w:r>
      <w:r w:rsidRPr="00A4300D">
        <w:tab/>
      </w:r>
      <w:r w:rsidRPr="00A4300D">
        <w:tab/>
      </w:r>
      <w:r w:rsidRPr="00A4300D">
        <w:tab/>
        <w:t xml:space="preserve">   31.93</w:t>
      </w:r>
      <w:r w:rsidRPr="00A4300D">
        <w:tab/>
        <w:t xml:space="preserve"> 1:03.99</w:t>
      </w:r>
      <w:r w:rsidRPr="00A4300D">
        <w:tab/>
        <w:t xml:space="preserve"> 1:35.48</w:t>
      </w:r>
    </w:p>
    <w:p w:rsidR="000C7C77" w:rsidRPr="00A4300D" w:rsidRDefault="000C7C77" w:rsidP="000C7C77">
      <w:pPr>
        <w:pStyle w:val="PlaceEven"/>
      </w:pPr>
      <w:r w:rsidRPr="00A4300D">
        <w:t>2.</w:t>
      </w:r>
      <w:r w:rsidRPr="00A4300D">
        <w:tab/>
        <w:t>Ellesmere College Tita</w:t>
      </w:r>
      <w:r w:rsidRPr="00A4300D">
        <w:tab/>
      </w:r>
      <w:r w:rsidRPr="00A4300D">
        <w:tab/>
        <w:t>Ellesmere Co</w:t>
      </w:r>
      <w:r w:rsidRPr="00A4300D">
        <w:tab/>
      </w:r>
      <w:r w:rsidRPr="00A4300D">
        <w:tab/>
        <w:t xml:space="preserve"> 2:09.66</w:t>
      </w:r>
      <w:r w:rsidRPr="00A4300D">
        <w:tab/>
      </w:r>
      <w:r w:rsidRPr="00A4300D">
        <w:tab/>
      </w:r>
      <w:r w:rsidRPr="00A4300D">
        <w:tab/>
      </w:r>
      <w:r w:rsidRPr="00A4300D">
        <w:tab/>
      </w:r>
      <w:r w:rsidRPr="00A4300D">
        <w:tab/>
        <w:t xml:space="preserve">   32.65</w:t>
      </w:r>
      <w:r w:rsidRPr="00A4300D">
        <w:tab/>
        <w:t xml:space="preserve"> 1:04.07</w:t>
      </w:r>
      <w:r w:rsidRPr="00A4300D">
        <w:tab/>
        <w:t xml:space="preserve"> 1:36.63</w:t>
      </w:r>
    </w:p>
    <w:p w:rsidR="000C7C77" w:rsidRPr="00A4300D" w:rsidRDefault="000C7C77" w:rsidP="000C7C77">
      <w:pPr>
        <w:pStyle w:val="PlaceEven"/>
      </w:pPr>
      <w:r w:rsidRPr="00A4300D">
        <w:t>3.</w:t>
      </w:r>
      <w:r w:rsidRPr="00A4300D">
        <w:tab/>
        <w:t>Warrington Warriors SC</w:t>
      </w:r>
      <w:r w:rsidRPr="00A4300D">
        <w:tab/>
      </w:r>
      <w:r w:rsidRPr="00A4300D">
        <w:tab/>
        <w:t>Warrington W</w:t>
      </w:r>
      <w:r w:rsidRPr="00A4300D">
        <w:tab/>
      </w:r>
      <w:r w:rsidRPr="00A4300D">
        <w:tab/>
        <w:t xml:space="preserve"> 2:11.50</w:t>
      </w:r>
      <w:r w:rsidRPr="00A4300D">
        <w:tab/>
      </w:r>
      <w:r w:rsidRPr="00A4300D">
        <w:tab/>
      </w:r>
      <w:r w:rsidRPr="00A4300D">
        <w:tab/>
      </w:r>
      <w:r w:rsidRPr="00A4300D">
        <w:tab/>
      </w:r>
      <w:r w:rsidRPr="00A4300D">
        <w:tab/>
        <w:t xml:space="preserve">   32.98</w:t>
      </w:r>
      <w:r w:rsidRPr="00A4300D">
        <w:tab/>
        <w:t xml:space="preserve"> 1:05.78</w:t>
      </w:r>
      <w:r w:rsidRPr="00A4300D">
        <w:tab/>
        <w:t xml:space="preserve"> 1:36.75</w:t>
      </w:r>
    </w:p>
    <w:p w:rsidR="000C7C77" w:rsidRPr="00A4300D" w:rsidRDefault="000C7C77" w:rsidP="000C7C77">
      <w:pPr>
        <w:pStyle w:val="PlaceEven"/>
      </w:pPr>
      <w:r w:rsidRPr="00A4300D">
        <w:t>4.</w:t>
      </w:r>
      <w:r w:rsidRPr="00A4300D">
        <w:tab/>
        <w:t>Stockport Metro SC</w:t>
      </w:r>
      <w:r w:rsidRPr="00A4300D">
        <w:tab/>
      </w:r>
      <w:r w:rsidRPr="00A4300D">
        <w:tab/>
        <w:t>Stockport Mo</w:t>
      </w:r>
      <w:r w:rsidRPr="00A4300D">
        <w:tab/>
      </w:r>
      <w:r w:rsidRPr="00A4300D">
        <w:tab/>
        <w:t xml:space="preserve"> 2:11.54</w:t>
      </w:r>
      <w:r w:rsidRPr="00A4300D">
        <w:tab/>
      </w:r>
      <w:r w:rsidRPr="00A4300D">
        <w:tab/>
      </w:r>
      <w:r w:rsidRPr="00A4300D">
        <w:tab/>
      </w:r>
      <w:r w:rsidRPr="00A4300D">
        <w:tab/>
      </w:r>
      <w:r w:rsidRPr="00A4300D">
        <w:tab/>
        <w:t xml:space="preserve">   33.19</w:t>
      </w:r>
      <w:r w:rsidRPr="00A4300D">
        <w:tab/>
        <w:t>-</w:t>
      </w:r>
      <w:r w:rsidRPr="00A4300D">
        <w:tab/>
        <w:t xml:space="preserve"> 1:37.19</w:t>
      </w:r>
    </w:p>
    <w:p w:rsidR="000C7C77" w:rsidRPr="00A4300D" w:rsidRDefault="000C7C77" w:rsidP="000C7C77">
      <w:pPr>
        <w:pStyle w:val="PlaceEven"/>
      </w:pPr>
      <w:r w:rsidRPr="00A4300D">
        <w:t>5.</w:t>
      </w:r>
      <w:r w:rsidRPr="00A4300D">
        <w:tab/>
        <w:t>Preston SC</w:t>
      </w:r>
      <w:r w:rsidRPr="00A4300D">
        <w:tab/>
      </w:r>
      <w:r w:rsidRPr="00A4300D">
        <w:tab/>
        <w:t>Preston</w:t>
      </w:r>
      <w:r w:rsidRPr="00A4300D">
        <w:tab/>
      </w:r>
      <w:r w:rsidRPr="00A4300D">
        <w:tab/>
        <w:t xml:space="preserve"> 2:13.21</w:t>
      </w:r>
      <w:r w:rsidRPr="00A4300D">
        <w:tab/>
      </w:r>
      <w:r w:rsidRPr="00A4300D">
        <w:tab/>
      </w:r>
      <w:r w:rsidRPr="00A4300D">
        <w:tab/>
      </w:r>
      <w:r w:rsidRPr="00A4300D">
        <w:tab/>
      </w:r>
      <w:r w:rsidRPr="00A4300D">
        <w:tab/>
        <w:t xml:space="preserve">   32.35</w:t>
      </w:r>
      <w:r w:rsidRPr="00A4300D">
        <w:tab/>
        <w:t xml:space="preserve"> 1:05.04</w:t>
      </w:r>
      <w:r w:rsidRPr="00A4300D">
        <w:tab/>
        <w:t xml:space="preserve"> 1:38.50</w:t>
      </w:r>
    </w:p>
    <w:p w:rsidR="000C7C77" w:rsidRPr="00A4300D" w:rsidRDefault="000C7C77" w:rsidP="000C7C77">
      <w:pPr>
        <w:pStyle w:val="PlaceEven"/>
      </w:pPr>
      <w:r w:rsidRPr="00A4300D">
        <w:t>6.</w:t>
      </w:r>
      <w:r w:rsidRPr="00A4300D">
        <w:tab/>
        <w:t>City of Salford SC</w:t>
      </w:r>
      <w:r w:rsidRPr="00A4300D">
        <w:tab/>
      </w:r>
      <w:r w:rsidRPr="00A4300D">
        <w:tab/>
        <w:t>Co Salford</w:t>
      </w:r>
      <w:r w:rsidRPr="00A4300D">
        <w:tab/>
      </w:r>
      <w:r w:rsidRPr="00A4300D">
        <w:tab/>
        <w:t xml:space="preserve"> 2:20.15</w:t>
      </w:r>
      <w:r w:rsidRPr="00A4300D">
        <w:tab/>
      </w:r>
      <w:r w:rsidRPr="00A4300D">
        <w:tab/>
      </w:r>
      <w:r w:rsidRPr="00A4300D">
        <w:tab/>
      </w:r>
      <w:r w:rsidRPr="00A4300D">
        <w:tab/>
      </w:r>
      <w:r w:rsidRPr="00A4300D">
        <w:tab/>
        <w:t xml:space="preserve">   34.64</w:t>
      </w:r>
      <w:r w:rsidRPr="00A4300D">
        <w:tab/>
        <w:t xml:space="preserve"> 1:09.60</w:t>
      </w:r>
      <w:r w:rsidRPr="00A4300D">
        <w:tab/>
        <w:t xml:space="preserve"> 1:44.22</w:t>
      </w:r>
    </w:p>
    <w:p w:rsidR="000C7C77" w:rsidRPr="00A4300D" w:rsidRDefault="000C7C77" w:rsidP="000C7C77">
      <w:pPr>
        <w:pStyle w:val="PlaceEven"/>
      </w:pPr>
      <w:r w:rsidRPr="00A4300D">
        <w:t>7.</w:t>
      </w:r>
      <w:r w:rsidRPr="00A4300D">
        <w:tab/>
        <w:t>Winsford Swimming Club</w:t>
      </w:r>
      <w:r w:rsidRPr="00A4300D">
        <w:tab/>
      </w:r>
      <w:r w:rsidRPr="00A4300D">
        <w:tab/>
        <w:t>Winsford</w:t>
      </w:r>
      <w:r w:rsidRPr="00A4300D">
        <w:tab/>
      </w:r>
      <w:r w:rsidRPr="00A4300D">
        <w:tab/>
        <w:t xml:space="preserve"> 2:22.02</w:t>
      </w:r>
      <w:r w:rsidRPr="00A4300D">
        <w:tab/>
      </w:r>
      <w:r w:rsidRPr="00A4300D">
        <w:tab/>
      </w:r>
      <w:r w:rsidRPr="00A4300D">
        <w:tab/>
      </w:r>
      <w:r w:rsidRPr="00A4300D">
        <w:tab/>
      </w:r>
      <w:r w:rsidRPr="00A4300D">
        <w:tab/>
        <w:t xml:space="preserve">   32.94</w:t>
      </w:r>
      <w:r w:rsidRPr="00A4300D">
        <w:tab/>
        <w:t xml:space="preserve"> 1:10.40</w:t>
      </w:r>
      <w:r w:rsidRPr="00A4300D">
        <w:tab/>
        <w:t xml:space="preserve"> 1:47.52</w:t>
      </w:r>
    </w:p>
    <w:p w:rsidR="000C7C77" w:rsidRDefault="000C7C77" w:rsidP="000C7C77">
      <w:pPr>
        <w:pStyle w:val="PlaceEven"/>
      </w:pPr>
      <w:r w:rsidRPr="00A4300D">
        <w:t>8.</w:t>
      </w:r>
      <w:r w:rsidRPr="00A4300D">
        <w:tab/>
        <w:t>Cockermouth SC</w:t>
      </w:r>
      <w:r w:rsidRPr="00A4300D">
        <w:tab/>
      </w:r>
      <w:r w:rsidRPr="00A4300D">
        <w:tab/>
        <w:t>Cockermouth</w:t>
      </w:r>
      <w:r w:rsidRPr="00A4300D">
        <w:tab/>
      </w:r>
      <w:r w:rsidRPr="00A4300D">
        <w:tab/>
        <w:t xml:space="preserve"> 2:23.60</w:t>
      </w:r>
      <w:r w:rsidRPr="00A4300D">
        <w:tab/>
      </w:r>
      <w:r w:rsidRPr="00A4300D">
        <w:tab/>
      </w:r>
      <w:r w:rsidRPr="00A4300D">
        <w:tab/>
      </w:r>
      <w:r w:rsidRPr="00A4300D">
        <w:tab/>
      </w:r>
      <w:r w:rsidRPr="00A4300D">
        <w:tab/>
        <w:t xml:space="preserve">   34.27</w:t>
      </w:r>
      <w:r w:rsidRPr="00A4300D">
        <w:tab/>
        <w:t xml:space="preserve"> 1:08.66</w:t>
      </w:r>
      <w:r w:rsidRPr="00A4300D">
        <w:tab/>
        <w:t xml:space="preserve"> 1:49.87</w:t>
      </w:r>
    </w:p>
    <w:p w:rsidR="000C7C77" w:rsidRDefault="000C7C77" w:rsidP="000C7C77">
      <w:pPr>
        <w:pStyle w:val="SplitLong"/>
      </w:pPr>
    </w:p>
    <w:p w:rsidR="000C7C77" w:rsidRPr="00D52CC1" w:rsidRDefault="000C7C77" w:rsidP="000C7C77">
      <w:pPr>
        <w:pStyle w:val="EventHeader"/>
      </w:pPr>
      <w:r>
        <w:t>EVENT</w:t>
      </w:r>
      <w:r w:rsidRPr="00D52CC1">
        <w:t xml:space="preserve"> 4 Mens 09/11 Yrs 200m Freestyle Team </w:t>
      </w:r>
    </w:p>
    <w:p w:rsidR="000C7C77" w:rsidRPr="00D52CC1" w:rsidRDefault="000C7C77" w:rsidP="000C7C77">
      <w:pPr>
        <w:pStyle w:val="SplitLong"/>
      </w:pPr>
      <w:r w:rsidRPr="00D52CC1">
        <w:t>Full Results</w:t>
      </w:r>
    </w:p>
    <w:p w:rsidR="000C7C77" w:rsidRPr="00D52CC1" w:rsidRDefault="000C7C77" w:rsidP="000C7C77">
      <w:pPr>
        <w:pStyle w:val="PlaceHeader"/>
      </w:pPr>
      <w:r>
        <w:t>Place</w:t>
      </w:r>
      <w:r w:rsidRPr="00D52CC1">
        <w:tab/>
        <w:t>Name</w:t>
      </w:r>
      <w:r w:rsidRPr="00D52CC1">
        <w:tab/>
        <w:t>A.G</w:t>
      </w:r>
      <w:r w:rsidRPr="00D52CC1">
        <w:tab/>
        <w:t>Club</w:t>
      </w:r>
      <w:r w:rsidRPr="00D52CC1">
        <w:tab/>
      </w:r>
      <w:r w:rsidRPr="00D52CC1">
        <w:tab/>
        <w:t>Time</w:t>
      </w:r>
      <w:r w:rsidRPr="00D52CC1">
        <w:tab/>
      </w:r>
      <w:r w:rsidRPr="00D52CC1">
        <w:tab/>
      </w:r>
      <w:r w:rsidRPr="00D52CC1">
        <w:tab/>
      </w:r>
      <w:r w:rsidRPr="00D52CC1">
        <w:tab/>
      </w:r>
      <w:r w:rsidRPr="00D52CC1">
        <w:tab/>
        <w:t>50</w:t>
      </w:r>
      <w:r w:rsidRPr="00D52CC1">
        <w:tab/>
        <w:t>100</w:t>
      </w:r>
      <w:r w:rsidRPr="00D52CC1">
        <w:tab/>
        <w:t>150</w:t>
      </w:r>
    </w:p>
    <w:p w:rsidR="000C7C77" w:rsidRPr="00D52CC1" w:rsidRDefault="000C7C77" w:rsidP="000C7C77">
      <w:pPr>
        <w:pStyle w:val="PlaceEven"/>
      </w:pPr>
      <w:r w:rsidRPr="00D52CC1">
        <w:t>1.</w:t>
      </w:r>
      <w:r w:rsidRPr="00D52CC1">
        <w:tab/>
        <w:t>City of Salford SC</w:t>
      </w:r>
      <w:r w:rsidRPr="00D52CC1">
        <w:tab/>
      </w:r>
      <w:r w:rsidRPr="00D52CC1">
        <w:tab/>
        <w:t>Co Salford</w:t>
      </w:r>
      <w:r w:rsidRPr="00D52CC1">
        <w:tab/>
      </w:r>
      <w:r w:rsidRPr="00D52CC1">
        <w:tab/>
        <w:t xml:space="preserve"> 2:06.89</w:t>
      </w:r>
      <w:r w:rsidRPr="00D52CC1">
        <w:tab/>
      </w:r>
      <w:r w:rsidRPr="00D52CC1">
        <w:tab/>
      </w:r>
      <w:r w:rsidRPr="00D52CC1">
        <w:tab/>
      </w:r>
      <w:r w:rsidRPr="00D52CC1">
        <w:tab/>
      </w:r>
      <w:r w:rsidRPr="00D52CC1">
        <w:tab/>
        <w:t xml:space="preserve">   30.70</w:t>
      </w:r>
      <w:r w:rsidRPr="00D52CC1">
        <w:tab/>
        <w:t xml:space="preserve"> 1:01.96</w:t>
      </w:r>
      <w:r w:rsidRPr="00D52CC1">
        <w:tab/>
        <w:t xml:space="preserve"> 1:34.27</w:t>
      </w:r>
    </w:p>
    <w:p w:rsidR="000C7C77" w:rsidRPr="00D52CC1" w:rsidRDefault="000C7C77" w:rsidP="000C7C77">
      <w:pPr>
        <w:pStyle w:val="PlaceEven"/>
      </w:pPr>
      <w:r w:rsidRPr="00D52CC1">
        <w:t>2.</w:t>
      </w:r>
      <w:r w:rsidRPr="00D52CC1">
        <w:tab/>
        <w:t>Warrington Warriors SC</w:t>
      </w:r>
      <w:r w:rsidRPr="00D52CC1">
        <w:tab/>
      </w:r>
      <w:r w:rsidRPr="00D52CC1">
        <w:tab/>
        <w:t>Warrington W</w:t>
      </w:r>
      <w:r w:rsidRPr="00D52CC1">
        <w:tab/>
      </w:r>
      <w:r w:rsidRPr="00D52CC1">
        <w:tab/>
        <w:t xml:space="preserve"> 2:07.57</w:t>
      </w:r>
      <w:r w:rsidRPr="00D52CC1">
        <w:tab/>
      </w:r>
      <w:r w:rsidRPr="00D52CC1">
        <w:tab/>
      </w:r>
      <w:r w:rsidRPr="00D52CC1">
        <w:tab/>
      </w:r>
      <w:r w:rsidRPr="00D52CC1">
        <w:tab/>
      </w:r>
      <w:r w:rsidRPr="00D52CC1">
        <w:tab/>
        <w:t xml:space="preserve">   32.44</w:t>
      </w:r>
      <w:r w:rsidRPr="00D52CC1">
        <w:tab/>
        <w:t xml:space="preserve"> 1:04.09</w:t>
      </w:r>
      <w:r w:rsidRPr="00D52CC1">
        <w:tab/>
        <w:t xml:space="preserve"> 1:35.90</w:t>
      </w:r>
    </w:p>
    <w:p w:rsidR="000C7C77" w:rsidRPr="00D52CC1" w:rsidRDefault="000C7C77" w:rsidP="000C7C77">
      <w:pPr>
        <w:pStyle w:val="PlaceEven"/>
      </w:pPr>
      <w:r w:rsidRPr="00D52CC1">
        <w:t>3.</w:t>
      </w:r>
      <w:r w:rsidRPr="00D52CC1">
        <w:tab/>
        <w:t>City of Liverpool SC</w:t>
      </w:r>
      <w:r w:rsidRPr="00D52CC1">
        <w:tab/>
      </w:r>
      <w:r w:rsidRPr="00D52CC1">
        <w:tab/>
        <w:t>Co Liverpool</w:t>
      </w:r>
      <w:r w:rsidRPr="00D52CC1">
        <w:tab/>
      </w:r>
      <w:r w:rsidRPr="00D52CC1">
        <w:tab/>
        <w:t xml:space="preserve"> 2:08.08</w:t>
      </w:r>
      <w:r w:rsidRPr="00D52CC1">
        <w:tab/>
      </w:r>
      <w:r w:rsidRPr="00D52CC1">
        <w:tab/>
      </w:r>
      <w:r w:rsidRPr="00D52CC1">
        <w:tab/>
      </w:r>
      <w:r w:rsidRPr="00D52CC1">
        <w:tab/>
      </w:r>
      <w:r w:rsidRPr="00D52CC1">
        <w:tab/>
        <w:t xml:space="preserve">   31.25</w:t>
      </w:r>
      <w:r w:rsidRPr="00D52CC1">
        <w:tab/>
        <w:t xml:space="preserve"> 1:02.90</w:t>
      </w:r>
      <w:r w:rsidRPr="00D52CC1">
        <w:tab/>
        <w:t xml:space="preserve"> 1:35.12</w:t>
      </w:r>
    </w:p>
    <w:p w:rsidR="000C7C77" w:rsidRPr="00D52CC1" w:rsidRDefault="000C7C77" w:rsidP="000C7C77">
      <w:pPr>
        <w:pStyle w:val="PlaceEven"/>
      </w:pPr>
      <w:r w:rsidRPr="00D52CC1">
        <w:t>4.</w:t>
      </w:r>
      <w:r w:rsidRPr="00D52CC1">
        <w:tab/>
        <w:t>Preston SC</w:t>
      </w:r>
      <w:r w:rsidRPr="00D52CC1">
        <w:tab/>
      </w:r>
      <w:r w:rsidRPr="00D52CC1">
        <w:tab/>
        <w:t>Preston</w:t>
      </w:r>
      <w:r w:rsidRPr="00D52CC1">
        <w:tab/>
      </w:r>
      <w:r w:rsidRPr="00D52CC1">
        <w:tab/>
        <w:t xml:space="preserve"> 2:08.99</w:t>
      </w:r>
      <w:r w:rsidRPr="00D52CC1">
        <w:tab/>
      </w:r>
      <w:r w:rsidRPr="00D52CC1">
        <w:tab/>
      </w:r>
      <w:r w:rsidRPr="00D52CC1">
        <w:tab/>
      </w:r>
      <w:r w:rsidRPr="00D52CC1">
        <w:tab/>
      </w:r>
      <w:r w:rsidRPr="00D52CC1">
        <w:tab/>
        <w:t xml:space="preserve">   32.48</w:t>
      </w:r>
      <w:r w:rsidRPr="00D52CC1">
        <w:tab/>
        <w:t xml:space="preserve"> 1:02.88</w:t>
      </w:r>
      <w:r w:rsidRPr="00D52CC1">
        <w:tab/>
        <w:t xml:space="preserve"> 1:35.99</w:t>
      </w:r>
    </w:p>
    <w:p w:rsidR="000C7C77" w:rsidRPr="00D52CC1" w:rsidRDefault="000C7C77" w:rsidP="000C7C77">
      <w:pPr>
        <w:pStyle w:val="PlaceEven"/>
      </w:pPr>
      <w:r w:rsidRPr="00D52CC1">
        <w:t>5.</w:t>
      </w:r>
      <w:r w:rsidRPr="00D52CC1">
        <w:tab/>
        <w:t>Stockport Metro SC</w:t>
      </w:r>
      <w:r w:rsidRPr="00D52CC1">
        <w:tab/>
      </w:r>
      <w:r w:rsidRPr="00D52CC1">
        <w:tab/>
        <w:t>Stockport Mo</w:t>
      </w:r>
      <w:r w:rsidRPr="00D52CC1">
        <w:tab/>
      </w:r>
      <w:r w:rsidRPr="00D52CC1">
        <w:tab/>
        <w:t xml:space="preserve"> 2:09.55</w:t>
      </w:r>
      <w:r w:rsidRPr="00D52CC1">
        <w:tab/>
      </w:r>
      <w:r w:rsidRPr="00D52CC1">
        <w:tab/>
      </w:r>
      <w:r w:rsidRPr="00D52CC1">
        <w:tab/>
      </w:r>
      <w:r w:rsidRPr="00D52CC1">
        <w:tab/>
      </w:r>
      <w:r w:rsidRPr="00D52CC1">
        <w:tab/>
        <w:t xml:space="preserve">   30.80</w:t>
      </w:r>
      <w:r w:rsidRPr="00D52CC1">
        <w:tab/>
        <w:t xml:space="preserve"> 1:03.25</w:t>
      </w:r>
      <w:r w:rsidRPr="00D52CC1">
        <w:tab/>
        <w:t xml:space="preserve"> 1:36.79</w:t>
      </w:r>
    </w:p>
    <w:p w:rsidR="000C7C77" w:rsidRPr="00D52CC1" w:rsidRDefault="000C7C77" w:rsidP="000C7C77">
      <w:pPr>
        <w:pStyle w:val="PlaceEven"/>
      </w:pPr>
      <w:r w:rsidRPr="00D52CC1">
        <w:t>6.</w:t>
      </w:r>
      <w:r w:rsidRPr="00D52CC1">
        <w:tab/>
        <w:t>Winsford Swimming Club</w:t>
      </w:r>
      <w:r w:rsidRPr="00D52CC1">
        <w:tab/>
      </w:r>
      <w:r w:rsidRPr="00D52CC1">
        <w:tab/>
        <w:t>Winsford</w:t>
      </w:r>
      <w:r w:rsidRPr="00D52CC1">
        <w:tab/>
      </w:r>
      <w:r w:rsidRPr="00D52CC1">
        <w:tab/>
        <w:t xml:space="preserve"> 2:11.24</w:t>
      </w:r>
      <w:r w:rsidRPr="00D52CC1">
        <w:tab/>
      </w:r>
      <w:r w:rsidRPr="00D52CC1">
        <w:tab/>
      </w:r>
      <w:r w:rsidRPr="00D52CC1">
        <w:tab/>
      </w:r>
      <w:r w:rsidRPr="00D52CC1">
        <w:tab/>
      </w:r>
      <w:r w:rsidRPr="00D52CC1">
        <w:tab/>
        <w:t xml:space="preserve">   32.36</w:t>
      </w:r>
      <w:r w:rsidRPr="00D52CC1">
        <w:tab/>
        <w:t xml:space="preserve"> 1:05.46</w:t>
      </w:r>
      <w:r w:rsidRPr="00D52CC1">
        <w:tab/>
        <w:t xml:space="preserve"> 1:38.80</w:t>
      </w:r>
    </w:p>
    <w:p w:rsidR="000C7C77" w:rsidRPr="00D52CC1" w:rsidRDefault="000C7C77" w:rsidP="000C7C77">
      <w:pPr>
        <w:pStyle w:val="PlaceEven"/>
      </w:pPr>
      <w:r w:rsidRPr="00D52CC1">
        <w:t>7.</w:t>
      </w:r>
      <w:r w:rsidRPr="00D52CC1">
        <w:tab/>
        <w:t>Ellesmere College Tita</w:t>
      </w:r>
      <w:r w:rsidRPr="00D52CC1">
        <w:tab/>
      </w:r>
      <w:r w:rsidRPr="00D52CC1">
        <w:tab/>
        <w:t>Ellesmere Co</w:t>
      </w:r>
      <w:r w:rsidRPr="00D52CC1">
        <w:tab/>
      </w:r>
      <w:r w:rsidRPr="00D52CC1">
        <w:tab/>
        <w:t xml:space="preserve"> 2:12.23</w:t>
      </w:r>
      <w:r w:rsidRPr="00D52CC1">
        <w:tab/>
      </w:r>
      <w:r w:rsidRPr="00D52CC1">
        <w:tab/>
      </w:r>
      <w:r w:rsidRPr="00D52CC1">
        <w:tab/>
      </w:r>
      <w:r w:rsidRPr="00D52CC1">
        <w:tab/>
      </w:r>
      <w:r w:rsidRPr="00D52CC1">
        <w:tab/>
        <w:t xml:space="preserve">   29.90</w:t>
      </w:r>
      <w:r w:rsidRPr="00D52CC1">
        <w:tab/>
        <w:t xml:space="preserve"> 1:04.63</w:t>
      </w:r>
      <w:r w:rsidRPr="00D52CC1">
        <w:tab/>
        <w:t xml:space="preserve"> 1:39.93</w:t>
      </w:r>
    </w:p>
    <w:p w:rsidR="000C7C77" w:rsidRDefault="000C7C77" w:rsidP="000C7C77">
      <w:pPr>
        <w:pStyle w:val="PlaceEven"/>
      </w:pPr>
      <w:r w:rsidRPr="00D52CC1">
        <w:t>8.</w:t>
      </w:r>
      <w:r w:rsidRPr="00D52CC1">
        <w:tab/>
        <w:t>Cockermouth SC</w:t>
      </w:r>
      <w:r w:rsidRPr="00D52CC1">
        <w:tab/>
      </w:r>
      <w:r w:rsidRPr="00D52CC1">
        <w:tab/>
        <w:t>Cockermouth</w:t>
      </w:r>
      <w:r w:rsidRPr="00D52CC1">
        <w:tab/>
      </w:r>
      <w:r w:rsidRPr="00D52CC1">
        <w:tab/>
        <w:t xml:space="preserve"> 2:21.33</w:t>
      </w:r>
      <w:r w:rsidRPr="00D52CC1">
        <w:tab/>
      </w:r>
      <w:r w:rsidRPr="00D52CC1">
        <w:tab/>
      </w:r>
      <w:r w:rsidRPr="00D52CC1">
        <w:tab/>
      </w:r>
      <w:r w:rsidRPr="00D52CC1">
        <w:tab/>
      </w:r>
      <w:r w:rsidRPr="00D52CC1">
        <w:tab/>
        <w:t xml:space="preserve">   35.54</w:t>
      </w:r>
      <w:r w:rsidRPr="00D52CC1">
        <w:tab/>
        <w:t xml:space="preserve"> 1:10.97</w:t>
      </w:r>
      <w:r w:rsidRPr="00D52CC1">
        <w:tab/>
        <w:t xml:space="preserve"> 1:47.07</w:t>
      </w:r>
    </w:p>
    <w:p w:rsidR="000C7C77" w:rsidRDefault="000C7C77" w:rsidP="000C7C77">
      <w:pPr>
        <w:pStyle w:val="SplitLong"/>
      </w:pPr>
    </w:p>
    <w:p w:rsidR="000C7C77" w:rsidRPr="00A35A0D" w:rsidRDefault="000C7C77" w:rsidP="000C7C77">
      <w:pPr>
        <w:pStyle w:val="EventHeader"/>
      </w:pPr>
      <w:r>
        <w:t>EVENT</w:t>
      </w:r>
      <w:r w:rsidRPr="00A35A0D">
        <w:t xml:space="preserve"> 5 Womens 13 /Under 200m Medley Team  </w:t>
      </w:r>
    </w:p>
    <w:p w:rsidR="000C7C77" w:rsidRPr="00A35A0D" w:rsidRDefault="000C7C77" w:rsidP="000C7C77">
      <w:pPr>
        <w:pStyle w:val="SplitLong"/>
      </w:pPr>
      <w:r w:rsidRPr="00A35A0D">
        <w:t>Full Results</w:t>
      </w:r>
    </w:p>
    <w:p w:rsidR="000C7C77" w:rsidRPr="00A35A0D" w:rsidRDefault="000C7C77" w:rsidP="000C7C77">
      <w:pPr>
        <w:pStyle w:val="PlaceHeader"/>
      </w:pPr>
      <w:r>
        <w:t>Place</w:t>
      </w:r>
      <w:r w:rsidRPr="00A35A0D">
        <w:tab/>
        <w:t>Name</w:t>
      </w:r>
      <w:r w:rsidRPr="00A35A0D">
        <w:tab/>
        <w:t>A.G</w:t>
      </w:r>
      <w:r w:rsidRPr="00A35A0D">
        <w:tab/>
        <w:t>Club</w:t>
      </w:r>
      <w:r w:rsidRPr="00A35A0D">
        <w:tab/>
      </w:r>
      <w:r w:rsidRPr="00A35A0D">
        <w:tab/>
        <w:t>Time</w:t>
      </w:r>
      <w:r w:rsidRPr="00A35A0D">
        <w:tab/>
      </w:r>
      <w:r w:rsidRPr="00A35A0D">
        <w:tab/>
      </w:r>
      <w:r w:rsidRPr="00A35A0D">
        <w:tab/>
      </w:r>
      <w:r w:rsidRPr="00A35A0D">
        <w:tab/>
      </w:r>
      <w:r w:rsidRPr="00A35A0D">
        <w:tab/>
        <w:t>50</w:t>
      </w:r>
      <w:r w:rsidRPr="00A35A0D">
        <w:tab/>
        <w:t>100</w:t>
      </w:r>
      <w:r w:rsidRPr="00A35A0D">
        <w:tab/>
        <w:t>150</w:t>
      </w:r>
    </w:p>
    <w:p w:rsidR="000C7C77" w:rsidRPr="00A35A0D" w:rsidRDefault="000C7C77" w:rsidP="000C7C77">
      <w:pPr>
        <w:pStyle w:val="PlaceEven"/>
      </w:pPr>
      <w:r w:rsidRPr="00A35A0D">
        <w:t>1.</w:t>
      </w:r>
      <w:r w:rsidRPr="00A35A0D">
        <w:tab/>
        <w:t>Ellesmere College Tita</w:t>
      </w:r>
      <w:r w:rsidRPr="00A35A0D">
        <w:tab/>
      </w:r>
      <w:r w:rsidRPr="00A35A0D">
        <w:tab/>
        <w:t>Ellesmere Co</w:t>
      </w:r>
      <w:r w:rsidRPr="00A35A0D">
        <w:tab/>
      </w:r>
      <w:r w:rsidRPr="00A35A0D">
        <w:tab/>
        <w:t xml:space="preserve"> 2:07.23</w:t>
      </w:r>
      <w:r w:rsidRPr="00A35A0D">
        <w:tab/>
      </w:r>
      <w:r w:rsidRPr="00A35A0D">
        <w:tab/>
      </w:r>
      <w:r w:rsidRPr="00A35A0D">
        <w:tab/>
      </w:r>
      <w:r w:rsidRPr="00A35A0D">
        <w:tab/>
      </w:r>
      <w:r w:rsidRPr="00A35A0D">
        <w:tab/>
        <w:t xml:space="preserve">   32.29</w:t>
      </w:r>
      <w:r w:rsidRPr="00A35A0D">
        <w:tab/>
        <w:t xml:space="preserve"> 1:08.93</w:t>
      </w:r>
      <w:r w:rsidRPr="00A35A0D">
        <w:tab/>
        <w:t xml:space="preserve"> 1:38.38</w:t>
      </w:r>
    </w:p>
    <w:p w:rsidR="000C7C77" w:rsidRPr="00A35A0D" w:rsidRDefault="000C7C77" w:rsidP="000C7C77">
      <w:pPr>
        <w:pStyle w:val="PlaceEven"/>
      </w:pPr>
      <w:r w:rsidRPr="00A35A0D">
        <w:t>2.</w:t>
      </w:r>
      <w:r w:rsidRPr="00A35A0D">
        <w:tab/>
        <w:t>City of Liverpool SC</w:t>
      </w:r>
      <w:r w:rsidRPr="00A35A0D">
        <w:tab/>
      </w:r>
      <w:r w:rsidRPr="00A35A0D">
        <w:tab/>
        <w:t>Co Liverpool</w:t>
      </w:r>
      <w:r w:rsidRPr="00A35A0D">
        <w:tab/>
      </w:r>
      <w:r w:rsidRPr="00A35A0D">
        <w:tab/>
        <w:t xml:space="preserve"> 2:10.71</w:t>
      </w:r>
      <w:r w:rsidRPr="00A35A0D">
        <w:tab/>
      </w:r>
      <w:r w:rsidRPr="00A35A0D">
        <w:tab/>
      </w:r>
      <w:r w:rsidRPr="00A35A0D">
        <w:tab/>
      </w:r>
      <w:r w:rsidRPr="00A35A0D">
        <w:tab/>
      </w:r>
      <w:r w:rsidRPr="00A35A0D">
        <w:tab/>
        <w:t xml:space="preserve">   33.81</w:t>
      </w:r>
      <w:r w:rsidRPr="00A35A0D">
        <w:tab/>
        <w:t xml:space="preserve"> 1:10.23</w:t>
      </w:r>
      <w:r w:rsidRPr="00A35A0D">
        <w:tab/>
        <w:t xml:space="preserve"> 1:41.44</w:t>
      </w:r>
    </w:p>
    <w:p w:rsidR="000C7C77" w:rsidRPr="00A35A0D" w:rsidRDefault="000C7C77" w:rsidP="000C7C77">
      <w:pPr>
        <w:pStyle w:val="PlaceEven"/>
      </w:pPr>
      <w:r w:rsidRPr="00A35A0D">
        <w:t>3.</w:t>
      </w:r>
      <w:r w:rsidRPr="00A35A0D">
        <w:tab/>
        <w:t>Stockport Metro SC</w:t>
      </w:r>
      <w:r w:rsidRPr="00A35A0D">
        <w:tab/>
      </w:r>
      <w:r w:rsidRPr="00A35A0D">
        <w:tab/>
        <w:t>Stockport Mo</w:t>
      </w:r>
      <w:r w:rsidRPr="00A35A0D">
        <w:tab/>
      </w:r>
      <w:r w:rsidRPr="00A35A0D">
        <w:tab/>
        <w:t xml:space="preserve"> 2:11.61</w:t>
      </w:r>
      <w:r w:rsidRPr="00A35A0D">
        <w:tab/>
      </w:r>
      <w:r w:rsidRPr="00A35A0D">
        <w:tab/>
      </w:r>
      <w:r w:rsidRPr="00A35A0D">
        <w:tab/>
      </w:r>
      <w:r w:rsidRPr="00A35A0D">
        <w:tab/>
      </w:r>
      <w:r w:rsidRPr="00A35A0D">
        <w:tab/>
        <w:t xml:space="preserve">   32.77</w:t>
      </w:r>
      <w:r w:rsidRPr="00A35A0D">
        <w:tab/>
        <w:t xml:space="preserve"> 1:10.41</w:t>
      </w:r>
      <w:r w:rsidRPr="00A35A0D">
        <w:tab/>
        <w:t xml:space="preserve"> 1:41.53</w:t>
      </w:r>
    </w:p>
    <w:p w:rsidR="000C7C77" w:rsidRPr="00A35A0D" w:rsidRDefault="000C7C77" w:rsidP="000C7C77">
      <w:pPr>
        <w:pStyle w:val="PlaceEven"/>
      </w:pPr>
      <w:r w:rsidRPr="00A35A0D">
        <w:t>4.</w:t>
      </w:r>
      <w:r w:rsidRPr="00A35A0D">
        <w:tab/>
        <w:t>City of Salford SC</w:t>
      </w:r>
      <w:r w:rsidRPr="00A35A0D">
        <w:tab/>
      </w:r>
      <w:r w:rsidRPr="00A35A0D">
        <w:tab/>
        <w:t>Co Salford</w:t>
      </w:r>
      <w:r w:rsidRPr="00A35A0D">
        <w:tab/>
      </w:r>
      <w:r w:rsidRPr="00A35A0D">
        <w:tab/>
        <w:t xml:space="preserve"> 2:12.60</w:t>
      </w:r>
      <w:r w:rsidRPr="00A35A0D">
        <w:tab/>
      </w:r>
      <w:r w:rsidRPr="00A35A0D">
        <w:tab/>
      </w:r>
      <w:r w:rsidRPr="00A35A0D">
        <w:tab/>
      </w:r>
      <w:r w:rsidRPr="00A35A0D">
        <w:tab/>
      </w:r>
      <w:r w:rsidRPr="00A35A0D">
        <w:tab/>
        <w:t xml:space="preserve">   34.13</w:t>
      </w:r>
      <w:r w:rsidRPr="00A35A0D">
        <w:tab/>
        <w:t xml:space="preserve"> 1:11.31</w:t>
      </w:r>
      <w:r w:rsidRPr="00A35A0D">
        <w:tab/>
        <w:t xml:space="preserve"> 1:43.10</w:t>
      </w:r>
    </w:p>
    <w:p w:rsidR="000C7C77" w:rsidRPr="00A35A0D" w:rsidRDefault="000C7C77" w:rsidP="000C7C77">
      <w:pPr>
        <w:pStyle w:val="PlaceEven"/>
      </w:pPr>
      <w:r w:rsidRPr="00A35A0D">
        <w:t>5.</w:t>
      </w:r>
      <w:r w:rsidRPr="00A35A0D">
        <w:tab/>
        <w:t>Preston SC</w:t>
      </w:r>
      <w:r w:rsidRPr="00A35A0D">
        <w:tab/>
      </w:r>
      <w:r w:rsidRPr="00A35A0D">
        <w:tab/>
        <w:t>Preston</w:t>
      </w:r>
      <w:r w:rsidRPr="00A35A0D">
        <w:tab/>
      </w:r>
      <w:r w:rsidRPr="00A35A0D">
        <w:tab/>
        <w:t xml:space="preserve"> 2:14.16</w:t>
      </w:r>
      <w:r w:rsidRPr="00A35A0D">
        <w:tab/>
      </w:r>
      <w:r w:rsidRPr="00A35A0D">
        <w:tab/>
      </w:r>
      <w:r w:rsidRPr="00A35A0D">
        <w:tab/>
      </w:r>
      <w:r w:rsidRPr="00A35A0D">
        <w:tab/>
      </w:r>
      <w:r w:rsidRPr="00A35A0D">
        <w:tab/>
        <w:t xml:space="preserve">   35.48</w:t>
      </w:r>
      <w:r w:rsidRPr="00A35A0D">
        <w:tab/>
        <w:t xml:space="preserve"> 1:11.68</w:t>
      </w:r>
      <w:r w:rsidRPr="00A35A0D">
        <w:tab/>
        <w:t xml:space="preserve"> 1:44.31</w:t>
      </w:r>
    </w:p>
    <w:p w:rsidR="000C7C77" w:rsidRPr="00A35A0D" w:rsidRDefault="000C7C77" w:rsidP="000C7C77">
      <w:pPr>
        <w:pStyle w:val="PlaceEven"/>
      </w:pPr>
      <w:r w:rsidRPr="00A35A0D">
        <w:t>6.</w:t>
      </w:r>
      <w:r w:rsidRPr="00A35A0D">
        <w:tab/>
        <w:t>Winsford Swimming Club</w:t>
      </w:r>
      <w:r w:rsidRPr="00A35A0D">
        <w:tab/>
      </w:r>
      <w:r w:rsidRPr="00A35A0D">
        <w:tab/>
        <w:t>Winsford</w:t>
      </w:r>
      <w:r w:rsidRPr="00A35A0D">
        <w:tab/>
      </w:r>
      <w:r w:rsidRPr="00A35A0D">
        <w:tab/>
        <w:t xml:space="preserve"> 2:16.78</w:t>
      </w:r>
      <w:r w:rsidRPr="00A35A0D">
        <w:tab/>
      </w:r>
      <w:r w:rsidRPr="00A35A0D">
        <w:tab/>
      </w:r>
      <w:r w:rsidRPr="00A35A0D">
        <w:tab/>
      </w:r>
      <w:r w:rsidRPr="00A35A0D">
        <w:tab/>
      </w:r>
      <w:r w:rsidRPr="00A35A0D">
        <w:tab/>
        <w:t xml:space="preserve">   33.65</w:t>
      </w:r>
      <w:r w:rsidRPr="00A35A0D">
        <w:tab/>
        <w:t xml:space="preserve"> 1:12.90</w:t>
      </w:r>
      <w:r w:rsidRPr="00A35A0D">
        <w:tab/>
        <w:t xml:space="preserve"> 1:45.11</w:t>
      </w:r>
    </w:p>
    <w:p w:rsidR="000C7C77" w:rsidRPr="00A35A0D" w:rsidRDefault="000C7C77" w:rsidP="000C7C77">
      <w:pPr>
        <w:pStyle w:val="PlaceEven"/>
      </w:pPr>
      <w:r w:rsidRPr="00A35A0D">
        <w:t>7.</w:t>
      </w:r>
      <w:r w:rsidRPr="00A35A0D">
        <w:tab/>
        <w:t>Cockermouth SC</w:t>
      </w:r>
      <w:r w:rsidRPr="00A35A0D">
        <w:tab/>
      </w:r>
      <w:r w:rsidRPr="00A35A0D">
        <w:tab/>
        <w:t>Cockermouth</w:t>
      </w:r>
      <w:r w:rsidRPr="00A35A0D">
        <w:tab/>
      </w:r>
      <w:r w:rsidRPr="00A35A0D">
        <w:tab/>
        <w:t xml:space="preserve"> 2:25.03</w:t>
      </w:r>
      <w:r w:rsidRPr="00A35A0D">
        <w:tab/>
      </w:r>
      <w:r w:rsidRPr="00A35A0D">
        <w:tab/>
      </w:r>
      <w:r w:rsidRPr="00A35A0D">
        <w:tab/>
      </w:r>
      <w:r w:rsidRPr="00A35A0D">
        <w:tab/>
      </w:r>
      <w:r w:rsidRPr="00A35A0D">
        <w:tab/>
        <w:t xml:space="preserve">   40.88</w:t>
      </w:r>
      <w:r w:rsidRPr="00A35A0D">
        <w:tab/>
        <w:t xml:space="preserve"> 1:21.90</w:t>
      </w:r>
      <w:r w:rsidRPr="00A35A0D">
        <w:tab/>
        <w:t xml:space="preserve"> 1:55.37</w:t>
      </w:r>
    </w:p>
    <w:p w:rsidR="000C7C77" w:rsidRDefault="000C7C77" w:rsidP="000C7C77">
      <w:pPr>
        <w:pStyle w:val="PlaceEven"/>
      </w:pPr>
      <w:r w:rsidRPr="00A35A0D">
        <w:t>8.</w:t>
      </w:r>
      <w:r w:rsidRPr="00A35A0D">
        <w:tab/>
        <w:t>Warrington Warriors SC</w:t>
      </w:r>
      <w:r w:rsidRPr="00A35A0D">
        <w:tab/>
      </w:r>
      <w:r w:rsidRPr="00A35A0D">
        <w:tab/>
        <w:t>Warrington W</w:t>
      </w:r>
      <w:r w:rsidRPr="00A35A0D">
        <w:tab/>
      </w:r>
      <w:r w:rsidRPr="00A35A0D">
        <w:tab/>
        <w:t xml:space="preserve"> 2:28.38</w:t>
      </w:r>
      <w:r w:rsidRPr="00A35A0D">
        <w:tab/>
      </w:r>
      <w:r w:rsidRPr="00A35A0D">
        <w:tab/>
      </w:r>
      <w:r w:rsidRPr="00A35A0D">
        <w:tab/>
      </w:r>
      <w:r w:rsidRPr="00A35A0D">
        <w:tab/>
      </w:r>
      <w:r w:rsidRPr="00A35A0D">
        <w:tab/>
        <w:t xml:space="preserve">   37.80</w:t>
      </w:r>
      <w:r w:rsidRPr="00A35A0D">
        <w:tab/>
        <w:t xml:space="preserve"> 1:20.26</w:t>
      </w:r>
      <w:r w:rsidRPr="00A35A0D">
        <w:tab/>
        <w:t xml:space="preserve"> 1:55.65</w:t>
      </w:r>
    </w:p>
    <w:p w:rsidR="000C7C77" w:rsidRDefault="000C7C77" w:rsidP="000C7C77">
      <w:pPr>
        <w:pStyle w:val="SplitLong"/>
      </w:pPr>
    </w:p>
    <w:p w:rsidR="000C7C77" w:rsidRPr="000D62C6" w:rsidRDefault="000C7C77" w:rsidP="000C7C77">
      <w:pPr>
        <w:pStyle w:val="EventHeader"/>
      </w:pPr>
      <w:r>
        <w:t>EVENT</w:t>
      </w:r>
      <w:r w:rsidRPr="000D62C6">
        <w:t xml:space="preserve"> 6 Mens 13 Yrs/Under 200m Medley Team </w:t>
      </w:r>
    </w:p>
    <w:p w:rsidR="000C7C77" w:rsidRPr="000D62C6" w:rsidRDefault="000C7C77" w:rsidP="000C7C77">
      <w:pPr>
        <w:pStyle w:val="SplitLong"/>
      </w:pPr>
      <w:r w:rsidRPr="000D62C6">
        <w:t>Full Results</w:t>
      </w:r>
    </w:p>
    <w:p w:rsidR="000C7C77" w:rsidRPr="000D62C6" w:rsidRDefault="000C7C77" w:rsidP="000C7C77">
      <w:pPr>
        <w:pStyle w:val="PlaceHeader"/>
      </w:pPr>
      <w:r>
        <w:t>Place</w:t>
      </w:r>
      <w:r w:rsidRPr="000D62C6">
        <w:tab/>
        <w:t>Name</w:t>
      </w:r>
      <w:r w:rsidRPr="000D62C6">
        <w:tab/>
        <w:t>A.G</w:t>
      </w:r>
      <w:r w:rsidRPr="000D62C6">
        <w:tab/>
        <w:t>Club</w:t>
      </w:r>
      <w:r w:rsidRPr="000D62C6">
        <w:tab/>
      </w:r>
      <w:r w:rsidRPr="000D62C6">
        <w:tab/>
        <w:t>Time</w:t>
      </w:r>
      <w:r w:rsidRPr="000D62C6">
        <w:tab/>
      </w:r>
      <w:r w:rsidRPr="000D62C6">
        <w:tab/>
      </w:r>
      <w:r w:rsidRPr="000D62C6">
        <w:tab/>
      </w:r>
      <w:r w:rsidRPr="000D62C6">
        <w:tab/>
      </w:r>
      <w:r w:rsidRPr="000D62C6">
        <w:tab/>
        <w:t>50</w:t>
      </w:r>
      <w:r w:rsidRPr="000D62C6">
        <w:tab/>
        <w:t>100</w:t>
      </w:r>
      <w:r w:rsidRPr="000D62C6">
        <w:tab/>
        <w:t>150</w:t>
      </w:r>
    </w:p>
    <w:p w:rsidR="000C7C77" w:rsidRPr="000D62C6" w:rsidRDefault="000C7C77" w:rsidP="000C7C77">
      <w:pPr>
        <w:pStyle w:val="PlaceEven"/>
      </w:pPr>
      <w:r w:rsidRPr="000D62C6">
        <w:t>1.</w:t>
      </w:r>
      <w:r w:rsidRPr="000D62C6">
        <w:tab/>
        <w:t>City of Liverpool SC</w:t>
      </w:r>
      <w:r w:rsidRPr="000D62C6">
        <w:tab/>
      </w:r>
      <w:r w:rsidRPr="000D62C6">
        <w:tab/>
        <w:t>Co Liverpool</w:t>
      </w:r>
      <w:r w:rsidRPr="000D62C6">
        <w:tab/>
      </w:r>
      <w:r w:rsidRPr="000D62C6">
        <w:tab/>
        <w:t xml:space="preserve"> 2:04.97</w:t>
      </w:r>
      <w:r w:rsidRPr="000D62C6">
        <w:tab/>
      </w:r>
      <w:r w:rsidRPr="000D62C6">
        <w:tab/>
      </w:r>
      <w:r w:rsidRPr="000D62C6">
        <w:tab/>
      </w:r>
      <w:r w:rsidRPr="000D62C6">
        <w:tab/>
      </w:r>
      <w:r w:rsidRPr="000D62C6">
        <w:tab/>
        <w:t xml:space="preserve">   30.88</w:t>
      </w:r>
      <w:r w:rsidRPr="000D62C6">
        <w:tab/>
        <w:t xml:space="preserve"> 1:07.45</w:t>
      </w:r>
      <w:r w:rsidRPr="000D62C6">
        <w:tab/>
        <w:t xml:space="preserve"> 1:37.92</w:t>
      </w:r>
    </w:p>
    <w:p w:rsidR="000C7C77" w:rsidRPr="000D62C6" w:rsidRDefault="000C7C77" w:rsidP="000C7C77">
      <w:pPr>
        <w:pStyle w:val="PlaceEven"/>
      </w:pPr>
      <w:r w:rsidRPr="000D62C6">
        <w:t>2.</w:t>
      </w:r>
      <w:r w:rsidRPr="000D62C6">
        <w:tab/>
        <w:t>Preston SC</w:t>
      </w:r>
      <w:r w:rsidRPr="000D62C6">
        <w:tab/>
      </w:r>
      <w:r w:rsidRPr="000D62C6">
        <w:tab/>
        <w:t>Preston</w:t>
      </w:r>
      <w:r w:rsidRPr="000D62C6">
        <w:tab/>
      </w:r>
      <w:r w:rsidRPr="000D62C6">
        <w:tab/>
        <w:t xml:space="preserve"> 2:05.70</w:t>
      </w:r>
      <w:r w:rsidRPr="000D62C6">
        <w:tab/>
      </w:r>
      <w:r w:rsidRPr="000D62C6">
        <w:tab/>
      </w:r>
      <w:r w:rsidRPr="000D62C6">
        <w:tab/>
      </w:r>
      <w:r w:rsidRPr="000D62C6">
        <w:tab/>
      </w:r>
      <w:r w:rsidRPr="000D62C6">
        <w:tab/>
        <w:t xml:space="preserve">   31.47</w:t>
      </w:r>
      <w:r w:rsidRPr="000D62C6">
        <w:tab/>
        <w:t xml:space="preserve"> 1:07.58</w:t>
      </w:r>
      <w:r w:rsidRPr="000D62C6">
        <w:tab/>
        <w:t xml:space="preserve"> 1:38.04</w:t>
      </w:r>
    </w:p>
    <w:p w:rsidR="000C7C77" w:rsidRPr="000D62C6" w:rsidRDefault="000C7C77" w:rsidP="000C7C77">
      <w:pPr>
        <w:pStyle w:val="PlaceEven"/>
      </w:pPr>
      <w:r w:rsidRPr="000D62C6">
        <w:t>3.</w:t>
      </w:r>
      <w:r w:rsidRPr="000D62C6">
        <w:tab/>
        <w:t>Ellesmere College Tita</w:t>
      </w:r>
      <w:r w:rsidRPr="000D62C6">
        <w:tab/>
      </w:r>
      <w:r w:rsidRPr="000D62C6">
        <w:tab/>
        <w:t>Ellesmere Co</w:t>
      </w:r>
      <w:r w:rsidRPr="000D62C6">
        <w:tab/>
      </w:r>
      <w:r w:rsidRPr="000D62C6">
        <w:tab/>
        <w:t xml:space="preserve"> 2:06.59</w:t>
      </w:r>
      <w:r w:rsidRPr="000D62C6">
        <w:tab/>
      </w:r>
      <w:r w:rsidRPr="000D62C6">
        <w:tab/>
      </w:r>
      <w:r w:rsidRPr="000D62C6">
        <w:tab/>
      </w:r>
      <w:r w:rsidRPr="000D62C6">
        <w:tab/>
      </w:r>
      <w:r w:rsidRPr="000D62C6">
        <w:tab/>
        <w:t xml:space="preserve">   31.93</w:t>
      </w:r>
      <w:r w:rsidRPr="000D62C6">
        <w:tab/>
        <w:t xml:space="preserve"> 1:05.76</w:t>
      </w:r>
      <w:r w:rsidRPr="000D62C6">
        <w:tab/>
        <w:t xml:space="preserve"> 1:37.30</w:t>
      </w:r>
    </w:p>
    <w:p w:rsidR="000C7C77" w:rsidRPr="000D62C6" w:rsidRDefault="000C7C77" w:rsidP="000C7C77">
      <w:pPr>
        <w:pStyle w:val="PlaceEven"/>
      </w:pPr>
      <w:r w:rsidRPr="000D62C6">
        <w:t>4.</w:t>
      </w:r>
      <w:r w:rsidRPr="000D62C6">
        <w:tab/>
        <w:t>Stockport Metro SC</w:t>
      </w:r>
      <w:r w:rsidRPr="000D62C6">
        <w:tab/>
      </w:r>
      <w:r w:rsidRPr="000D62C6">
        <w:tab/>
        <w:t>Stockport Mo</w:t>
      </w:r>
      <w:r w:rsidRPr="000D62C6">
        <w:tab/>
      </w:r>
      <w:r w:rsidRPr="000D62C6">
        <w:tab/>
        <w:t xml:space="preserve"> 2:10.84</w:t>
      </w:r>
      <w:r w:rsidRPr="000D62C6">
        <w:tab/>
      </w:r>
      <w:r w:rsidRPr="000D62C6">
        <w:tab/>
      </w:r>
      <w:r w:rsidRPr="000D62C6">
        <w:tab/>
      </w:r>
      <w:r w:rsidRPr="000D62C6">
        <w:tab/>
      </w:r>
      <w:r w:rsidRPr="000D62C6">
        <w:tab/>
        <w:t xml:space="preserve">   33.75</w:t>
      </w:r>
      <w:r w:rsidRPr="000D62C6">
        <w:tab/>
        <w:t xml:space="preserve"> 1:10.40</w:t>
      </w:r>
      <w:r w:rsidRPr="000D62C6">
        <w:tab/>
        <w:t xml:space="preserve"> 1:42.29</w:t>
      </w:r>
    </w:p>
    <w:p w:rsidR="000C7C77" w:rsidRPr="000D62C6" w:rsidRDefault="000C7C77" w:rsidP="000C7C77">
      <w:pPr>
        <w:pStyle w:val="PlaceEven"/>
      </w:pPr>
      <w:r w:rsidRPr="000D62C6">
        <w:lastRenderedPageBreak/>
        <w:t>5.</w:t>
      </w:r>
      <w:r w:rsidRPr="000D62C6">
        <w:tab/>
        <w:t>City of Salford SC</w:t>
      </w:r>
      <w:r w:rsidRPr="000D62C6">
        <w:tab/>
      </w:r>
      <w:r w:rsidRPr="000D62C6">
        <w:tab/>
        <w:t>Co Salford</w:t>
      </w:r>
      <w:r w:rsidRPr="000D62C6">
        <w:tab/>
      </w:r>
      <w:r w:rsidRPr="000D62C6">
        <w:tab/>
        <w:t xml:space="preserve"> 2:13.56</w:t>
      </w:r>
      <w:r w:rsidRPr="000D62C6">
        <w:tab/>
      </w:r>
      <w:r w:rsidRPr="000D62C6">
        <w:tab/>
      </w:r>
      <w:r w:rsidRPr="000D62C6">
        <w:tab/>
      </w:r>
      <w:r w:rsidRPr="000D62C6">
        <w:tab/>
      </w:r>
      <w:r w:rsidRPr="000D62C6">
        <w:tab/>
        <w:t xml:space="preserve">   34.19</w:t>
      </w:r>
      <w:r w:rsidRPr="000D62C6">
        <w:tab/>
        <w:t xml:space="preserve"> 1:11.46</w:t>
      </w:r>
      <w:r w:rsidRPr="000D62C6">
        <w:tab/>
        <w:t xml:space="preserve"> 1:43.65</w:t>
      </w:r>
    </w:p>
    <w:p w:rsidR="000C7C77" w:rsidRPr="000D62C6" w:rsidRDefault="000C7C77" w:rsidP="000C7C77">
      <w:pPr>
        <w:pStyle w:val="PlaceEven"/>
      </w:pPr>
      <w:r w:rsidRPr="000D62C6">
        <w:t>6.</w:t>
      </w:r>
      <w:r w:rsidRPr="000D62C6">
        <w:tab/>
        <w:t>Cockermouth SC</w:t>
      </w:r>
      <w:r w:rsidRPr="000D62C6">
        <w:tab/>
      </w:r>
      <w:r w:rsidRPr="000D62C6">
        <w:tab/>
        <w:t>Cockermouth</w:t>
      </w:r>
      <w:r w:rsidRPr="000D62C6">
        <w:tab/>
      </w:r>
      <w:r w:rsidRPr="000D62C6">
        <w:tab/>
        <w:t xml:space="preserve"> 2:16.84</w:t>
      </w:r>
      <w:r w:rsidRPr="000D62C6">
        <w:tab/>
      </w:r>
      <w:r w:rsidRPr="000D62C6">
        <w:tab/>
      </w:r>
      <w:r w:rsidRPr="000D62C6">
        <w:tab/>
      </w:r>
      <w:r w:rsidRPr="000D62C6">
        <w:tab/>
      </w:r>
      <w:r w:rsidRPr="000D62C6">
        <w:tab/>
        <w:t xml:space="preserve">   35.48</w:t>
      </w:r>
      <w:r w:rsidRPr="000D62C6">
        <w:tab/>
        <w:t xml:space="preserve"> 1:15.54</w:t>
      </w:r>
      <w:r w:rsidRPr="000D62C6">
        <w:tab/>
        <w:t xml:space="preserve"> 1:48.60</w:t>
      </w:r>
    </w:p>
    <w:p w:rsidR="000C7C77" w:rsidRPr="000D62C6" w:rsidRDefault="000C7C77" w:rsidP="000C7C77">
      <w:pPr>
        <w:pStyle w:val="PlaceEven"/>
      </w:pPr>
      <w:r w:rsidRPr="000D62C6">
        <w:t>7.</w:t>
      </w:r>
      <w:r w:rsidRPr="000D62C6">
        <w:tab/>
        <w:t>Warrington Warriors SC</w:t>
      </w:r>
      <w:r w:rsidRPr="000D62C6">
        <w:tab/>
      </w:r>
      <w:r w:rsidRPr="000D62C6">
        <w:tab/>
        <w:t>Warrington W</w:t>
      </w:r>
      <w:r w:rsidRPr="000D62C6">
        <w:tab/>
      </w:r>
      <w:r w:rsidRPr="000D62C6">
        <w:tab/>
        <w:t xml:space="preserve"> 2:17.97</w:t>
      </w:r>
      <w:r w:rsidRPr="000D62C6">
        <w:tab/>
      </w:r>
      <w:r w:rsidRPr="000D62C6">
        <w:tab/>
      </w:r>
      <w:r w:rsidRPr="000D62C6">
        <w:tab/>
      </w:r>
      <w:r w:rsidRPr="000D62C6">
        <w:tab/>
      </w:r>
      <w:r w:rsidRPr="000D62C6">
        <w:tab/>
        <w:t xml:space="preserve">   35.22</w:t>
      </w:r>
      <w:r w:rsidRPr="000D62C6">
        <w:tab/>
        <w:t xml:space="preserve"> 1:13.64</w:t>
      </w:r>
      <w:r w:rsidRPr="000D62C6">
        <w:tab/>
        <w:t xml:space="preserve"> 1:46.47</w:t>
      </w:r>
    </w:p>
    <w:p w:rsidR="000C7C77" w:rsidRDefault="000C7C77" w:rsidP="000C7C77">
      <w:pPr>
        <w:pStyle w:val="PlaceEven"/>
      </w:pPr>
      <w:r w:rsidRPr="000D62C6">
        <w:t>8.</w:t>
      </w:r>
      <w:r w:rsidRPr="000D62C6">
        <w:tab/>
        <w:t>Winsford Swimming Club</w:t>
      </w:r>
      <w:r w:rsidRPr="000D62C6">
        <w:tab/>
      </w:r>
      <w:r w:rsidRPr="000D62C6">
        <w:tab/>
        <w:t>Winsford</w:t>
      </w:r>
      <w:r w:rsidRPr="000D62C6">
        <w:tab/>
      </w:r>
      <w:r w:rsidRPr="000D62C6">
        <w:tab/>
        <w:t xml:space="preserve"> 2:23.42</w:t>
      </w:r>
      <w:r w:rsidRPr="000D62C6">
        <w:tab/>
      </w:r>
      <w:r w:rsidRPr="000D62C6">
        <w:tab/>
      </w:r>
      <w:r w:rsidRPr="000D62C6">
        <w:tab/>
      </w:r>
      <w:r w:rsidRPr="000D62C6">
        <w:tab/>
      </w:r>
      <w:r w:rsidRPr="000D62C6">
        <w:tab/>
        <w:t xml:space="preserve">   36.16</w:t>
      </w:r>
      <w:r w:rsidRPr="000D62C6">
        <w:tab/>
        <w:t xml:space="preserve"> 1:19.55</w:t>
      </w:r>
      <w:r w:rsidRPr="000D62C6">
        <w:tab/>
        <w:t xml:space="preserve"> 1:50.46</w:t>
      </w:r>
    </w:p>
    <w:p w:rsidR="000C7C77" w:rsidRDefault="000C7C77" w:rsidP="000C7C77">
      <w:pPr>
        <w:pStyle w:val="SplitLong"/>
      </w:pPr>
    </w:p>
    <w:p w:rsidR="000C7C77" w:rsidRPr="00607F1C" w:rsidRDefault="000C7C77" w:rsidP="000C7C77">
      <w:pPr>
        <w:pStyle w:val="EventHeader"/>
      </w:pPr>
      <w:r>
        <w:t>EVENT</w:t>
      </w:r>
      <w:r w:rsidRPr="00607F1C">
        <w:t xml:space="preserve"> 7 Womens 15 Yrs/Under 200m Free.Team </w:t>
      </w:r>
    </w:p>
    <w:p w:rsidR="000C7C77" w:rsidRPr="00607F1C" w:rsidRDefault="000C7C77" w:rsidP="000C7C77">
      <w:pPr>
        <w:pStyle w:val="SplitLong"/>
      </w:pPr>
      <w:r w:rsidRPr="00607F1C">
        <w:t>Full Results</w:t>
      </w:r>
    </w:p>
    <w:p w:rsidR="000C7C77" w:rsidRPr="00607F1C" w:rsidRDefault="000C7C77" w:rsidP="000C7C77">
      <w:pPr>
        <w:pStyle w:val="PlaceHeader"/>
      </w:pPr>
      <w:r>
        <w:t>Place</w:t>
      </w:r>
      <w:r w:rsidRPr="00607F1C">
        <w:tab/>
        <w:t>Name</w:t>
      </w:r>
      <w:r w:rsidRPr="00607F1C">
        <w:tab/>
        <w:t>A.G</w:t>
      </w:r>
      <w:r w:rsidRPr="00607F1C">
        <w:tab/>
        <w:t>Club</w:t>
      </w:r>
      <w:r w:rsidRPr="00607F1C">
        <w:tab/>
      </w:r>
      <w:r w:rsidRPr="00607F1C">
        <w:tab/>
        <w:t>Time</w:t>
      </w:r>
      <w:r w:rsidRPr="00607F1C">
        <w:tab/>
      </w:r>
      <w:r w:rsidRPr="00607F1C">
        <w:tab/>
      </w:r>
      <w:r w:rsidRPr="00607F1C">
        <w:tab/>
      </w:r>
      <w:r w:rsidRPr="00607F1C">
        <w:tab/>
      </w:r>
      <w:r w:rsidRPr="00607F1C">
        <w:tab/>
        <w:t>50</w:t>
      </w:r>
      <w:r w:rsidRPr="00607F1C">
        <w:tab/>
        <w:t>100</w:t>
      </w:r>
      <w:r w:rsidRPr="00607F1C">
        <w:tab/>
        <w:t>150</w:t>
      </w:r>
    </w:p>
    <w:p w:rsidR="000C7C77" w:rsidRPr="00607F1C" w:rsidRDefault="000C7C77" w:rsidP="000C7C77">
      <w:pPr>
        <w:pStyle w:val="PlaceEven"/>
      </w:pPr>
      <w:r w:rsidRPr="00607F1C">
        <w:t>1.</w:t>
      </w:r>
      <w:r w:rsidRPr="00607F1C">
        <w:tab/>
        <w:t>City of Salford SC</w:t>
      </w:r>
      <w:r w:rsidRPr="00607F1C">
        <w:tab/>
      </w:r>
      <w:r w:rsidRPr="00607F1C">
        <w:tab/>
        <w:t>Co Salford</w:t>
      </w:r>
      <w:r w:rsidRPr="00607F1C">
        <w:tab/>
      </w:r>
      <w:r w:rsidRPr="00607F1C">
        <w:tab/>
        <w:t xml:space="preserve"> 1:52.06</w:t>
      </w:r>
      <w:r w:rsidRPr="00607F1C">
        <w:tab/>
      </w:r>
      <w:r w:rsidRPr="00607F1C">
        <w:tab/>
      </w:r>
      <w:r w:rsidRPr="00607F1C">
        <w:tab/>
      </w:r>
      <w:r w:rsidRPr="00607F1C">
        <w:tab/>
      </w:r>
      <w:r w:rsidRPr="00607F1C">
        <w:tab/>
        <w:t xml:space="preserve">   28.41</w:t>
      </w:r>
      <w:r w:rsidRPr="00607F1C">
        <w:tab/>
        <w:t xml:space="preserve">   56.43</w:t>
      </w:r>
      <w:r w:rsidRPr="00607F1C">
        <w:tab/>
        <w:t xml:space="preserve"> 1:23.97</w:t>
      </w:r>
    </w:p>
    <w:p w:rsidR="000C7C77" w:rsidRPr="00607F1C" w:rsidRDefault="000C7C77" w:rsidP="000C7C77">
      <w:pPr>
        <w:pStyle w:val="PlaceEven"/>
      </w:pPr>
      <w:r w:rsidRPr="00607F1C">
        <w:t>2.</w:t>
      </w:r>
      <w:r w:rsidRPr="00607F1C">
        <w:tab/>
        <w:t>City of Liverpool SC</w:t>
      </w:r>
      <w:r w:rsidRPr="00607F1C">
        <w:tab/>
      </w:r>
      <w:r w:rsidRPr="00607F1C">
        <w:tab/>
        <w:t>Co Liverpool</w:t>
      </w:r>
      <w:r w:rsidRPr="00607F1C">
        <w:tab/>
      </w:r>
      <w:r w:rsidRPr="00607F1C">
        <w:tab/>
        <w:t xml:space="preserve"> 1:53.26</w:t>
      </w:r>
      <w:r w:rsidRPr="00607F1C">
        <w:tab/>
      </w:r>
      <w:r w:rsidRPr="00607F1C">
        <w:tab/>
      </w:r>
      <w:r w:rsidRPr="00607F1C">
        <w:tab/>
      </w:r>
      <w:r w:rsidRPr="00607F1C">
        <w:tab/>
      </w:r>
      <w:r w:rsidRPr="00607F1C">
        <w:tab/>
        <w:t xml:space="preserve">   28.55</w:t>
      </w:r>
      <w:r w:rsidRPr="00607F1C">
        <w:tab/>
        <w:t xml:space="preserve">   57.37</w:t>
      </w:r>
      <w:r w:rsidRPr="00607F1C">
        <w:tab/>
        <w:t xml:space="preserve"> 1:25.49</w:t>
      </w:r>
    </w:p>
    <w:p w:rsidR="000C7C77" w:rsidRPr="00607F1C" w:rsidRDefault="000C7C77" w:rsidP="000C7C77">
      <w:pPr>
        <w:pStyle w:val="PlaceEven"/>
      </w:pPr>
      <w:r w:rsidRPr="00607F1C">
        <w:t>3.</w:t>
      </w:r>
      <w:r w:rsidRPr="00607F1C">
        <w:tab/>
        <w:t>Preston SC</w:t>
      </w:r>
      <w:r w:rsidRPr="00607F1C">
        <w:tab/>
      </w:r>
      <w:r w:rsidRPr="00607F1C">
        <w:tab/>
        <w:t>Preston</w:t>
      </w:r>
      <w:r w:rsidRPr="00607F1C">
        <w:tab/>
      </w:r>
      <w:r w:rsidRPr="00607F1C">
        <w:tab/>
        <w:t xml:space="preserve"> 1:53.64</w:t>
      </w:r>
      <w:r w:rsidRPr="00607F1C">
        <w:tab/>
      </w:r>
      <w:r w:rsidRPr="00607F1C">
        <w:tab/>
      </w:r>
      <w:r w:rsidRPr="00607F1C">
        <w:tab/>
      </w:r>
      <w:r w:rsidRPr="00607F1C">
        <w:tab/>
      </w:r>
      <w:r w:rsidRPr="00607F1C">
        <w:tab/>
        <w:t xml:space="preserve">   27.81</w:t>
      </w:r>
      <w:r w:rsidRPr="00607F1C">
        <w:tab/>
        <w:t xml:space="preserve">   56.14</w:t>
      </w:r>
      <w:r w:rsidRPr="00607F1C">
        <w:tab/>
        <w:t xml:space="preserve"> 1:25.06</w:t>
      </w:r>
    </w:p>
    <w:p w:rsidR="000C7C77" w:rsidRPr="00607F1C" w:rsidRDefault="000C7C77" w:rsidP="000C7C77">
      <w:pPr>
        <w:pStyle w:val="PlaceEven"/>
      </w:pPr>
      <w:r w:rsidRPr="00607F1C">
        <w:t>4.</w:t>
      </w:r>
      <w:r w:rsidRPr="00607F1C">
        <w:tab/>
        <w:t>Ellesmere College Tita</w:t>
      </w:r>
      <w:r w:rsidRPr="00607F1C">
        <w:tab/>
      </w:r>
      <w:r w:rsidRPr="00607F1C">
        <w:tab/>
        <w:t>Ellesmere Co</w:t>
      </w:r>
      <w:r w:rsidRPr="00607F1C">
        <w:tab/>
      </w:r>
      <w:r w:rsidRPr="00607F1C">
        <w:tab/>
        <w:t xml:space="preserve"> 1:55.39</w:t>
      </w:r>
      <w:r w:rsidRPr="00607F1C">
        <w:tab/>
      </w:r>
      <w:r w:rsidRPr="00607F1C">
        <w:tab/>
      </w:r>
      <w:r w:rsidRPr="00607F1C">
        <w:tab/>
      </w:r>
      <w:r w:rsidRPr="00607F1C">
        <w:tab/>
      </w:r>
      <w:r w:rsidRPr="00607F1C">
        <w:tab/>
        <w:t xml:space="preserve">   28.30</w:t>
      </w:r>
      <w:r w:rsidRPr="00607F1C">
        <w:tab/>
        <w:t xml:space="preserve">   57.39</w:t>
      </w:r>
      <w:r w:rsidRPr="00607F1C">
        <w:tab/>
        <w:t xml:space="preserve"> 1:25.97</w:t>
      </w:r>
    </w:p>
    <w:p w:rsidR="000C7C77" w:rsidRPr="00607F1C" w:rsidRDefault="000C7C77" w:rsidP="000C7C77">
      <w:pPr>
        <w:pStyle w:val="PlaceEven"/>
      </w:pPr>
      <w:r w:rsidRPr="00607F1C">
        <w:t>5.</w:t>
      </w:r>
      <w:r w:rsidRPr="00607F1C">
        <w:tab/>
        <w:t>Cockermouth SC</w:t>
      </w:r>
      <w:r w:rsidRPr="00607F1C">
        <w:tab/>
      </w:r>
      <w:r w:rsidRPr="00607F1C">
        <w:tab/>
        <w:t>Cockermouth</w:t>
      </w:r>
      <w:r w:rsidRPr="00607F1C">
        <w:tab/>
      </w:r>
      <w:r w:rsidRPr="00607F1C">
        <w:tab/>
        <w:t xml:space="preserve"> 1:56.82</w:t>
      </w:r>
      <w:r w:rsidRPr="00607F1C">
        <w:tab/>
      </w:r>
      <w:r w:rsidRPr="00607F1C">
        <w:tab/>
      </w:r>
      <w:r w:rsidRPr="00607F1C">
        <w:tab/>
      </w:r>
      <w:r w:rsidRPr="00607F1C">
        <w:tab/>
      </w:r>
      <w:r w:rsidRPr="00607F1C">
        <w:tab/>
        <w:t xml:space="preserve">   28.74</w:t>
      </w:r>
      <w:r w:rsidRPr="00607F1C">
        <w:tab/>
        <w:t xml:space="preserve">   59.42</w:t>
      </w:r>
      <w:r w:rsidRPr="00607F1C">
        <w:tab/>
        <w:t xml:space="preserve"> 1:29.29</w:t>
      </w:r>
    </w:p>
    <w:p w:rsidR="000C7C77" w:rsidRPr="00607F1C" w:rsidRDefault="000C7C77" w:rsidP="000C7C77">
      <w:pPr>
        <w:pStyle w:val="PlaceEven"/>
      </w:pPr>
      <w:r w:rsidRPr="00607F1C">
        <w:t>6.</w:t>
      </w:r>
      <w:r w:rsidRPr="00607F1C">
        <w:tab/>
        <w:t>Stockport Metro SC</w:t>
      </w:r>
      <w:r w:rsidRPr="00607F1C">
        <w:tab/>
      </w:r>
      <w:r w:rsidRPr="00607F1C">
        <w:tab/>
        <w:t>Stockport Mo</w:t>
      </w:r>
      <w:r w:rsidRPr="00607F1C">
        <w:tab/>
      </w:r>
      <w:r w:rsidRPr="00607F1C">
        <w:tab/>
        <w:t xml:space="preserve"> 1:57.38</w:t>
      </w:r>
      <w:r w:rsidRPr="00607F1C">
        <w:tab/>
      </w:r>
      <w:r w:rsidRPr="00607F1C">
        <w:tab/>
      </w:r>
      <w:r w:rsidRPr="00607F1C">
        <w:tab/>
      </w:r>
      <w:r w:rsidRPr="00607F1C">
        <w:tab/>
      </w:r>
      <w:r w:rsidRPr="00607F1C">
        <w:tab/>
        <w:t xml:space="preserve">   29.34</w:t>
      </w:r>
      <w:r w:rsidRPr="00607F1C">
        <w:tab/>
        <w:t xml:space="preserve">   57.80</w:t>
      </w:r>
      <w:r w:rsidRPr="00607F1C">
        <w:tab/>
        <w:t xml:space="preserve"> 1:28.01</w:t>
      </w:r>
    </w:p>
    <w:p w:rsidR="000C7C77" w:rsidRPr="00607F1C" w:rsidRDefault="000C7C77" w:rsidP="000C7C77">
      <w:pPr>
        <w:pStyle w:val="PlaceEven"/>
      </w:pPr>
      <w:r w:rsidRPr="00607F1C">
        <w:t>7.</w:t>
      </w:r>
      <w:r w:rsidRPr="00607F1C">
        <w:tab/>
        <w:t>Warrington Warriors SC</w:t>
      </w:r>
      <w:r w:rsidRPr="00607F1C">
        <w:tab/>
      </w:r>
      <w:r w:rsidRPr="00607F1C">
        <w:tab/>
        <w:t>Warrington W</w:t>
      </w:r>
      <w:r w:rsidRPr="00607F1C">
        <w:tab/>
      </w:r>
      <w:r w:rsidRPr="00607F1C">
        <w:tab/>
        <w:t xml:space="preserve"> 1:58.58</w:t>
      </w:r>
      <w:r w:rsidRPr="00607F1C">
        <w:tab/>
      </w:r>
      <w:r w:rsidRPr="00607F1C">
        <w:tab/>
      </w:r>
      <w:r w:rsidRPr="00607F1C">
        <w:tab/>
      </w:r>
      <w:r w:rsidRPr="00607F1C">
        <w:tab/>
      </w:r>
      <w:r w:rsidRPr="00607F1C">
        <w:tab/>
        <w:t xml:space="preserve">   29.64</w:t>
      </w:r>
      <w:r w:rsidRPr="00607F1C">
        <w:tab/>
        <w:t>-</w:t>
      </w:r>
      <w:r w:rsidRPr="00607F1C">
        <w:tab/>
        <w:t xml:space="preserve"> 1:28.46</w:t>
      </w:r>
    </w:p>
    <w:p w:rsidR="000C7C77" w:rsidRDefault="000C7C77" w:rsidP="000C7C77">
      <w:pPr>
        <w:pStyle w:val="PlaceEven"/>
      </w:pPr>
      <w:r w:rsidRPr="00607F1C">
        <w:t>8.</w:t>
      </w:r>
      <w:r w:rsidRPr="00607F1C">
        <w:tab/>
        <w:t>Winsford Swimming Club</w:t>
      </w:r>
      <w:r w:rsidRPr="00607F1C">
        <w:tab/>
      </w:r>
      <w:r w:rsidRPr="00607F1C">
        <w:tab/>
        <w:t>Winsford</w:t>
      </w:r>
      <w:r w:rsidRPr="00607F1C">
        <w:tab/>
      </w:r>
      <w:r w:rsidRPr="00607F1C">
        <w:tab/>
        <w:t xml:space="preserve"> 2:03.16</w:t>
      </w:r>
      <w:r w:rsidRPr="00607F1C">
        <w:tab/>
      </w:r>
      <w:r w:rsidRPr="00607F1C">
        <w:tab/>
      </w:r>
      <w:r w:rsidRPr="00607F1C">
        <w:tab/>
      </w:r>
      <w:r w:rsidRPr="00607F1C">
        <w:tab/>
      </w:r>
      <w:r w:rsidRPr="00607F1C">
        <w:tab/>
        <w:t xml:space="preserve">   29.57</w:t>
      </w:r>
      <w:r w:rsidRPr="00607F1C">
        <w:tab/>
        <w:t xml:space="preserve"> 1:01.96</w:t>
      </w:r>
      <w:r w:rsidRPr="00607F1C">
        <w:tab/>
        <w:t xml:space="preserve"> 1:32.51</w:t>
      </w:r>
    </w:p>
    <w:p w:rsidR="000C7C77" w:rsidRDefault="000C7C77" w:rsidP="000C7C77">
      <w:pPr>
        <w:pStyle w:val="SplitLong"/>
      </w:pPr>
    </w:p>
    <w:p w:rsidR="000C7C77" w:rsidRPr="00537BD8" w:rsidRDefault="000C7C77" w:rsidP="000C7C77">
      <w:pPr>
        <w:pStyle w:val="EventHeader"/>
      </w:pPr>
      <w:r>
        <w:t>EVENT</w:t>
      </w:r>
      <w:r w:rsidRPr="00537BD8">
        <w:t xml:space="preserve"> 8 Mens 15 Yrs/Under 200m Free.Team   </w:t>
      </w:r>
    </w:p>
    <w:p w:rsidR="000C7C77" w:rsidRPr="00537BD8" w:rsidRDefault="000C7C77" w:rsidP="000C7C77">
      <w:pPr>
        <w:pStyle w:val="SplitLong"/>
      </w:pPr>
      <w:r w:rsidRPr="00537BD8">
        <w:t>Full Results</w:t>
      </w:r>
    </w:p>
    <w:p w:rsidR="000C7C77" w:rsidRPr="00537BD8" w:rsidRDefault="000C7C77" w:rsidP="000C7C77">
      <w:pPr>
        <w:pStyle w:val="PlaceHeader"/>
      </w:pPr>
      <w:r>
        <w:t>Place</w:t>
      </w:r>
      <w:r w:rsidRPr="00537BD8">
        <w:tab/>
        <w:t>Name</w:t>
      </w:r>
      <w:r w:rsidRPr="00537BD8">
        <w:tab/>
        <w:t>A.G</w:t>
      </w:r>
      <w:r w:rsidRPr="00537BD8">
        <w:tab/>
        <w:t>Club</w:t>
      </w:r>
      <w:r w:rsidRPr="00537BD8">
        <w:tab/>
      </w:r>
      <w:r w:rsidRPr="00537BD8">
        <w:tab/>
        <w:t>Time</w:t>
      </w:r>
      <w:r w:rsidRPr="00537BD8">
        <w:tab/>
      </w:r>
      <w:r w:rsidRPr="00537BD8">
        <w:tab/>
      </w:r>
      <w:r w:rsidRPr="00537BD8">
        <w:tab/>
      </w:r>
      <w:r w:rsidRPr="00537BD8">
        <w:tab/>
      </w:r>
      <w:r w:rsidRPr="00537BD8">
        <w:tab/>
        <w:t>50</w:t>
      </w:r>
      <w:r w:rsidRPr="00537BD8">
        <w:tab/>
        <w:t>100</w:t>
      </w:r>
      <w:r w:rsidRPr="00537BD8">
        <w:tab/>
        <w:t>150</w:t>
      </w:r>
    </w:p>
    <w:p w:rsidR="000C7C77" w:rsidRPr="00537BD8" w:rsidRDefault="000C7C77" w:rsidP="000C7C77">
      <w:pPr>
        <w:pStyle w:val="PlaceEven"/>
      </w:pPr>
      <w:r w:rsidRPr="00537BD8">
        <w:t>1.</w:t>
      </w:r>
      <w:r w:rsidRPr="00537BD8">
        <w:tab/>
        <w:t>City of Salford SC</w:t>
      </w:r>
      <w:r w:rsidRPr="00537BD8">
        <w:tab/>
      </w:r>
      <w:r w:rsidRPr="00537BD8">
        <w:tab/>
        <w:t>Co Salford</w:t>
      </w:r>
      <w:r w:rsidRPr="00537BD8">
        <w:tab/>
      </w:r>
      <w:r w:rsidRPr="00537BD8">
        <w:tab/>
        <w:t xml:space="preserve"> 1:41.90</w:t>
      </w:r>
      <w:r w:rsidRPr="00537BD8">
        <w:tab/>
      </w:r>
      <w:r w:rsidRPr="00537BD8">
        <w:tab/>
      </w:r>
      <w:r w:rsidRPr="00537BD8">
        <w:tab/>
      </w:r>
      <w:r w:rsidRPr="00537BD8">
        <w:tab/>
      </w:r>
      <w:r w:rsidRPr="00537BD8">
        <w:tab/>
        <w:t xml:space="preserve">   25.81</w:t>
      </w:r>
      <w:r w:rsidRPr="00537BD8">
        <w:tab/>
        <w:t xml:space="preserve">   49.25</w:t>
      </w:r>
      <w:r w:rsidRPr="00537BD8">
        <w:tab/>
        <w:t xml:space="preserve"> 1:15.11</w:t>
      </w:r>
    </w:p>
    <w:p w:rsidR="000C7C77" w:rsidRPr="00537BD8" w:rsidRDefault="000C7C77" w:rsidP="000C7C77">
      <w:pPr>
        <w:pStyle w:val="PlaceEven"/>
      </w:pPr>
      <w:r w:rsidRPr="00537BD8">
        <w:t>2.</w:t>
      </w:r>
      <w:r w:rsidRPr="00537BD8">
        <w:tab/>
        <w:t>Preston SC</w:t>
      </w:r>
      <w:r w:rsidRPr="00537BD8">
        <w:tab/>
      </w:r>
      <w:r w:rsidRPr="00537BD8">
        <w:tab/>
        <w:t>Preston</w:t>
      </w:r>
      <w:r w:rsidRPr="00537BD8">
        <w:tab/>
      </w:r>
      <w:r w:rsidRPr="00537BD8">
        <w:tab/>
        <w:t xml:space="preserve"> 1:44.50</w:t>
      </w:r>
      <w:r w:rsidRPr="00537BD8">
        <w:tab/>
      </w:r>
      <w:r w:rsidRPr="00537BD8">
        <w:tab/>
      </w:r>
      <w:r w:rsidRPr="00537BD8">
        <w:tab/>
      </w:r>
      <w:r w:rsidRPr="00537BD8">
        <w:tab/>
      </w:r>
      <w:r w:rsidRPr="00537BD8">
        <w:tab/>
        <w:t xml:space="preserve">   25.27</w:t>
      </w:r>
      <w:r w:rsidRPr="00537BD8">
        <w:tab/>
        <w:t xml:space="preserve">   51.11</w:t>
      </w:r>
      <w:r w:rsidRPr="00537BD8">
        <w:tab/>
        <w:t xml:space="preserve"> 1:17.81</w:t>
      </w:r>
    </w:p>
    <w:p w:rsidR="000C7C77" w:rsidRPr="00537BD8" w:rsidRDefault="000C7C77" w:rsidP="000C7C77">
      <w:pPr>
        <w:pStyle w:val="PlaceEven"/>
      </w:pPr>
      <w:r w:rsidRPr="00537BD8">
        <w:t>3.</w:t>
      </w:r>
      <w:r w:rsidRPr="00537BD8">
        <w:tab/>
        <w:t>Cockermouth SC</w:t>
      </w:r>
      <w:r w:rsidRPr="00537BD8">
        <w:tab/>
      </w:r>
      <w:r w:rsidRPr="00537BD8">
        <w:tab/>
        <w:t>Cockermouth</w:t>
      </w:r>
      <w:r w:rsidRPr="00537BD8">
        <w:tab/>
      </w:r>
      <w:r w:rsidRPr="00537BD8">
        <w:tab/>
        <w:t xml:space="preserve"> 1:45.59</w:t>
      </w:r>
      <w:r w:rsidRPr="00537BD8">
        <w:tab/>
      </w:r>
      <w:r w:rsidRPr="00537BD8">
        <w:tab/>
      </w:r>
      <w:r w:rsidRPr="00537BD8">
        <w:tab/>
      </w:r>
      <w:r w:rsidRPr="00537BD8">
        <w:tab/>
      </w:r>
      <w:r w:rsidRPr="00537BD8">
        <w:tab/>
        <w:t xml:space="preserve">   26.56</w:t>
      </w:r>
      <w:r w:rsidRPr="00537BD8">
        <w:tab/>
        <w:t xml:space="preserve">   53.50</w:t>
      </w:r>
      <w:r w:rsidRPr="00537BD8">
        <w:tab/>
        <w:t xml:space="preserve"> 1:19.52</w:t>
      </w:r>
    </w:p>
    <w:p w:rsidR="000C7C77" w:rsidRPr="00537BD8" w:rsidRDefault="000C7C77" w:rsidP="000C7C77">
      <w:pPr>
        <w:pStyle w:val="PlaceEven"/>
      </w:pPr>
      <w:r w:rsidRPr="00537BD8">
        <w:t>4.</w:t>
      </w:r>
      <w:r w:rsidRPr="00537BD8">
        <w:tab/>
        <w:t>Stockport Metro SC</w:t>
      </w:r>
      <w:r w:rsidRPr="00537BD8">
        <w:tab/>
      </w:r>
      <w:r w:rsidRPr="00537BD8">
        <w:tab/>
        <w:t>Stockport Mo</w:t>
      </w:r>
      <w:r w:rsidRPr="00537BD8">
        <w:tab/>
      </w:r>
      <w:r w:rsidRPr="00537BD8">
        <w:tab/>
        <w:t xml:space="preserve"> 1:46.21</w:t>
      </w:r>
      <w:r w:rsidRPr="00537BD8">
        <w:tab/>
      </w:r>
      <w:r w:rsidRPr="00537BD8">
        <w:tab/>
      </w:r>
      <w:r w:rsidRPr="00537BD8">
        <w:tab/>
      </w:r>
      <w:r w:rsidRPr="00537BD8">
        <w:tab/>
      </w:r>
      <w:r w:rsidRPr="00537BD8">
        <w:tab/>
        <w:t xml:space="preserve">   26.63</w:t>
      </w:r>
      <w:r w:rsidRPr="00537BD8">
        <w:tab/>
        <w:t xml:space="preserve">   52.84</w:t>
      </w:r>
      <w:r w:rsidRPr="00537BD8">
        <w:tab/>
        <w:t xml:space="preserve"> 1:19.48</w:t>
      </w:r>
    </w:p>
    <w:p w:rsidR="000C7C77" w:rsidRPr="00537BD8" w:rsidRDefault="000C7C77" w:rsidP="000C7C77">
      <w:pPr>
        <w:pStyle w:val="PlaceEven"/>
      </w:pPr>
      <w:r w:rsidRPr="00537BD8">
        <w:t>5.</w:t>
      </w:r>
      <w:r w:rsidRPr="00537BD8">
        <w:tab/>
        <w:t>Winsford Swimming Club</w:t>
      </w:r>
      <w:r w:rsidRPr="00537BD8">
        <w:tab/>
      </w:r>
      <w:r w:rsidRPr="00537BD8">
        <w:tab/>
        <w:t>Winsford</w:t>
      </w:r>
      <w:r w:rsidRPr="00537BD8">
        <w:tab/>
      </w:r>
      <w:r w:rsidRPr="00537BD8">
        <w:tab/>
        <w:t xml:space="preserve"> 1:46.39</w:t>
      </w:r>
      <w:r w:rsidRPr="00537BD8">
        <w:tab/>
      </w:r>
      <w:r w:rsidRPr="00537BD8">
        <w:tab/>
      </w:r>
      <w:r w:rsidRPr="00537BD8">
        <w:tab/>
      </w:r>
      <w:r w:rsidRPr="00537BD8">
        <w:tab/>
      </w:r>
      <w:r w:rsidRPr="00537BD8">
        <w:tab/>
        <w:t xml:space="preserve">   26.90</w:t>
      </w:r>
      <w:r w:rsidRPr="00537BD8">
        <w:tab/>
        <w:t xml:space="preserve">   52.92</w:t>
      </w:r>
      <w:r w:rsidRPr="00537BD8">
        <w:tab/>
        <w:t xml:space="preserve"> 1:20.78</w:t>
      </w:r>
    </w:p>
    <w:p w:rsidR="000C7C77" w:rsidRPr="00537BD8" w:rsidRDefault="000C7C77" w:rsidP="000C7C77">
      <w:pPr>
        <w:pStyle w:val="PlaceEven"/>
      </w:pPr>
      <w:r w:rsidRPr="00537BD8">
        <w:t>6.</w:t>
      </w:r>
      <w:r w:rsidRPr="00537BD8">
        <w:tab/>
        <w:t>Warrington Warriors SC</w:t>
      </w:r>
      <w:r w:rsidRPr="00537BD8">
        <w:tab/>
      </w:r>
      <w:r w:rsidRPr="00537BD8">
        <w:tab/>
        <w:t>Warrington W</w:t>
      </w:r>
      <w:r w:rsidRPr="00537BD8">
        <w:tab/>
      </w:r>
      <w:r w:rsidRPr="00537BD8">
        <w:tab/>
        <w:t xml:space="preserve"> 1:47.71</w:t>
      </w:r>
      <w:r w:rsidRPr="00537BD8">
        <w:tab/>
      </w:r>
      <w:r w:rsidRPr="00537BD8">
        <w:tab/>
      </w:r>
      <w:r w:rsidRPr="00537BD8">
        <w:tab/>
      </w:r>
      <w:r w:rsidRPr="00537BD8">
        <w:tab/>
      </w:r>
      <w:r w:rsidRPr="00537BD8">
        <w:tab/>
        <w:t xml:space="preserve">   26.48</w:t>
      </w:r>
      <w:r w:rsidRPr="00537BD8">
        <w:tab/>
        <w:t xml:space="preserve">   52.86</w:t>
      </w:r>
      <w:r w:rsidRPr="00537BD8">
        <w:tab/>
        <w:t xml:space="preserve"> 1:19.44</w:t>
      </w:r>
    </w:p>
    <w:p w:rsidR="000C7C77" w:rsidRPr="00537BD8" w:rsidRDefault="000C7C77" w:rsidP="000C7C77">
      <w:pPr>
        <w:pStyle w:val="PlaceEven"/>
      </w:pPr>
      <w:r w:rsidRPr="00537BD8">
        <w:t>7.</w:t>
      </w:r>
      <w:r w:rsidRPr="00537BD8">
        <w:tab/>
        <w:t>City of Liverpool SC</w:t>
      </w:r>
      <w:r w:rsidRPr="00537BD8">
        <w:tab/>
      </w:r>
      <w:r w:rsidRPr="00537BD8">
        <w:tab/>
        <w:t>Co Liverpool</w:t>
      </w:r>
      <w:r w:rsidRPr="00537BD8">
        <w:tab/>
      </w:r>
      <w:r w:rsidRPr="00537BD8">
        <w:tab/>
        <w:t xml:space="preserve"> 1:48.40</w:t>
      </w:r>
      <w:r w:rsidRPr="00537BD8">
        <w:tab/>
      </w:r>
      <w:r w:rsidRPr="00537BD8">
        <w:tab/>
      </w:r>
      <w:r w:rsidRPr="00537BD8">
        <w:tab/>
      </w:r>
      <w:r w:rsidRPr="00537BD8">
        <w:tab/>
      </w:r>
      <w:r w:rsidRPr="00537BD8">
        <w:tab/>
        <w:t xml:space="preserve">   26.77</w:t>
      </w:r>
      <w:r w:rsidRPr="00537BD8">
        <w:tab/>
        <w:t xml:space="preserve">   53.71</w:t>
      </w:r>
      <w:r w:rsidRPr="00537BD8">
        <w:tab/>
        <w:t xml:space="preserve"> 1:21.14</w:t>
      </w:r>
    </w:p>
    <w:p w:rsidR="000C7C77" w:rsidRDefault="000C7C77" w:rsidP="000C7C77">
      <w:pPr>
        <w:pStyle w:val="PlaceEven"/>
      </w:pPr>
      <w:r w:rsidRPr="00537BD8">
        <w:t>8.</w:t>
      </w:r>
      <w:r w:rsidRPr="00537BD8">
        <w:tab/>
        <w:t>Ellesmere College Tita</w:t>
      </w:r>
      <w:r w:rsidRPr="00537BD8">
        <w:tab/>
      </w:r>
      <w:r w:rsidRPr="00537BD8">
        <w:tab/>
        <w:t>Ellesmere Co</w:t>
      </w:r>
      <w:r w:rsidRPr="00537BD8">
        <w:tab/>
      </w:r>
      <w:r w:rsidRPr="00537BD8">
        <w:tab/>
        <w:t xml:space="preserve"> 1:52.24</w:t>
      </w:r>
      <w:r w:rsidRPr="00537BD8">
        <w:tab/>
      </w:r>
      <w:r w:rsidRPr="00537BD8">
        <w:tab/>
      </w:r>
      <w:r w:rsidRPr="00537BD8">
        <w:tab/>
      </w:r>
      <w:r w:rsidRPr="00537BD8">
        <w:tab/>
      </w:r>
      <w:r w:rsidRPr="00537BD8">
        <w:tab/>
        <w:t xml:space="preserve">   25.82</w:t>
      </w:r>
      <w:r w:rsidRPr="00537BD8">
        <w:tab/>
        <w:t xml:space="preserve">   54.98</w:t>
      </w:r>
      <w:r w:rsidRPr="00537BD8">
        <w:tab/>
        <w:t xml:space="preserve"> 1:23.14</w:t>
      </w:r>
    </w:p>
    <w:p w:rsidR="000C7C77" w:rsidRDefault="000C7C77" w:rsidP="000C7C77">
      <w:pPr>
        <w:pStyle w:val="SplitLong"/>
      </w:pPr>
    </w:p>
    <w:p w:rsidR="000C7C77" w:rsidRPr="00AA12C2" w:rsidRDefault="000C7C77" w:rsidP="000C7C77">
      <w:pPr>
        <w:pStyle w:val="EventHeader"/>
      </w:pPr>
      <w:r>
        <w:t>EVENT</w:t>
      </w:r>
      <w:r w:rsidRPr="00AA12C2">
        <w:t xml:space="preserve"> 9 Womens Open 200m Medley Team       </w:t>
      </w:r>
    </w:p>
    <w:p w:rsidR="000C7C77" w:rsidRPr="00AA12C2" w:rsidRDefault="000C7C77" w:rsidP="000C7C77">
      <w:pPr>
        <w:pStyle w:val="SplitLong"/>
      </w:pPr>
      <w:r w:rsidRPr="00AA12C2">
        <w:t>Full Results</w:t>
      </w:r>
    </w:p>
    <w:p w:rsidR="000C7C77" w:rsidRPr="00AA12C2" w:rsidRDefault="000C7C77" w:rsidP="000C7C77">
      <w:pPr>
        <w:pStyle w:val="PlaceHeader"/>
      </w:pPr>
      <w:r>
        <w:t>Place</w:t>
      </w:r>
      <w:r w:rsidRPr="00AA12C2">
        <w:tab/>
        <w:t>Name</w:t>
      </w:r>
      <w:r w:rsidRPr="00AA12C2">
        <w:tab/>
        <w:t>A.G</w:t>
      </w:r>
      <w:r w:rsidRPr="00AA12C2">
        <w:tab/>
        <w:t>Club</w:t>
      </w:r>
      <w:r w:rsidRPr="00AA12C2">
        <w:tab/>
      </w:r>
      <w:r w:rsidRPr="00AA12C2">
        <w:tab/>
        <w:t>Time</w:t>
      </w:r>
      <w:r w:rsidRPr="00AA12C2">
        <w:tab/>
      </w:r>
      <w:r w:rsidRPr="00AA12C2">
        <w:tab/>
      </w:r>
      <w:r w:rsidRPr="00AA12C2">
        <w:tab/>
      </w:r>
      <w:r w:rsidRPr="00AA12C2">
        <w:tab/>
      </w:r>
      <w:r w:rsidRPr="00AA12C2">
        <w:tab/>
        <w:t>50</w:t>
      </w:r>
      <w:r w:rsidRPr="00AA12C2">
        <w:tab/>
        <w:t>100</w:t>
      </w:r>
      <w:r w:rsidRPr="00AA12C2">
        <w:tab/>
        <w:t>150</w:t>
      </w:r>
    </w:p>
    <w:p w:rsidR="000C7C77" w:rsidRPr="00AA12C2" w:rsidRDefault="000C7C77" w:rsidP="000C7C77">
      <w:pPr>
        <w:pStyle w:val="PlaceEven"/>
      </w:pPr>
      <w:r w:rsidRPr="00AA12C2">
        <w:t>1.</w:t>
      </w:r>
      <w:r w:rsidRPr="00AA12C2">
        <w:tab/>
        <w:t>Stockport Metro SC</w:t>
      </w:r>
      <w:r w:rsidRPr="00AA12C2">
        <w:tab/>
      </w:r>
      <w:r w:rsidRPr="00AA12C2">
        <w:tab/>
        <w:t>Stockport Mo</w:t>
      </w:r>
      <w:r w:rsidRPr="00AA12C2">
        <w:tab/>
      </w:r>
      <w:r w:rsidRPr="00AA12C2">
        <w:tab/>
        <w:t xml:space="preserve"> 2:00.59</w:t>
      </w:r>
      <w:r w:rsidRPr="00AA12C2">
        <w:tab/>
      </w:r>
      <w:r w:rsidRPr="00AA12C2">
        <w:tab/>
      </w:r>
      <w:r w:rsidRPr="00AA12C2">
        <w:tab/>
      </w:r>
      <w:r w:rsidRPr="00AA12C2">
        <w:tab/>
      </w:r>
      <w:r w:rsidRPr="00AA12C2">
        <w:tab/>
        <w:t xml:space="preserve">   28.50</w:t>
      </w:r>
      <w:r w:rsidRPr="00AA12C2">
        <w:tab/>
        <w:t xml:space="preserve"> 1:03.62</w:t>
      </w:r>
      <w:r w:rsidRPr="00AA12C2">
        <w:tab/>
        <w:t xml:space="preserve"> 1:33.45</w:t>
      </w:r>
    </w:p>
    <w:p w:rsidR="000C7C77" w:rsidRPr="00AA12C2" w:rsidRDefault="000C7C77" w:rsidP="000C7C77">
      <w:pPr>
        <w:pStyle w:val="PlaceEven"/>
      </w:pPr>
      <w:r w:rsidRPr="00AA12C2">
        <w:t>2.</w:t>
      </w:r>
      <w:r w:rsidRPr="00AA12C2">
        <w:tab/>
        <w:t>City of Salford SC</w:t>
      </w:r>
      <w:r w:rsidRPr="00AA12C2">
        <w:tab/>
      </w:r>
      <w:r w:rsidRPr="00AA12C2">
        <w:tab/>
        <w:t>Co Salford</w:t>
      </w:r>
      <w:r w:rsidRPr="00AA12C2">
        <w:tab/>
      </w:r>
      <w:r w:rsidRPr="00AA12C2">
        <w:tab/>
        <w:t xml:space="preserve"> 2:00.60</w:t>
      </w:r>
      <w:r w:rsidRPr="00AA12C2">
        <w:tab/>
      </w:r>
      <w:r w:rsidRPr="00AA12C2">
        <w:tab/>
      </w:r>
      <w:r w:rsidRPr="00AA12C2">
        <w:tab/>
      </w:r>
      <w:r w:rsidRPr="00AA12C2">
        <w:tab/>
      </w:r>
      <w:r w:rsidRPr="00AA12C2">
        <w:tab/>
        <w:t xml:space="preserve">   29.38</w:t>
      </w:r>
      <w:r w:rsidRPr="00AA12C2">
        <w:tab/>
        <w:t xml:space="preserve"> 1:03.34</w:t>
      </w:r>
      <w:r w:rsidRPr="00AA12C2">
        <w:tab/>
        <w:t xml:space="preserve"> 1:33.09</w:t>
      </w:r>
    </w:p>
    <w:p w:rsidR="000C7C77" w:rsidRPr="00AA12C2" w:rsidRDefault="000C7C77" w:rsidP="000C7C77">
      <w:pPr>
        <w:pStyle w:val="PlaceEven"/>
      </w:pPr>
      <w:r w:rsidRPr="00AA12C2">
        <w:t>3.</w:t>
      </w:r>
      <w:r w:rsidRPr="00AA12C2">
        <w:tab/>
        <w:t>Ellesmere College Tita</w:t>
      </w:r>
      <w:r w:rsidRPr="00AA12C2">
        <w:tab/>
      </w:r>
      <w:r w:rsidRPr="00AA12C2">
        <w:tab/>
        <w:t>Ellesmere Co</w:t>
      </w:r>
      <w:r w:rsidRPr="00AA12C2">
        <w:tab/>
      </w:r>
      <w:r w:rsidRPr="00AA12C2">
        <w:tab/>
        <w:t xml:space="preserve"> 2:02.17</w:t>
      </w:r>
      <w:r w:rsidRPr="00AA12C2">
        <w:tab/>
      </w:r>
      <w:r w:rsidRPr="00AA12C2">
        <w:tab/>
      </w:r>
      <w:r w:rsidRPr="00AA12C2">
        <w:tab/>
      </w:r>
      <w:r w:rsidRPr="00AA12C2">
        <w:tab/>
      </w:r>
      <w:r w:rsidRPr="00AA12C2">
        <w:tab/>
        <w:t xml:space="preserve">   30.28</w:t>
      </w:r>
      <w:r w:rsidRPr="00AA12C2">
        <w:tab/>
        <w:t xml:space="preserve"> 1:05.26</w:t>
      </w:r>
      <w:r w:rsidRPr="00AA12C2">
        <w:tab/>
        <w:t xml:space="preserve"> 1:34.81</w:t>
      </w:r>
    </w:p>
    <w:p w:rsidR="000C7C77" w:rsidRPr="00AA12C2" w:rsidRDefault="000C7C77" w:rsidP="000C7C77">
      <w:pPr>
        <w:pStyle w:val="PlaceEven"/>
      </w:pPr>
      <w:r w:rsidRPr="00AA12C2">
        <w:t>4.</w:t>
      </w:r>
      <w:r w:rsidRPr="00AA12C2">
        <w:tab/>
        <w:t>Preston SC</w:t>
      </w:r>
      <w:r w:rsidRPr="00AA12C2">
        <w:tab/>
      </w:r>
      <w:r w:rsidRPr="00AA12C2">
        <w:tab/>
        <w:t>Preston</w:t>
      </w:r>
      <w:r w:rsidRPr="00AA12C2">
        <w:tab/>
      </w:r>
      <w:r w:rsidRPr="00AA12C2">
        <w:tab/>
        <w:t xml:space="preserve"> 2:02.70</w:t>
      </w:r>
      <w:r w:rsidRPr="00AA12C2">
        <w:tab/>
      </w:r>
      <w:r w:rsidRPr="00AA12C2">
        <w:tab/>
      </w:r>
      <w:r w:rsidRPr="00AA12C2">
        <w:tab/>
      </w:r>
      <w:r w:rsidRPr="00AA12C2">
        <w:tab/>
      </w:r>
      <w:r w:rsidRPr="00AA12C2">
        <w:tab/>
        <w:t xml:space="preserve">   31.74</w:t>
      </w:r>
      <w:r w:rsidRPr="00AA12C2">
        <w:tab/>
        <w:t xml:space="preserve"> 1:05.63</w:t>
      </w:r>
      <w:r w:rsidRPr="00AA12C2">
        <w:tab/>
        <w:t xml:space="preserve"> 1:33.07</w:t>
      </w:r>
    </w:p>
    <w:p w:rsidR="000C7C77" w:rsidRPr="00AA12C2" w:rsidRDefault="000C7C77" w:rsidP="000C7C77">
      <w:pPr>
        <w:pStyle w:val="PlaceEven"/>
      </w:pPr>
      <w:r w:rsidRPr="00AA12C2">
        <w:t>5.</w:t>
      </w:r>
      <w:r w:rsidRPr="00AA12C2">
        <w:tab/>
        <w:t>City of Liverpool SC</w:t>
      </w:r>
      <w:r w:rsidRPr="00AA12C2">
        <w:tab/>
      </w:r>
      <w:r w:rsidRPr="00AA12C2">
        <w:tab/>
        <w:t>Co Liverpool</w:t>
      </w:r>
      <w:r w:rsidRPr="00AA12C2">
        <w:tab/>
      </w:r>
      <w:r w:rsidRPr="00AA12C2">
        <w:tab/>
        <w:t xml:space="preserve"> 2:03.28</w:t>
      </w:r>
      <w:r w:rsidRPr="00AA12C2">
        <w:tab/>
      </w:r>
      <w:r w:rsidRPr="00AA12C2">
        <w:tab/>
      </w:r>
      <w:r w:rsidRPr="00AA12C2">
        <w:tab/>
      </w:r>
      <w:r w:rsidRPr="00AA12C2">
        <w:tab/>
      </w:r>
      <w:r w:rsidRPr="00AA12C2">
        <w:tab/>
        <w:t xml:space="preserve">   31.60</w:t>
      </w:r>
      <w:r w:rsidRPr="00AA12C2">
        <w:tab/>
        <w:t xml:space="preserve"> 1:03.89</w:t>
      </w:r>
      <w:r w:rsidRPr="00AA12C2">
        <w:tab/>
        <w:t xml:space="preserve"> 1:35.09</w:t>
      </w:r>
    </w:p>
    <w:p w:rsidR="000C7C77" w:rsidRPr="00AA12C2" w:rsidRDefault="000C7C77" w:rsidP="000C7C77">
      <w:pPr>
        <w:pStyle w:val="PlaceEven"/>
      </w:pPr>
      <w:r w:rsidRPr="00AA12C2">
        <w:t>6.</w:t>
      </w:r>
      <w:r w:rsidRPr="00AA12C2">
        <w:tab/>
        <w:t>Cockermouth SC</w:t>
      </w:r>
      <w:r w:rsidRPr="00AA12C2">
        <w:tab/>
      </w:r>
      <w:r w:rsidRPr="00AA12C2">
        <w:tab/>
        <w:t>Cockermouth</w:t>
      </w:r>
      <w:r w:rsidRPr="00AA12C2">
        <w:tab/>
      </w:r>
      <w:r w:rsidRPr="00AA12C2">
        <w:tab/>
        <w:t xml:space="preserve"> 2:05.48</w:t>
      </w:r>
      <w:r w:rsidRPr="00AA12C2">
        <w:tab/>
      </w:r>
      <w:r w:rsidRPr="00AA12C2">
        <w:tab/>
      </w:r>
      <w:r w:rsidRPr="00AA12C2">
        <w:tab/>
      </w:r>
      <w:r w:rsidRPr="00AA12C2">
        <w:tab/>
      </w:r>
      <w:r w:rsidRPr="00AA12C2">
        <w:tab/>
        <w:t xml:space="preserve">   31.52</w:t>
      </w:r>
      <w:r w:rsidRPr="00AA12C2">
        <w:tab/>
        <w:t xml:space="preserve"> 1:07.13</w:t>
      </w:r>
      <w:r w:rsidRPr="00AA12C2">
        <w:tab/>
        <w:t xml:space="preserve"> 1:36.49</w:t>
      </w:r>
    </w:p>
    <w:p w:rsidR="000C7C77" w:rsidRPr="00AA12C2" w:rsidRDefault="000C7C77" w:rsidP="000C7C77">
      <w:pPr>
        <w:pStyle w:val="PlaceEven"/>
      </w:pPr>
      <w:r w:rsidRPr="00AA12C2">
        <w:t>7.</w:t>
      </w:r>
      <w:r w:rsidRPr="00AA12C2">
        <w:tab/>
        <w:t>Winsford Swimming Club</w:t>
      </w:r>
      <w:r w:rsidRPr="00AA12C2">
        <w:tab/>
      </w:r>
      <w:r w:rsidRPr="00AA12C2">
        <w:tab/>
        <w:t>Winsford</w:t>
      </w:r>
      <w:r w:rsidRPr="00AA12C2">
        <w:tab/>
      </w:r>
      <w:r w:rsidRPr="00AA12C2">
        <w:tab/>
        <w:t xml:space="preserve"> 2:16.89</w:t>
      </w:r>
      <w:r w:rsidRPr="00AA12C2">
        <w:tab/>
      </w:r>
      <w:r w:rsidRPr="00AA12C2">
        <w:tab/>
      </w:r>
      <w:r w:rsidRPr="00AA12C2">
        <w:tab/>
      </w:r>
      <w:r w:rsidRPr="00AA12C2">
        <w:tab/>
      </w:r>
      <w:r w:rsidRPr="00AA12C2">
        <w:tab/>
        <w:t xml:space="preserve">   32.55</w:t>
      </w:r>
      <w:r w:rsidRPr="00AA12C2">
        <w:tab/>
        <w:t xml:space="preserve"> 2:16.89</w:t>
      </w:r>
      <w:r w:rsidRPr="00AA12C2">
        <w:tab/>
        <w:t xml:space="preserve"> 1:46.09</w:t>
      </w:r>
    </w:p>
    <w:p w:rsidR="000C7C77" w:rsidRDefault="000C7C77" w:rsidP="000C7C77">
      <w:pPr>
        <w:pStyle w:val="PlaceEven"/>
      </w:pPr>
      <w:r w:rsidRPr="00AA12C2">
        <w:t xml:space="preserve"> </w:t>
      </w:r>
      <w:r w:rsidRPr="00AA12C2">
        <w:tab/>
        <w:t>Warrington Warriors SC</w:t>
      </w:r>
      <w:r w:rsidRPr="00AA12C2">
        <w:tab/>
      </w:r>
      <w:r w:rsidRPr="00AA12C2">
        <w:tab/>
        <w:t>Warrington W</w:t>
      </w:r>
      <w:r w:rsidRPr="00AA12C2">
        <w:tab/>
      </w:r>
      <w:r w:rsidRPr="00AA12C2">
        <w:tab/>
        <w:t>DQ SH  1L</w:t>
      </w:r>
      <w:r w:rsidRPr="00AA12C2">
        <w:tab/>
      </w:r>
      <w:r w:rsidRPr="00AA12C2">
        <w:tab/>
      </w:r>
      <w:r w:rsidRPr="00AA12C2">
        <w:tab/>
      </w:r>
      <w:r w:rsidRPr="00AA12C2">
        <w:tab/>
      </w:r>
    </w:p>
    <w:p w:rsidR="000C7C77" w:rsidRDefault="000C7C77" w:rsidP="000C7C77">
      <w:pPr>
        <w:pStyle w:val="SplitLong"/>
      </w:pPr>
    </w:p>
    <w:p w:rsidR="000C7C77" w:rsidRPr="00EE11C8" w:rsidRDefault="000C7C77" w:rsidP="000C7C77">
      <w:pPr>
        <w:pStyle w:val="EventHeader"/>
      </w:pPr>
      <w:r>
        <w:t>EVENT</w:t>
      </w:r>
      <w:r w:rsidRPr="00EE11C8">
        <w:t xml:space="preserve"> 10 Mens Open 200m Medley Team         </w:t>
      </w:r>
    </w:p>
    <w:p w:rsidR="000C7C77" w:rsidRPr="00EE11C8" w:rsidRDefault="000C7C77" w:rsidP="000C7C77">
      <w:pPr>
        <w:pStyle w:val="SplitLong"/>
      </w:pPr>
      <w:r w:rsidRPr="00EE11C8">
        <w:t>Full Results</w:t>
      </w:r>
    </w:p>
    <w:p w:rsidR="000C7C77" w:rsidRPr="00EE11C8" w:rsidRDefault="000C7C77" w:rsidP="000C7C77">
      <w:pPr>
        <w:pStyle w:val="PlaceHeader"/>
      </w:pPr>
      <w:r>
        <w:t>Place</w:t>
      </w:r>
      <w:r w:rsidRPr="00EE11C8">
        <w:tab/>
        <w:t>Name</w:t>
      </w:r>
      <w:r w:rsidRPr="00EE11C8">
        <w:tab/>
        <w:t>A.G</w:t>
      </w:r>
      <w:r w:rsidRPr="00EE11C8">
        <w:tab/>
        <w:t>Club</w:t>
      </w:r>
      <w:r w:rsidRPr="00EE11C8">
        <w:tab/>
      </w:r>
      <w:r w:rsidRPr="00EE11C8">
        <w:tab/>
        <w:t>Time</w:t>
      </w:r>
      <w:r w:rsidRPr="00EE11C8">
        <w:tab/>
      </w:r>
      <w:r w:rsidRPr="00EE11C8">
        <w:tab/>
      </w:r>
      <w:r w:rsidRPr="00EE11C8">
        <w:tab/>
      </w:r>
      <w:r w:rsidRPr="00EE11C8">
        <w:tab/>
      </w:r>
      <w:r w:rsidRPr="00EE11C8">
        <w:tab/>
        <w:t>50</w:t>
      </w:r>
      <w:r w:rsidRPr="00EE11C8">
        <w:tab/>
        <w:t>100</w:t>
      </w:r>
      <w:r w:rsidRPr="00EE11C8">
        <w:tab/>
        <w:t>150</w:t>
      </w:r>
    </w:p>
    <w:p w:rsidR="000C7C77" w:rsidRPr="00EE11C8" w:rsidRDefault="000C7C77" w:rsidP="000C7C77">
      <w:pPr>
        <w:pStyle w:val="PlaceEven"/>
      </w:pPr>
      <w:r w:rsidRPr="00EE11C8">
        <w:t>1.</w:t>
      </w:r>
      <w:r w:rsidRPr="00EE11C8">
        <w:tab/>
        <w:t>Stockport Metro SC</w:t>
      </w:r>
      <w:r w:rsidRPr="00EE11C8">
        <w:tab/>
      </w:r>
      <w:r w:rsidRPr="00EE11C8">
        <w:tab/>
        <w:t>Stockport Mo</w:t>
      </w:r>
      <w:r w:rsidRPr="00EE11C8">
        <w:tab/>
      </w:r>
      <w:r w:rsidRPr="00EE11C8">
        <w:tab/>
        <w:t xml:space="preserve"> 1:45.01</w:t>
      </w:r>
      <w:r w:rsidRPr="00EE11C8">
        <w:tab/>
      </w:r>
      <w:r w:rsidRPr="00EE11C8">
        <w:tab/>
      </w:r>
      <w:r w:rsidRPr="00EE11C8">
        <w:tab/>
      </w:r>
      <w:r w:rsidRPr="00EE11C8">
        <w:tab/>
      </w:r>
      <w:r w:rsidRPr="00EE11C8">
        <w:tab/>
        <w:t xml:space="preserve">   27.59</w:t>
      </w:r>
      <w:r w:rsidRPr="00EE11C8">
        <w:tab/>
        <w:t xml:space="preserve">   56.15</w:t>
      </w:r>
      <w:r w:rsidRPr="00EE11C8">
        <w:tab/>
        <w:t xml:space="preserve"> 1:21.41</w:t>
      </w:r>
    </w:p>
    <w:p w:rsidR="000C7C77" w:rsidRPr="00EE11C8" w:rsidRDefault="000C7C77" w:rsidP="000C7C77">
      <w:pPr>
        <w:pStyle w:val="PlaceEven"/>
      </w:pPr>
      <w:r w:rsidRPr="00EE11C8">
        <w:t>2.</w:t>
      </w:r>
      <w:r w:rsidRPr="00EE11C8">
        <w:tab/>
        <w:t>City of Salford SC</w:t>
      </w:r>
      <w:r w:rsidRPr="00EE11C8">
        <w:tab/>
      </w:r>
      <w:r w:rsidRPr="00EE11C8">
        <w:tab/>
        <w:t>Co Salford</w:t>
      </w:r>
      <w:r w:rsidRPr="00EE11C8">
        <w:tab/>
      </w:r>
      <w:r w:rsidRPr="00EE11C8">
        <w:tab/>
        <w:t xml:space="preserve"> 1:47.05</w:t>
      </w:r>
      <w:r w:rsidRPr="00EE11C8">
        <w:tab/>
      </w:r>
      <w:r w:rsidRPr="00EE11C8">
        <w:tab/>
      </w:r>
      <w:r w:rsidRPr="00EE11C8">
        <w:tab/>
      </w:r>
      <w:r w:rsidRPr="00EE11C8">
        <w:tab/>
      </w:r>
      <w:r w:rsidRPr="00EE11C8">
        <w:tab/>
        <w:t xml:space="preserve">   27.56</w:t>
      </w:r>
      <w:r w:rsidRPr="00EE11C8">
        <w:tab/>
        <w:t xml:space="preserve">   56.80</w:t>
      </w:r>
      <w:r w:rsidRPr="00EE11C8">
        <w:tab/>
        <w:t xml:space="preserve"> 1:22.87</w:t>
      </w:r>
    </w:p>
    <w:p w:rsidR="000C7C77" w:rsidRPr="00EE11C8" w:rsidRDefault="000C7C77" w:rsidP="000C7C77">
      <w:pPr>
        <w:pStyle w:val="PlaceEven"/>
      </w:pPr>
      <w:r w:rsidRPr="00EE11C8">
        <w:t>3.</w:t>
      </w:r>
      <w:r w:rsidRPr="00EE11C8">
        <w:tab/>
        <w:t>City of Liverpool SC</w:t>
      </w:r>
      <w:r w:rsidRPr="00EE11C8">
        <w:tab/>
      </w:r>
      <w:r w:rsidRPr="00EE11C8">
        <w:tab/>
        <w:t>Co Liverpool</w:t>
      </w:r>
      <w:r w:rsidRPr="00EE11C8">
        <w:tab/>
      </w:r>
      <w:r w:rsidRPr="00EE11C8">
        <w:tab/>
        <w:t xml:space="preserve"> 1:49.15</w:t>
      </w:r>
      <w:r w:rsidRPr="00EE11C8">
        <w:tab/>
      </w:r>
      <w:r w:rsidRPr="00EE11C8">
        <w:tab/>
      </w:r>
      <w:r w:rsidRPr="00EE11C8">
        <w:tab/>
      </w:r>
      <w:r w:rsidRPr="00EE11C8">
        <w:tab/>
      </w:r>
      <w:r w:rsidRPr="00EE11C8">
        <w:tab/>
        <w:t xml:space="preserve">   28.21</w:t>
      </w:r>
      <w:r w:rsidRPr="00EE11C8">
        <w:tab/>
        <w:t xml:space="preserve">   59.82</w:t>
      </w:r>
      <w:r w:rsidRPr="00EE11C8">
        <w:tab/>
        <w:t xml:space="preserve"> 1:25.37</w:t>
      </w:r>
    </w:p>
    <w:p w:rsidR="000C7C77" w:rsidRPr="00EE11C8" w:rsidRDefault="000C7C77" w:rsidP="000C7C77">
      <w:pPr>
        <w:pStyle w:val="PlaceEven"/>
      </w:pPr>
      <w:r w:rsidRPr="00EE11C8">
        <w:t>4.</w:t>
      </w:r>
      <w:r w:rsidRPr="00EE11C8">
        <w:tab/>
        <w:t>Cockermouth SC</w:t>
      </w:r>
      <w:r w:rsidRPr="00EE11C8">
        <w:tab/>
      </w:r>
      <w:r w:rsidRPr="00EE11C8">
        <w:tab/>
        <w:t>Cockermouth</w:t>
      </w:r>
      <w:r w:rsidRPr="00EE11C8">
        <w:tab/>
      </w:r>
      <w:r w:rsidRPr="00EE11C8">
        <w:tab/>
        <w:t xml:space="preserve"> 1:51.04</w:t>
      </w:r>
      <w:r w:rsidRPr="00EE11C8">
        <w:tab/>
      </w:r>
      <w:r w:rsidRPr="00EE11C8">
        <w:tab/>
      </w:r>
      <w:r w:rsidRPr="00EE11C8">
        <w:tab/>
      </w:r>
      <w:r w:rsidRPr="00EE11C8">
        <w:tab/>
      </w:r>
      <w:r w:rsidRPr="00EE11C8">
        <w:tab/>
        <w:t xml:space="preserve">   27.46</w:t>
      </w:r>
      <w:r w:rsidRPr="00EE11C8">
        <w:tab/>
        <w:t xml:space="preserve">   58.91</w:t>
      </w:r>
      <w:r w:rsidRPr="00EE11C8">
        <w:tab/>
        <w:t xml:space="preserve"> 1:24.92</w:t>
      </w:r>
    </w:p>
    <w:p w:rsidR="000C7C77" w:rsidRPr="00EE11C8" w:rsidRDefault="000C7C77" w:rsidP="000C7C77">
      <w:pPr>
        <w:pStyle w:val="PlaceEven"/>
      </w:pPr>
      <w:r w:rsidRPr="00EE11C8">
        <w:t>5.</w:t>
      </w:r>
      <w:r w:rsidRPr="00EE11C8">
        <w:tab/>
        <w:t>Warrington Warriors SC</w:t>
      </w:r>
      <w:r w:rsidRPr="00EE11C8">
        <w:tab/>
      </w:r>
      <w:r w:rsidRPr="00EE11C8">
        <w:tab/>
        <w:t>Warrington W</w:t>
      </w:r>
      <w:r w:rsidRPr="00EE11C8">
        <w:tab/>
      </w:r>
      <w:r w:rsidRPr="00EE11C8">
        <w:tab/>
        <w:t xml:space="preserve"> 1:51.95</w:t>
      </w:r>
      <w:r w:rsidRPr="00EE11C8">
        <w:tab/>
      </w:r>
      <w:r w:rsidRPr="00EE11C8">
        <w:tab/>
      </w:r>
      <w:r w:rsidRPr="00EE11C8">
        <w:tab/>
      </w:r>
      <w:r w:rsidRPr="00EE11C8">
        <w:tab/>
      </w:r>
      <w:r w:rsidRPr="00EE11C8">
        <w:tab/>
        <w:t xml:space="preserve">   30.08</w:t>
      </w:r>
      <w:r w:rsidRPr="00EE11C8">
        <w:tab/>
        <w:t xml:space="preserve"> 1:01.00</w:t>
      </w:r>
      <w:r w:rsidRPr="00EE11C8">
        <w:tab/>
        <w:t xml:space="preserve"> 1:26.69</w:t>
      </w:r>
    </w:p>
    <w:p w:rsidR="000C7C77" w:rsidRPr="00EE11C8" w:rsidRDefault="000C7C77" w:rsidP="000C7C77">
      <w:pPr>
        <w:pStyle w:val="PlaceEven"/>
      </w:pPr>
      <w:r w:rsidRPr="00EE11C8">
        <w:t>6.</w:t>
      </w:r>
      <w:r w:rsidRPr="00EE11C8">
        <w:tab/>
        <w:t>Preston SC</w:t>
      </w:r>
      <w:r w:rsidRPr="00EE11C8">
        <w:tab/>
      </w:r>
      <w:r w:rsidRPr="00EE11C8">
        <w:tab/>
        <w:t>Preston</w:t>
      </w:r>
      <w:r w:rsidRPr="00EE11C8">
        <w:tab/>
      </w:r>
      <w:r w:rsidRPr="00EE11C8">
        <w:tab/>
        <w:t xml:space="preserve"> 1:52.16</w:t>
      </w:r>
      <w:r w:rsidRPr="00EE11C8">
        <w:tab/>
      </w:r>
      <w:r w:rsidRPr="00EE11C8">
        <w:tab/>
      </w:r>
      <w:r w:rsidRPr="00EE11C8">
        <w:tab/>
      </w:r>
      <w:r w:rsidRPr="00EE11C8">
        <w:tab/>
      </w:r>
      <w:r w:rsidRPr="00EE11C8">
        <w:tab/>
        <w:t xml:space="preserve">   28.43</w:t>
      </w:r>
      <w:r w:rsidRPr="00EE11C8">
        <w:tab/>
        <w:t xml:space="preserve"> 1:00.01</w:t>
      </w:r>
      <w:r w:rsidRPr="00EE11C8">
        <w:tab/>
        <w:t xml:space="preserve"> 1:27.66</w:t>
      </w:r>
    </w:p>
    <w:p w:rsidR="000C7C77" w:rsidRPr="00EE11C8" w:rsidRDefault="000C7C77" w:rsidP="000C7C77">
      <w:pPr>
        <w:pStyle w:val="PlaceEven"/>
      </w:pPr>
      <w:r w:rsidRPr="00EE11C8">
        <w:t>7.</w:t>
      </w:r>
      <w:r w:rsidRPr="00EE11C8">
        <w:tab/>
        <w:t>Ellesmere College Tita</w:t>
      </w:r>
      <w:r w:rsidRPr="00EE11C8">
        <w:tab/>
      </w:r>
      <w:r w:rsidRPr="00EE11C8">
        <w:tab/>
        <w:t>Ellesmere Co</w:t>
      </w:r>
      <w:r w:rsidRPr="00EE11C8">
        <w:tab/>
      </w:r>
      <w:r w:rsidRPr="00EE11C8">
        <w:tab/>
        <w:t xml:space="preserve"> 1:53.37</w:t>
      </w:r>
      <w:r w:rsidRPr="00EE11C8">
        <w:tab/>
      </w:r>
      <w:r w:rsidRPr="00EE11C8">
        <w:tab/>
      </w:r>
      <w:r w:rsidRPr="00EE11C8">
        <w:tab/>
      </w:r>
      <w:r w:rsidRPr="00EE11C8">
        <w:tab/>
      </w:r>
      <w:r w:rsidRPr="00EE11C8">
        <w:tab/>
        <w:t xml:space="preserve">   30.31</w:t>
      </w:r>
      <w:r w:rsidRPr="00EE11C8">
        <w:tab/>
        <w:t xml:space="preserve"> 1:01.94</w:t>
      </w:r>
      <w:r w:rsidRPr="00EE11C8">
        <w:tab/>
        <w:t xml:space="preserve"> 1:28.10</w:t>
      </w:r>
    </w:p>
    <w:p w:rsidR="000C7C77" w:rsidRDefault="000C7C77" w:rsidP="000C7C77">
      <w:pPr>
        <w:pStyle w:val="PlaceEven"/>
      </w:pPr>
      <w:r w:rsidRPr="00EE11C8">
        <w:t>8.</w:t>
      </w:r>
      <w:r w:rsidRPr="00EE11C8">
        <w:tab/>
        <w:t>Winsford Swimming Club</w:t>
      </w:r>
      <w:r w:rsidRPr="00EE11C8">
        <w:tab/>
      </w:r>
      <w:r w:rsidRPr="00EE11C8">
        <w:tab/>
        <w:t>Winsford</w:t>
      </w:r>
      <w:r w:rsidRPr="00EE11C8">
        <w:tab/>
      </w:r>
      <w:r w:rsidRPr="00EE11C8">
        <w:tab/>
        <w:t xml:space="preserve"> 1:53.81</w:t>
      </w:r>
      <w:r w:rsidRPr="00EE11C8">
        <w:tab/>
      </w:r>
      <w:r w:rsidRPr="00EE11C8">
        <w:tab/>
      </w:r>
      <w:r w:rsidRPr="00EE11C8">
        <w:tab/>
      </w:r>
      <w:r w:rsidRPr="00EE11C8">
        <w:tab/>
      </w:r>
      <w:r w:rsidRPr="00EE11C8">
        <w:tab/>
        <w:t xml:space="preserve">   30.74</w:t>
      </w:r>
      <w:r w:rsidRPr="00EE11C8">
        <w:tab/>
        <w:t xml:space="preserve"> 1:01.22</w:t>
      </w:r>
      <w:r w:rsidRPr="00EE11C8">
        <w:tab/>
        <w:t xml:space="preserve"> 1:28.41</w:t>
      </w:r>
    </w:p>
    <w:p w:rsidR="000C7C77" w:rsidRDefault="000C7C77" w:rsidP="000C7C77">
      <w:pPr>
        <w:pStyle w:val="SplitLong"/>
      </w:pPr>
    </w:p>
    <w:p w:rsidR="000C7C77" w:rsidRPr="00895DEC" w:rsidRDefault="000C7C77" w:rsidP="000C7C77">
      <w:pPr>
        <w:pStyle w:val="EventHeader"/>
      </w:pPr>
      <w:r>
        <w:t>EVENT</w:t>
      </w:r>
      <w:r w:rsidRPr="00895DEC">
        <w:t xml:space="preserve"> 11 Womens 10/11 Yrs 50m Backstroke    </w:t>
      </w:r>
    </w:p>
    <w:p w:rsidR="000C7C77" w:rsidRPr="00895DEC" w:rsidRDefault="000C7C77" w:rsidP="000C7C77">
      <w:pPr>
        <w:pStyle w:val="SplitLong"/>
      </w:pPr>
      <w:r w:rsidRPr="00895DEC">
        <w:t>Full Results</w:t>
      </w:r>
    </w:p>
    <w:p w:rsidR="000C7C77" w:rsidRPr="00895DEC" w:rsidRDefault="000C7C77" w:rsidP="000C7C77">
      <w:pPr>
        <w:pStyle w:val="PlaceHeader"/>
      </w:pPr>
      <w:r>
        <w:t>Place</w:t>
      </w:r>
      <w:r w:rsidRPr="00895DEC">
        <w:tab/>
        <w:t>Name</w:t>
      </w:r>
      <w:r w:rsidRPr="00895DEC">
        <w:tab/>
        <w:t>AaD</w:t>
      </w:r>
      <w:r w:rsidRPr="00895DEC">
        <w:tab/>
        <w:t>Club</w:t>
      </w:r>
      <w:r w:rsidRPr="00895DEC">
        <w:tab/>
      </w:r>
      <w:r w:rsidRPr="00895DEC">
        <w:tab/>
        <w:t>Time</w:t>
      </w:r>
      <w:r w:rsidRPr="00895DEC">
        <w:tab/>
      </w:r>
      <w:r w:rsidRPr="00895DEC">
        <w:tab/>
      </w:r>
      <w:r w:rsidRPr="00895DEC">
        <w:tab/>
      </w:r>
      <w:r w:rsidRPr="00895DEC">
        <w:tab/>
      </w:r>
    </w:p>
    <w:p w:rsidR="000C7C77" w:rsidRPr="00895DEC" w:rsidRDefault="000C7C77" w:rsidP="000C7C77">
      <w:pPr>
        <w:pStyle w:val="PlaceEven"/>
      </w:pPr>
      <w:r w:rsidRPr="00895DEC">
        <w:t>1.</w:t>
      </w:r>
      <w:r w:rsidRPr="00895DEC">
        <w:tab/>
        <w:t>Elizabeth Wafer</w:t>
      </w:r>
      <w:r w:rsidRPr="00895DEC">
        <w:tab/>
        <w:t>11</w:t>
      </w:r>
      <w:r w:rsidRPr="00895DEC">
        <w:tab/>
        <w:t>Preston</w:t>
      </w:r>
      <w:r w:rsidRPr="00895DEC">
        <w:tab/>
      </w:r>
      <w:r w:rsidRPr="00895DEC">
        <w:tab/>
        <w:t xml:space="preserve">   35.84</w:t>
      </w:r>
      <w:r w:rsidRPr="00895DEC">
        <w:tab/>
      </w:r>
      <w:r w:rsidRPr="00895DEC">
        <w:tab/>
      </w:r>
      <w:r w:rsidRPr="00895DEC">
        <w:tab/>
      </w:r>
      <w:r w:rsidRPr="00895DEC">
        <w:tab/>
      </w:r>
    </w:p>
    <w:p w:rsidR="000C7C77" w:rsidRPr="00895DEC" w:rsidRDefault="000C7C77" w:rsidP="000C7C77">
      <w:pPr>
        <w:pStyle w:val="PlaceEven"/>
      </w:pPr>
      <w:r w:rsidRPr="00895DEC">
        <w:t>2.</w:t>
      </w:r>
      <w:r w:rsidRPr="00895DEC">
        <w:tab/>
        <w:t>Rebecca Pearson</w:t>
      </w:r>
      <w:r w:rsidRPr="00895DEC">
        <w:tab/>
        <w:t>11</w:t>
      </w:r>
      <w:r w:rsidRPr="00895DEC">
        <w:tab/>
        <w:t>Stockport Mo</w:t>
      </w:r>
      <w:r w:rsidRPr="00895DEC">
        <w:tab/>
      </w:r>
      <w:r w:rsidRPr="00895DEC">
        <w:tab/>
        <w:t xml:space="preserve">   36.71</w:t>
      </w:r>
      <w:r w:rsidRPr="00895DEC">
        <w:tab/>
      </w:r>
      <w:r w:rsidRPr="00895DEC">
        <w:tab/>
      </w:r>
      <w:r w:rsidRPr="00895DEC">
        <w:tab/>
      </w:r>
      <w:r w:rsidRPr="00895DEC">
        <w:tab/>
      </w:r>
    </w:p>
    <w:p w:rsidR="000C7C77" w:rsidRPr="00895DEC" w:rsidRDefault="000C7C77" w:rsidP="000C7C77">
      <w:pPr>
        <w:pStyle w:val="PlaceEven"/>
      </w:pPr>
      <w:r w:rsidRPr="00895DEC">
        <w:t>3.</w:t>
      </w:r>
      <w:r w:rsidRPr="00895DEC">
        <w:tab/>
        <w:t>Caitlyn Shingler</w:t>
      </w:r>
      <w:r w:rsidRPr="00895DEC">
        <w:tab/>
        <w:t>11</w:t>
      </w:r>
      <w:r w:rsidRPr="00895DEC">
        <w:tab/>
        <w:t>Warrington W</w:t>
      </w:r>
      <w:r w:rsidRPr="00895DEC">
        <w:tab/>
      </w:r>
      <w:r w:rsidRPr="00895DEC">
        <w:tab/>
        <w:t xml:space="preserve">   37.06</w:t>
      </w:r>
      <w:r w:rsidRPr="00895DEC">
        <w:tab/>
      </w:r>
      <w:r w:rsidRPr="00895DEC">
        <w:tab/>
      </w:r>
      <w:r w:rsidRPr="00895DEC">
        <w:tab/>
      </w:r>
      <w:r w:rsidRPr="00895DEC">
        <w:tab/>
      </w:r>
    </w:p>
    <w:p w:rsidR="000C7C77" w:rsidRPr="00895DEC" w:rsidRDefault="000C7C77" w:rsidP="000C7C77">
      <w:pPr>
        <w:pStyle w:val="PlaceEven"/>
      </w:pPr>
      <w:r w:rsidRPr="00895DEC">
        <w:t>4.</w:t>
      </w:r>
      <w:r w:rsidRPr="00895DEC">
        <w:tab/>
        <w:t>Rebecca Quinn</w:t>
      </w:r>
      <w:r w:rsidRPr="00895DEC">
        <w:tab/>
        <w:t>11</w:t>
      </w:r>
      <w:r w:rsidRPr="00895DEC">
        <w:tab/>
        <w:t>Co Liverpool</w:t>
      </w:r>
      <w:r w:rsidRPr="00895DEC">
        <w:tab/>
      </w:r>
      <w:r w:rsidRPr="00895DEC">
        <w:tab/>
        <w:t xml:space="preserve">   37.58</w:t>
      </w:r>
      <w:r w:rsidRPr="00895DEC">
        <w:tab/>
      </w:r>
      <w:r w:rsidRPr="00895DEC">
        <w:tab/>
      </w:r>
      <w:r w:rsidRPr="00895DEC">
        <w:tab/>
      </w:r>
      <w:r w:rsidRPr="00895DEC">
        <w:tab/>
      </w:r>
    </w:p>
    <w:p w:rsidR="000C7C77" w:rsidRPr="00895DEC" w:rsidRDefault="000C7C77" w:rsidP="000C7C77">
      <w:pPr>
        <w:pStyle w:val="PlaceEven"/>
      </w:pPr>
      <w:r w:rsidRPr="00895DEC">
        <w:t>5.</w:t>
      </w:r>
      <w:r w:rsidRPr="00895DEC">
        <w:tab/>
        <w:t>Phoebe Townsend</w:t>
      </w:r>
      <w:r w:rsidRPr="00895DEC">
        <w:tab/>
        <w:t>10</w:t>
      </w:r>
      <w:r w:rsidRPr="00895DEC">
        <w:tab/>
        <w:t>Ellesmere Co</w:t>
      </w:r>
      <w:r w:rsidRPr="00895DEC">
        <w:tab/>
      </w:r>
      <w:r w:rsidRPr="00895DEC">
        <w:tab/>
        <w:t xml:space="preserve">   39.44</w:t>
      </w:r>
      <w:r w:rsidRPr="00895DEC">
        <w:tab/>
      </w:r>
      <w:r w:rsidRPr="00895DEC">
        <w:tab/>
      </w:r>
      <w:r w:rsidRPr="00895DEC">
        <w:tab/>
      </w:r>
      <w:r w:rsidRPr="00895DEC">
        <w:tab/>
      </w:r>
    </w:p>
    <w:p w:rsidR="000C7C77" w:rsidRPr="00895DEC" w:rsidRDefault="000C7C77" w:rsidP="000C7C77">
      <w:pPr>
        <w:pStyle w:val="PlaceEven"/>
      </w:pPr>
      <w:r w:rsidRPr="00895DEC">
        <w:t>6.</w:t>
      </w:r>
      <w:r w:rsidRPr="00895DEC">
        <w:tab/>
        <w:t>Molly Wren</w:t>
      </w:r>
      <w:r w:rsidRPr="00895DEC">
        <w:tab/>
        <w:t>11</w:t>
      </w:r>
      <w:r w:rsidRPr="00895DEC">
        <w:tab/>
        <w:t>Cockermouth</w:t>
      </w:r>
      <w:r w:rsidRPr="00895DEC">
        <w:tab/>
      </w:r>
      <w:r w:rsidRPr="00895DEC">
        <w:tab/>
        <w:t xml:space="preserve">   40.75</w:t>
      </w:r>
      <w:r w:rsidRPr="00895DEC">
        <w:tab/>
      </w:r>
      <w:r w:rsidRPr="00895DEC">
        <w:tab/>
      </w:r>
      <w:r w:rsidRPr="00895DEC">
        <w:tab/>
      </w:r>
      <w:r w:rsidRPr="00895DEC">
        <w:tab/>
      </w:r>
    </w:p>
    <w:p w:rsidR="000C7C77" w:rsidRPr="00895DEC" w:rsidRDefault="000C7C77" w:rsidP="000C7C77">
      <w:pPr>
        <w:pStyle w:val="PlaceEven"/>
      </w:pPr>
      <w:r w:rsidRPr="00895DEC">
        <w:t>7.</w:t>
      </w:r>
      <w:r w:rsidRPr="00895DEC">
        <w:tab/>
        <w:t>Leia King</w:t>
      </w:r>
      <w:r w:rsidRPr="00895DEC">
        <w:tab/>
        <w:t>10</w:t>
      </w:r>
      <w:r w:rsidRPr="00895DEC">
        <w:tab/>
        <w:t>Co Salford</w:t>
      </w:r>
      <w:r w:rsidRPr="00895DEC">
        <w:tab/>
      </w:r>
      <w:r w:rsidRPr="00895DEC">
        <w:tab/>
        <w:t xml:space="preserve">   41.12</w:t>
      </w:r>
      <w:r w:rsidRPr="00895DEC">
        <w:tab/>
      </w:r>
      <w:r w:rsidRPr="00895DEC">
        <w:tab/>
      </w:r>
      <w:r w:rsidRPr="00895DEC">
        <w:tab/>
      </w:r>
      <w:r w:rsidRPr="00895DEC">
        <w:tab/>
      </w:r>
    </w:p>
    <w:p w:rsidR="000C7C77" w:rsidRDefault="000C7C77" w:rsidP="000C7C77">
      <w:pPr>
        <w:pStyle w:val="PlaceEven"/>
      </w:pPr>
      <w:r w:rsidRPr="00895DEC">
        <w:t>8.</w:t>
      </w:r>
      <w:r w:rsidRPr="00895DEC">
        <w:tab/>
        <w:t>Abbey Brown</w:t>
      </w:r>
      <w:r w:rsidRPr="00895DEC">
        <w:tab/>
        <w:t>11</w:t>
      </w:r>
      <w:r w:rsidRPr="00895DEC">
        <w:tab/>
        <w:t>Winsford</w:t>
      </w:r>
      <w:r w:rsidRPr="00895DEC">
        <w:tab/>
      </w:r>
      <w:r w:rsidRPr="00895DEC">
        <w:tab/>
        <w:t xml:space="preserve">   41.90</w:t>
      </w:r>
      <w:r w:rsidRPr="00895DEC">
        <w:tab/>
      </w:r>
      <w:r w:rsidRPr="00895DEC">
        <w:tab/>
      </w:r>
      <w:r w:rsidRPr="00895DEC">
        <w:tab/>
      </w:r>
      <w:r w:rsidRPr="00895DEC">
        <w:tab/>
      </w:r>
    </w:p>
    <w:p w:rsidR="000C7C77" w:rsidRDefault="000C7C77" w:rsidP="000C7C77">
      <w:pPr>
        <w:pStyle w:val="SplitLong"/>
      </w:pPr>
    </w:p>
    <w:p w:rsidR="000C7C77" w:rsidRPr="003E6E1C" w:rsidRDefault="000C7C77" w:rsidP="000C7C77">
      <w:pPr>
        <w:pStyle w:val="EventHeader"/>
      </w:pPr>
      <w:r>
        <w:t>EVENT</w:t>
      </w:r>
      <w:r w:rsidRPr="003E6E1C">
        <w:t xml:space="preserve"> 12 Mens 10/11 Yrs 50m Backstroke      </w:t>
      </w:r>
    </w:p>
    <w:p w:rsidR="000C7C77" w:rsidRPr="003E6E1C" w:rsidRDefault="000C7C77" w:rsidP="000C7C77">
      <w:pPr>
        <w:pStyle w:val="SplitLong"/>
      </w:pPr>
      <w:r w:rsidRPr="003E6E1C">
        <w:t>Full Results</w:t>
      </w:r>
    </w:p>
    <w:p w:rsidR="000C7C77" w:rsidRPr="003E6E1C" w:rsidRDefault="000C7C77" w:rsidP="000C7C77">
      <w:pPr>
        <w:pStyle w:val="PlaceHeader"/>
      </w:pPr>
      <w:r>
        <w:t>Place</w:t>
      </w:r>
      <w:r w:rsidRPr="003E6E1C">
        <w:tab/>
        <w:t>Name</w:t>
      </w:r>
      <w:r w:rsidRPr="003E6E1C">
        <w:tab/>
        <w:t>AaD</w:t>
      </w:r>
      <w:r w:rsidRPr="003E6E1C">
        <w:tab/>
        <w:t>Club</w:t>
      </w:r>
      <w:r w:rsidRPr="003E6E1C">
        <w:tab/>
      </w:r>
      <w:r w:rsidRPr="003E6E1C">
        <w:tab/>
        <w:t>Time</w:t>
      </w:r>
      <w:r w:rsidRPr="003E6E1C">
        <w:tab/>
      </w:r>
      <w:r w:rsidRPr="003E6E1C">
        <w:tab/>
      </w:r>
      <w:r w:rsidRPr="003E6E1C">
        <w:tab/>
      </w:r>
      <w:r w:rsidRPr="003E6E1C">
        <w:tab/>
      </w:r>
    </w:p>
    <w:p w:rsidR="000C7C77" w:rsidRPr="003E6E1C" w:rsidRDefault="000C7C77" w:rsidP="000C7C77">
      <w:pPr>
        <w:pStyle w:val="PlaceEven"/>
      </w:pPr>
      <w:r w:rsidRPr="003E6E1C">
        <w:t>1.</w:t>
      </w:r>
      <w:r w:rsidRPr="003E6E1C">
        <w:tab/>
        <w:t>Ben Mcevoy</w:t>
      </w:r>
      <w:r w:rsidRPr="003E6E1C">
        <w:tab/>
        <w:t>11</w:t>
      </w:r>
      <w:r w:rsidRPr="003E6E1C">
        <w:tab/>
        <w:t>Co Salford</w:t>
      </w:r>
      <w:r w:rsidRPr="003E6E1C">
        <w:tab/>
      </w:r>
      <w:r w:rsidRPr="003E6E1C">
        <w:tab/>
        <w:t xml:space="preserve">   36.19</w:t>
      </w:r>
      <w:r w:rsidRPr="003E6E1C">
        <w:tab/>
      </w:r>
      <w:r w:rsidRPr="003E6E1C">
        <w:tab/>
      </w:r>
      <w:r w:rsidRPr="003E6E1C">
        <w:tab/>
      </w:r>
      <w:r w:rsidRPr="003E6E1C">
        <w:tab/>
      </w:r>
    </w:p>
    <w:p w:rsidR="000C7C77" w:rsidRPr="003E6E1C" w:rsidRDefault="000C7C77" w:rsidP="000C7C77">
      <w:pPr>
        <w:pStyle w:val="PlaceEven"/>
      </w:pPr>
      <w:r w:rsidRPr="003E6E1C">
        <w:t>2.</w:t>
      </w:r>
      <w:r w:rsidRPr="003E6E1C">
        <w:tab/>
        <w:t>Huw Williams</w:t>
      </w:r>
      <w:r w:rsidRPr="003E6E1C">
        <w:tab/>
        <w:t>11</w:t>
      </w:r>
      <w:r w:rsidRPr="003E6E1C">
        <w:tab/>
        <w:t>Stockport Mo</w:t>
      </w:r>
      <w:r w:rsidRPr="003E6E1C">
        <w:tab/>
      </w:r>
      <w:r w:rsidRPr="003E6E1C">
        <w:tab/>
        <w:t xml:space="preserve">   36.34</w:t>
      </w:r>
      <w:r w:rsidRPr="003E6E1C">
        <w:tab/>
      </w:r>
      <w:r w:rsidRPr="003E6E1C">
        <w:tab/>
      </w:r>
      <w:r w:rsidRPr="003E6E1C">
        <w:tab/>
      </w:r>
      <w:r w:rsidRPr="003E6E1C">
        <w:tab/>
      </w:r>
    </w:p>
    <w:p w:rsidR="000C7C77" w:rsidRPr="003E6E1C" w:rsidRDefault="000C7C77" w:rsidP="000C7C77">
      <w:pPr>
        <w:pStyle w:val="PlaceEven"/>
      </w:pPr>
      <w:r w:rsidRPr="003E6E1C">
        <w:t>3.</w:t>
      </w:r>
      <w:r w:rsidRPr="003E6E1C">
        <w:tab/>
        <w:t>Ethan Jones</w:t>
      </w:r>
      <w:r w:rsidRPr="003E6E1C">
        <w:tab/>
        <w:t>11</w:t>
      </w:r>
      <w:r w:rsidRPr="003E6E1C">
        <w:tab/>
        <w:t>Winsford</w:t>
      </w:r>
      <w:r w:rsidRPr="003E6E1C">
        <w:tab/>
      </w:r>
      <w:r w:rsidRPr="003E6E1C">
        <w:tab/>
        <w:t xml:space="preserve">   36.46</w:t>
      </w:r>
      <w:r w:rsidRPr="003E6E1C">
        <w:tab/>
      </w:r>
      <w:r w:rsidRPr="003E6E1C">
        <w:tab/>
      </w:r>
      <w:r w:rsidRPr="003E6E1C">
        <w:tab/>
      </w:r>
      <w:r w:rsidRPr="003E6E1C">
        <w:tab/>
      </w:r>
    </w:p>
    <w:p w:rsidR="000C7C77" w:rsidRPr="003E6E1C" w:rsidRDefault="000C7C77" w:rsidP="000C7C77">
      <w:pPr>
        <w:pStyle w:val="PlaceEven"/>
      </w:pPr>
      <w:r w:rsidRPr="003E6E1C">
        <w:t>4.</w:t>
      </w:r>
      <w:r w:rsidRPr="003E6E1C">
        <w:tab/>
        <w:t>Jack Howard</w:t>
      </w:r>
      <w:r w:rsidRPr="003E6E1C">
        <w:tab/>
        <w:t>11</w:t>
      </w:r>
      <w:r w:rsidRPr="003E6E1C">
        <w:tab/>
        <w:t>Preston</w:t>
      </w:r>
      <w:r w:rsidRPr="003E6E1C">
        <w:tab/>
      </w:r>
      <w:r w:rsidRPr="003E6E1C">
        <w:tab/>
        <w:t xml:space="preserve">   37.76</w:t>
      </w:r>
      <w:r w:rsidRPr="003E6E1C">
        <w:tab/>
      </w:r>
      <w:r w:rsidRPr="003E6E1C">
        <w:tab/>
      </w:r>
      <w:r w:rsidRPr="003E6E1C">
        <w:tab/>
      </w:r>
      <w:r w:rsidRPr="003E6E1C">
        <w:tab/>
      </w:r>
    </w:p>
    <w:p w:rsidR="000C7C77" w:rsidRPr="003E6E1C" w:rsidRDefault="000C7C77" w:rsidP="000C7C77">
      <w:pPr>
        <w:pStyle w:val="PlaceEven"/>
      </w:pPr>
      <w:r w:rsidRPr="003E6E1C">
        <w:t>5.</w:t>
      </w:r>
      <w:r w:rsidRPr="003E6E1C">
        <w:tab/>
        <w:t>Harry Pope</w:t>
      </w:r>
      <w:r w:rsidRPr="003E6E1C">
        <w:tab/>
        <w:t>11</w:t>
      </w:r>
      <w:r w:rsidRPr="003E6E1C">
        <w:tab/>
        <w:t>Co Liverpool</w:t>
      </w:r>
      <w:r w:rsidRPr="003E6E1C">
        <w:tab/>
      </w:r>
      <w:r w:rsidRPr="003E6E1C">
        <w:tab/>
        <w:t xml:space="preserve">   37.82</w:t>
      </w:r>
      <w:r w:rsidRPr="003E6E1C">
        <w:tab/>
      </w:r>
      <w:r w:rsidRPr="003E6E1C">
        <w:tab/>
      </w:r>
      <w:r w:rsidRPr="003E6E1C">
        <w:tab/>
      </w:r>
      <w:r w:rsidRPr="003E6E1C">
        <w:tab/>
      </w:r>
    </w:p>
    <w:p w:rsidR="000C7C77" w:rsidRPr="003E6E1C" w:rsidRDefault="000C7C77" w:rsidP="000C7C77">
      <w:pPr>
        <w:pStyle w:val="PlaceEven"/>
      </w:pPr>
      <w:r w:rsidRPr="003E6E1C">
        <w:t>6.</w:t>
      </w:r>
      <w:r w:rsidRPr="003E6E1C">
        <w:tab/>
        <w:t>Leevi Gumbs</w:t>
      </w:r>
      <w:r w:rsidRPr="003E6E1C">
        <w:tab/>
        <w:t>11</w:t>
      </w:r>
      <w:r w:rsidRPr="003E6E1C">
        <w:tab/>
        <w:t>Warrington W</w:t>
      </w:r>
      <w:r w:rsidRPr="003E6E1C">
        <w:tab/>
      </w:r>
      <w:r w:rsidRPr="003E6E1C">
        <w:tab/>
        <w:t xml:space="preserve">   38.85</w:t>
      </w:r>
      <w:r w:rsidRPr="003E6E1C">
        <w:tab/>
      </w:r>
      <w:r w:rsidRPr="003E6E1C">
        <w:tab/>
      </w:r>
      <w:r w:rsidRPr="003E6E1C">
        <w:tab/>
      </w:r>
      <w:r w:rsidRPr="003E6E1C">
        <w:tab/>
      </w:r>
    </w:p>
    <w:p w:rsidR="000C7C77" w:rsidRPr="003E6E1C" w:rsidRDefault="000C7C77" w:rsidP="000C7C77">
      <w:pPr>
        <w:pStyle w:val="PlaceEven"/>
      </w:pPr>
      <w:r w:rsidRPr="003E6E1C">
        <w:t>7.</w:t>
      </w:r>
      <w:r w:rsidRPr="003E6E1C">
        <w:tab/>
        <w:t>Miles Edwards</w:t>
      </w:r>
      <w:r w:rsidRPr="003E6E1C">
        <w:tab/>
        <w:t>11</w:t>
      </w:r>
      <w:r w:rsidRPr="003E6E1C">
        <w:tab/>
        <w:t>Cockermouth</w:t>
      </w:r>
      <w:r w:rsidRPr="003E6E1C">
        <w:tab/>
      </w:r>
      <w:r w:rsidRPr="003E6E1C">
        <w:tab/>
        <w:t xml:space="preserve">   40.22</w:t>
      </w:r>
      <w:r w:rsidRPr="003E6E1C">
        <w:tab/>
      </w:r>
      <w:r w:rsidRPr="003E6E1C">
        <w:tab/>
      </w:r>
      <w:r w:rsidRPr="003E6E1C">
        <w:tab/>
      </w:r>
      <w:r w:rsidRPr="003E6E1C">
        <w:tab/>
      </w:r>
    </w:p>
    <w:p w:rsidR="000C7C77" w:rsidRDefault="000C7C77" w:rsidP="000C7C77">
      <w:pPr>
        <w:pStyle w:val="PlaceEven"/>
      </w:pPr>
      <w:r w:rsidRPr="003E6E1C">
        <w:t>8.</w:t>
      </w:r>
      <w:r w:rsidRPr="003E6E1C">
        <w:tab/>
        <w:t>Kareem Eldegwy</w:t>
      </w:r>
      <w:r w:rsidRPr="003E6E1C">
        <w:tab/>
        <w:t>11</w:t>
      </w:r>
      <w:r w:rsidRPr="003E6E1C">
        <w:tab/>
        <w:t>Ellesmere Co</w:t>
      </w:r>
      <w:r w:rsidRPr="003E6E1C">
        <w:tab/>
      </w:r>
      <w:r w:rsidRPr="003E6E1C">
        <w:tab/>
        <w:t xml:space="preserve">   40.79</w:t>
      </w:r>
      <w:r w:rsidRPr="003E6E1C">
        <w:tab/>
      </w:r>
      <w:r w:rsidRPr="003E6E1C">
        <w:tab/>
      </w:r>
      <w:r w:rsidRPr="003E6E1C">
        <w:tab/>
      </w:r>
      <w:r w:rsidRPr="003E6E1C">
        <w:tab/>
      </w:r>
    </w:p>
    <w:p w:rsidR="000C7C77" w:rsidRDefault="000C7C77" w:rsidP="000C7C77">
      <w:pPr>
        <w:pStyle w:val="SplitLong"/>
      </w:pPr>
    </w:p>
    <w:p w:rsidR="000C7C77" w:rsidRPr="00DD1C21" w:rsidRDefault="000C7C77" w:rsidP="000C7C77">
      <w:pPr>
        <w:pStyle w:val="EventHeader"/>
      </w:pPr>
      <w:r>
        <w:t>EVENT</w:t>
      </w:r>
      <w:r w:rsidRPr="00DD1C21">
        <w:t xml:space="preserve"> 13 Womens 13 /Under 100m Breaststroke </w:t>
      </w:r>
    </w:p>
    <w:p w:rsidR="000C7C77" w:rsidRPr="00DD1C21" w:rsidRDefault="000C7C77" w:rsidP="000C7C77">
      <w:pPr>
        <w:pStyle w:val="SplitLong"/>
      </w:pPr>
      <w:r w:rsidRPr="00DD1C21">
        <w:t>Full Results</w:t>
      </w:r>
    </w:p>
    <w:p w:rsidR="000C7C77" w:rsidRPr="00DD1C21" w:rsidRDefault="000C7C77" w:rsidP="000C7C77">
      <w:pPr>
        <w:pStyle w:val="PlaceHeader"/>
      </w:pPr>
      <w:r>
        <w:t>Place</w:t>
      </w:r>
      <w:r w:rsidRPr="00DD1C21">
        <w:tab/>
        <w:t>Name</w:t>
      </w:r>
      <w:r w:rsidRPr="00DD1C21">
        <w:tab/>
        <w:t>AaD</w:t>
      </w:r>
      <w:r w:rsidRPr="00DD1C21">
        <w:tab/>
        <w:t>Club</w:t>
      </w:r>
      <w:r w:rsidRPr="00DD1C21">
        <w:tab/>
      </w:r>
      <w:r w:rsidRPr="00DD1C21">
        <w:tab/>
        <w:t>Time</w:t>
      </w:r>
      <w:r w:rsidRPr="00DD1C21">
        <w:tab/>
      </w:r>
      <w:r w:rsidRPr="00DD1C21">
        <w:tab/>
      </w:r>
      <w:r w:rsidRPr="00DD1C21">
        <w:tab/>
      </w:r>
      <w:r w:rsidRPr="00DD1C21">
        <w:tab/>
      </w:r>
      <w:r w:rsidRPr="00DD1C21">
        <w:tab/>
        <w:t>50</w:t>
      </w:r>
    </w:p>
    <w:p w:rsidR="000C7C77" w:rsidRPr="00DD1C21" w:rsidRDefault="000C7C77" w:rsidP="000C7C77">
      <w:pPr>
        <w:pStyle w:val="PlaceEven"/>
      </w:pPr>
      <w:r w:rsidRPr="00DD1C21">
        <w:t>1.</w:t>
      </w:r>
      <w:r w:rsidRPr="00DD1C21">
        <w:tab/>
        <w:t>Ellie Hutchings</w:t>
      </w:r>
      <w:r w:rsidRPr="00DD1C21">
        <w:tab/>
        <w:t>13</w:t>
      </w:r>
      <w:r w:rsidRPr="00DD1C21">
        <w:tab/>
        <w:t>Ellesmere Co</w:t>
      </w:r>
      <w:r w:rsidRPr="00DD1C21">
        <w:tab/>
      </w:r>
      <w:r w:rsidRPr="00DD1C21">
        <w:tab/>
        <w:t xml:space="preserve"> 1:18.26</w:t>
      </w:r>
      <w:r w:rsidRPr="00DD1C21">
        <w:tab/>
      </w:r>
      <w:r w:rsidRPr="00DD1C21">
        <w:tab/>
      </w:r>
      <w:r w:rsidRPr="00DD1C21">
        <w:tab/>
      </w:r>
      <w:r w:rsidRPr="00DD1C21">
        <w:tab/>
      </w:r>
      <w:r w:rsidRPr="00DD1C21">
        <w:tab/>
        <w:t xml:space="preserve">   36.89</w:t>
      </w:r>
    </w:p>
    <w:p w:rsidR="000C7C77" w:rsidRPr="00DD1C21" w:rsidRDefault="000C7C77" w:rsidP="000C7C77">
      <w:pPr>
        <w:pStyle w:val="PlaceEven"/>
      </w:pPr>
      <w:r w:rsidRPr="00DD1C21">
        <w:t>2.</w:t>
      </w:r>
      <w:r w:rsidRPr="00DD1C21">
        <w:tab/>
        <w:t>Emily Spencer</w:t>
      </w:r>
      <w:r w:rsidRPr="00DD1C21">
        <w:tab/>
        <w:t>13</w:t>
      </w:r>
      <w:r w:rsidRPr="00DD1C21">
        <w:tab/>
        <w:t>Co Liverpool</w:t>
      </w:r>
      <w:r w:rsidRPr="00DD1C21">
        <w:tab/>
      </w:r>
      <w:r w:rsidRPr="00DD1C21">
        <w:tab/>
        <w:t xml:space="preserve"> 1:20.08</w:t>
      </w:r>
      <w:r w:rsidRPr="00DD1C21">
        <w:tab/>
      </w:r>
      <w:r w:rsidRPr="00DD1C21">
        <w:tab/>
      </w:r>
      <w:r w:rsidRPr="00DD1C21">
        <w:tab/>
      </w:r>
      <w:r w:rsidRPr="00DD1C21">
        <w:tab/>
      </w:r>
      <w:r w:rsidRPr="00DD1C21">
        <w:tab/>
        <w:t xml:space="preserve">   37.86</w:t>
      </w:r>
    </w:p>
    <w:p w:rsidR="000C7C77" w:rsidRPr="00DD1C21" w:rsidRDefault="000C7C77" w:rsidP="000C7C77">
      <w:pPr>
        <w:pStyle w:val="PlaceEven"/>
      </w:pPr>
      <w:r w:rsidRPr="00DD1C21">
        <w:t>3.</w:t>
      </w:r>
      <w:r w:rsidRPr="00DD1C21">
        <w:tab/>
        <w:t>Emily Lawrence</w:t>
      </w:r>
      <w:r w:rsidRPr="00DD1C21">
        <w:tab/>
        <w:t>12</w:t>
      </w:r>
      <w:r w:rsidRPr="00DD1C21">
        <w:tab/>
        <w:t>Preston</w:t>
      </w:r>
      <w:r w:rsidRPr="00DD1C21">
        <w:tab/>
      </w:r>
      <w:r w:rsidRPr="00DD1C21">
        <w:tab/>
        <w:t xml:space="preserve"> 1:20.44</w:t>
      </w:r>
      <w:r w:rsidRPr="00DD1C21">
        <w:tab/>
      </w:r>
      <w:r w:rsidRPr="00DD1C21">
        <w:tab/>
      </w:r>
      <w:r w:rsidRPr="00DD1C21">
        <w:tab/>
      </w:r>
      <w:r w:rsidRPr="00DD1C21">
        <w:tab/>
      </w:r>
      <w:r w:rsidRPr="00DD1C21">
        <w:tab/>
        <w:t xml:space="preserve">   38.18</w:t>
      </w:r>
    </w:p>
    <w:p w:rsidR="000C7C77" w:rsidRPr="00DD1C21" w:rsidRDefault="000C7C77" w:rsidP="000C7C77">
      <w:pPr>
        <w:pStyle w:val="PlaceEven"/>
      </w:pPr>
      <w:r w:rsidRPr="00DD1C21">
        <w:t>4.</w:t>
      </w:r>
      <w:r w:rsidRPr="00DD1C21">
        <w:tab/>
        <w:t>Kiera Henley</w:t>
      </w:r>
      <w:r w:rsidRPr="00DD1C21">
        <w:tab/>
        <w:t>12</w:t>
      </w:r>
      <w:r w:rsidRPr="00DD1C21">
        <w:tab/>
        <w:t>Stockport Mo</w:t>
      </w:r>
      <w:r w:rsidRPr="00DD1C21">
        <w:tab/>
      </w:r>
      <w:r w:rsidRPr="00DD1C21">
        <w:tab/>
        <w:t xml:space="preserve"> 1:21.74</w:t>
      </w:r>
      <w:r w:rsidRPr="00DD1C21">
        <w:tab/>
      </w:r>
      <w:r w:rsidRPr="00DD1C21">
        <w:tab/>
      </w:r>
      <w:r w:rsidRPr="00DD1C21">
        <w:tab/>
      </w:r>
      <w:r w:rsidRPr="00DD1C21">
        <w:tab/>
      </w:r>
      <w:r w:rsidRPr="00DD1C21">
        <w:tab/>
        <w:t xml:space="preserve">   38.65</w:t>
      </w:r>
    </w:p>
    <w:p w:rsidR="000C7C77" w:rsidRPr="00DD1C21" w:rsidRDefault="000C7C77" w:rsidP="000C7C77">
      <w:pPr>
        <w:pStyle w:val="PlaceEven"/>
      </w:pPr>
      <w:r w:rsidRPr="00DD1C21">
        <w:t>5.</w:t>
      </w:r>
      <w:r w:rsidRPr="00DD1C21">
        <w:tab/>
        <w:t>Havana Lloyd</w:t>
      </w:r>
      <w:r w:rsidRPr="00DD1C21">
        <w:tab/>
        <w:t>12</w:t>
      </w:r>
      <w:r w:rsidRPr="00DD1C21">
        <w:tab/>
        <w:t>Co Salford</w:t>
      </w:r>
      <w:r w:rsidRPr="00DD1C21">
        <w:tab/>
      </w:r>
      <w:r w:rsidRPr="00DD1C21">
        <w:tab/>
        <w:t xml:space="preserve"> 1:23.53</w:t>
      </w:r>
      <w:r w:rsidRPr="00DD1C21">
        <w:tab/>
      </w:r>
      <w:r w:rsidRPr="00DD1C21">
        <w:tab/>
      </w:r>
      <w:r w:rsidRPr="00DD1C21">
        <w:tab/>
      </w:r>
      <w:r w:rsidRPr="00DD1C21">
        <w:tab/>
      </w:r>
      <w:r w:rsidRPr="00DD1C21">
        <w:tab/>
        <w:t xml:space="preserve">   37.68</w:t>
      </w:r>
    </w:p>
    <w:p w:rsidR="000C7C77" w:rsidRPr="00DD1C21" w:rsidRDefault="000C7C77" w:rsidP="000C7C77">
      <w:pPr>
        <w:pStyle w:val="PlaceEven"/>
      </w:pPr>
      <w:r w:rsidRPr="00DD1C21">
        <w:t>6.</w:t>
      </w:r>
      <w:r w:rsidRPr="00DD1C21">
        <w:tab/>
        <w:t>Kimberly Hind</w:t>
      </w:r>
      <w:r w:rsidRPr="00DD1C21">
        <w:tab/>
        <w:t>13</w:t>
      </w:r>
      <w:r w:rsidRPr="00DD1C21">
        <w:tab/>
        <w:t>Cockermouth</w:t>
      </w:r>
      <w:r w:rsidRPr="00DD1C21">
        <w:tab/>
      </w:r>
      <w:r w:rsidRPr="00DD1C21">
        <w:tab/>
        <w:t xml:space="preserve"> 1:26.10</w:t>
      </w:r>
      <w:r w:rsidRPr="00DD1C21">
        <w:tab/>
      </w:r>
      <w:r w:rsidRPr="00DD1C21">
        <w:tab/>
      </w:r>
      <w:r w:rsidRPr="00DD1C21">
        <w:tab/>
      </w:r>
      <w:r w:rsidRPr="00DD1C21">
        <w:tab/>
      </w:r>
      <w:r w:rsidRPr="00DD1C21">
        <w:tab/>
        <w:t xml:space="preserve">   40.78</w:t>
      </w:r>
    </w:p>
    <w:p w:rsidR="000C7C77" w:rsidRPr="00DD1C21" w:rsidRDefault="000C7C77" w:rsidP="000C7C77">
      <w:pPr>
        <w:pStyle w:val="PlaceEven"/>
      </w:pPr>
      <w:r w:rsidRPr="00DD1C21">
        <w:t>7.</w:t>
      </w:r>
      <w:r w:rsidRPr="00DD1C21">
        <w:tab/>
        <w:t>Lydia Rose</w:t>
      </w:r>
      <w:r w:rsidRPr="00DD1C21">
        <w:tab/>
        <w:t>13</w:t>
      </w:r>
      <w:r w:rsidRPr="00DD1C21">
        <w:tab/>
        <w:t>Winsford</w:t>
      </w:r>
      <w:r w:rsidRPr="00DD1C21">
        <w:tab/>
      </w:r>
      <w:r w:rsidRPr="00DD1C21">
        <w:tab/>
        <w:t xml:space="preserve"> 1:29.02</w:t>
      </w:r>
      <w:r w:rsidRPr="00DD1C21">
        <w:tab/>
      </w:r>
      <w:r w:rsidRPr="00DD1C21">
        <w:tab/>
      </w:r>
      <w:r w:rsidRPr="00DD1C21">
        <w:tab/>
      </w:r>
      <w:r w:rsidRPr="00DD1C21">
        <w:tab/>
      </w:r>
      <w:r w:rsidRPr="00DD1C21">
        <w:tab/>
        <w:t xml:space="preserve">   40.09</w:t>
      </w:r>
    </w:p>
    <w:p w:rsidR="000C7C77" w:rsidRDefault="000C7C77" w:rsidP="000C7C77">
      <w:pPr>
        <w:pStyle w:val="PlaceEven"/>
      </w:pPr>
      <w:r w:rsidRPr="00DD1C21">
        <w:t>8.</w:t>
      </w:r>
      <w:r w:rsidRPr="00DD1C21">
        <w:tab/>
        <w:t>Victoria Pryor</w:t>
      </w:r>
      <w:r w:rsidRPr="00DD1C21">
        <w:tab/>
        <w:t>13</w:t>
      </w:r>
      <w:r w:rsidRPr="00DD1C21">
        <w:tab/>
        <w:t>Warrington W</w:t>
      </w:r>
      <w:r w:rsidRPr="00DD1C21">
        <w:tab/>
      </w:r>
      <w:r w:rsidRPr="00DD1C21">
        <w:tab/>
        <w:t xml:space="preserve"> 1:29.66</w:t>
      </w:r>
      <w:r w:rsidRPr="00DD1C21">
        <w:tab/>
      </w:r>
      <w:r w:rsidRPr="00DD1C21">
        <w:tab/>
      </w:r>
      <w:r w:rsidRPr="00DD1C21">
        <w:tab/>
      </w:r>
      <w:r w:rsidRPr="00DD1C21">
        <w:tab/>
      </w:r>
      <w:r w:rsidRPr="00DD1C21">
        <w:tab/>
        <w:t xml:space="preserve">   42.63</w:t>
      </w:r>
    </w:p>
    <w:p w:rsidR="000C7C77" w:rsidRDefault="000C7C77" w:rsidP="000C7C77">
      <w:pPr>
        <w:pStyle w:val="SplitLong"/>
      </w:pPr>
    </w:p>
    <w:p w:rsidR="000C7C77" w:rsidRPr="001459A2" w:rsidRDefault="000C7C77" w:rsidP="000C7C77">
      <w:pPr>
        <w:pStyle w:val="EventHeader"/>
      </w:pPr>
      <w:r>
        <w:t>EVENT</w:t>
      </w:r>
      <w:r w:rsidRPr="001459A2">
        <w:t xml:space="preserve"> 14 Mens 13 Yrs/Under 100m Breaststroke</w:t>
      </w:r>
    </w:p>
    <w:p w:rsidR="000C7C77" w:rsidRPr="001459A2" w:rsidRDefault="000C7C77" w:rsidP="000C7C77">
      <w:pPr>
        <w:pStyle w:val="SplitLong"/>
      </w:pPr>
      <w:r w:rsidRPr="001459A2">
        <w:t>Full Results</w:t>
      </w:r>
    </w:p>
    <w:p w:rsidR="000C7C77" w:rsidRPr="001459A2" w:rsidRDefault="000C7C77" w:rsidP="000C7C77">
      <w:pPr>
        <w:pStyle w:val="PlaceHeader"/>
      </w:pPr>
      <w:r>
        <w:t>Place</w:t>
      </w:r>
      <w:r w:rsidRPr="001459A2">
        <w:tab/>
        <w:t>Name</w:t>
      </w:r>
      <w:r w:rsidRPr="001459A2">
        <w:tab/>
        <w:t>AaD</w:t>
      </w:r>
      <w:r w:rsidRPr="001459A2">
        <w:tab/>
        <w:t>Club</w:t>
      </w:r>
      <w:r w:rsidRPr="001459A2">
        <w:tab/>
      </w:r>
      <w:r w:rsidRPr="001459A2">
        <w:tab/>
        <w:t>Time</w:t>
      </w:r>
      <w:r w:rsidRPr="001459A2">
        <w:tab/>
      </w:r>
      <w:r w:rsidRPr="001459A2">
        <w:tab/>
      </w:r>
      <w:r w:rsidRPr="001459A2">
        <w:tab/>
      </w:r>
      <w:r w:rsidRPr="001459A2">
        <w:tab/>
      </w:r>
      <w:r w:rsidRPr="001459A2">
        <w:tab/>
        <w:t>50</w:t>
      </w:r>
    </w:p>
    <w:p w:rsidR="000C7C77" w:rsidRPr="001459A2" w:rsidRDefault="000C7C77" w:rsidP="000C7C77">
      <w:pPr>
        <w:pStyle w:val="PlaceEven"/>
      </w:pPr>
      <w:r w:rsidRPr="001459A2">
        <w:t>1.</w:t>
      </w:r>
      <w:r w:rsidRPr="001459A2">
        <w:tab/>
        <w:t>Tyler Mclean</w:t>
      </w:r>
      <w:r w:rsidRPr="001459A2">
        <w:tab/>
        <w:t>13</w:t>
      </w:r>
      <w:r w:rsidRPr="001459A2">
        <w:tab/>
        <w:t>Ellesmere Co</w:t>
      </w:r>
      <w:r w:rsidRPr="001459A2">
        <w:tab/>
      </w:r>
      <w:r w:rsidRPr="001459A2">
        <w:tab/>
        <w:t xml:space="preserve"> 1:16.01</w:t>
      </w:r>
      <w:r w:rsidRPr="001459A2">
        <w:tab/>
      </w:r>
      <w:r w:rsidRPr="001459A2">
        <w:tab/>
      </w:r>
      <w:r w:rsidRPr="001459A2">
        <w:tab/>
      </w:r>
      <w:r w:rsidRPr="001459A2">
        <w:tab/>
      </w:r>
      <w:r w:rsidRPr="001459A2">
        <w:tab/>
        <w:t xml:space="preserve">   36.37</w:t>
      </w:r>
    </w:p>
    <w:p w:rsidR="000C7C77" w:rsidRPr="001459A2" w:rsidRDefault="000C7C77" w:rsidP="000C7C77">
      <w:pPr>
        <w:pStyle w:val="PlaceEven"/>
      </w:pPr>
      <w:r w:rsidRPr="001459A2">
        <w:t>2.</w:t>
      </w:r>
      <w:r w:rsidRPr="001459A2">
        <w:tab/>
        <w:t>Ausaid Adem</w:t>
      </w:r>
      <w:r w:rsidRPr="001459A2">
        <w:tab/>
        <w:t>13</w:t>
      </w:r>
      <w:r w:rsidRPr="001459A2">
        <w:tab/>
        <w:t>Stockport Mo</w:t>
      </w:r>
      <w:r w:rsidRPr="001459A2">
        <w:tab/>
      </w:r>
      <w:r w:rsidRPr="001459A2">
        <w:tab/>
        <w:t xml:space="preserve"> 1:18.27</w:t>
      </w:r>
      <w:r w:rsidRPr="001459A2">
        <w:tab/>
      </w:r>
      <w:r w:rsidRPr="001459A2">
        <w:tab/>
      </w:r>
      <w:r w:rsidRPr="001459A2">
        <w:tab/>
      </w:r>
      <w:r w:rsidRPr="001459A2">
        <w:tab/>
      </w:r>
      <w:r w:rsidRPr="001459A2">
        <w:tab/>
        <w:t xml:space="preserve">   37.58</w:t>
      </w:r>
    </w:p>
    <w:p w:rsidR="000C7C77" w:rsidRPr="001459A2" w:rsidRDefault="000C7C77" w:rsidP="000C7C77">
      <w:pPr>
        <w:pStyle w:val="PlaceEven"/>
      </w:pPr>
      <w:r w:rsidRPr="001459A2">
        <w:t>3.</w:t>
      </w:r>
      <w:r w:rsidRPr="001459A2">
        <w:tab/>
        <w:t>James Parker</w:t>
      </w:r>
      <w:r w:rsidRPr="001459A2">
        <w:tab/>
        <w:t>13</w:t>
      </w:r>
      <w:r w:rsidRPr="001459A2">
        <w:tab/>
        <w:t>Preston</w:t>
      </w:r>
      <w:r w:rsidRPr="001459A2">
        <w:tab/>
      </w:r>
      <w:r w:rsidRPr="001459A2">
        <w:tab/>
        <w:t xml:space="preserve"> 1:19.56</w:t>
      </w:r>
      <w:r w:rsidRPr="001459A2">
        <w:tab/>
      </w:r>
      <w:r w:rsidRPr="001459A2">
        <w:tab/>
      </w:r>
      <w:r w:rsidRPr="001459A2">
        <w:tab/>
      </w:r>
      <w:r w:rsidRPr="001459A2">
        <w:tab/>
      </w:r>
      <w:r w:rsidRPr="001459A2">
        <w:tab/>
        <w:t xml:space="preserve">   37.66</w:t>
      </w:r>
    </w:p>
    <w:p w:rsidR="000C7C77" w:rsidRPr="001459A2" w:rsidRDefault="000C7C77" w:rsidP="000C7C77">
      <w:pPr>
        <w:pStyle w:val="PlaceEven"/>
      </w:pPr>
      <w:r w:rsidRPr="001459A2">
        <w:t>4.</w:t>
      </w:r>
      <w:r w:rsidRPr="001459A2">
        <w:tab/>
        <w:t>James Duncan</w:t>
      </w:r>
      <w:r w:rsidRPr="001459A2">
        <w:tab/>
        <w:t>12</w:t>
      </w:r>
      <w:r w:rsidRPr="001459A2">
        <w:tab/>
        <w:t>Co Salford</w:t>
      </w:r>
      <w:r w:rsidRPr="001459A2">
        <w:tab/>
      </w:r>
      <w:r w:rsidRPr="001459A2">
        <w:tab/>
        <w:t xml:space="preserve"> 1:20.33</w:t>
      </w:r>
      <w:r w:rsidRPr="001459A2">
        <w:tab/>
      </w:r>
      <w:r w:rsidRPr="001459A2">
        <w:tab/>
      </w:r>
      <w:r w:rsidRPr="001459A2">
        <w:tab/>
      </w:r>
      <w:r w:rsidRPr="001459A2">
        <w:tab/>
      </w:r>
      <w:r w:rsidRPr="001459A2">
        <w:tab/>
        <w:t xml:space="preserve">   37.67</w:t>
      </w:r>
    </w:p>
    <w:p w:rsidR="000C7C77" w:rsidRPr="001459A2" w:rsidRDefault="000C7C77" w:rsidP="000C7C77">
      <w:pPr>
        <w:pStyle w:val="PlaceEven"/>
      </w:pPr>
      <w:r w:rsidRPr="001459A2">
        <w:t>5.</w:t>
      </w:r>
      <w:r w:rsidRPr="001459A2">
        <w:tab/>
        <w:t>Jack Boniface</w:t>
      </w:r>
      <w:r w:rsidRPr="001459A2">
        <w:tab/>
        <w:t>13</w:t>
      </w:r>
      <w:r w:rsidRPr="001459A2">
        <w:tab/>
        <w:t>Co Liverpool</w:t>
      </w:r>
      <w:r w:rsidRPr="001459A2">
        <w:tab/>
      </w:r>
      <w:r w:rsidRPr="001459A2">
        <w:tab/>
        <w:t xml:space="preserve"> 1:20.44</w:t>
      </w:r>
      <w:r w:rsidRPr="001459A2">
        <w:tab/>
      </w:r>
      <w:r w:rsidRPr="001459A2">
        <w:tab/>
      </w:r>
      <w:r w:rsidRPr="001459A2">
        <w:tab/>
      </w:r>
      <w:r w:rsidRPr="001459A2">
        <w:tab/>
      </w:r>
      <w:r w:rsidRPr="001459A2">
        <w:tab/>
        <w:t xml:space="preserve">   37.88</w:t>
      </w:r>
    </w:p>
    <w:p w:rsidR="000C7C77" w:rsidRPr="001459A2" w:rsidRDefault="000C7C77" w:rsidP="000C7C77">
      <w:pPr>
        <w:pStyle w:val="PlaceEven"/>
      </w:pPr>
      <w:r w:rsidRPr="001459A2">
        <w:t>6.</w:t>
      </w:r>
      <w:r w:rsidRPr="001459A2">
        <w:tab/>
        <w:t>James Forrest</w:t>
      </w:r>
      <w:r w:rsidRPr="001459A2">
        <w:tab/>
        <w:t>11</w:t>
      </w:r>
      <w:r w:rsidRPr="001459A2">
        <w:tab/>
        <w:t>Warrington W</w:t>
      </w:r>
      <w:r w:rsidRPr="001459A2">
        <w:tab/>
      </w:r>
      <w:r w:rsidRPr="001459A2">
        <w:tab/>
        <w:t xml:space="preserve"> 1:23.13</w:t>
      </w:r>
      <w:r w:rsidRPr="001459A2">
        <w:tab/>
      </w:r>
      <w:r w:rsidRPr="001459A2">
        <w:tab/>
      </w:r>
      <w:r w:rsidRPr="001459A2">
        <w:tab/>
      </w:r>
      <w:r w:rsidRPr="001459A2">
        <w:tab/>
      </w:r>
      <w:r w:rsidRPr="001459A2">
        <w:tab/>
        <w:t xml:space="preserve">   39.68</w:t>
      </w:r>
    </w:p>
    <w:p w:rsidR="000C7C77" w:rsidRPr="001459A2" w:rsidRDefault="000C7C77" w:rsidP="000C7C77">
      <w:pPr>
        <w:pStyle w:val="PlaceEven"/>
      </w:pPr>
      <w:r w:rsidRPr="001459A2">
        <w:t>7.</w:t>
      </w:r>
      <w:r w:rsidRPr="001459A2">
        <w:tab/>
        <w:t>Daniel Cooper</w:t>
      </w:r>
      <w:r w:rsidRPr="001459A2">
        <w:tab/>
        <w:t>13</w:t>
      </w:r>
      <w:r w:rsidRPr="001459A2">
        <w:tab/>
        <w:t>Cockermouth</w:t>
      </w:r>
      <w:r w:rsidRPr="001459A2">
        <w:tab/>
      </w:r>
      <w:r w:rsidRPr="001459A2">
        <w:tab/>
        <w:t xml:space="preserve"> 1:27.72</w:t>
      </w:r>
      <w:r w:rsidRPr="001459A2">
        <w:tab/>
      </w:r>
      <w:r w:rsidRPr="001459A2">
        <w:tab/>
      </w:r>
      <w:r w:rsidRPr="001459A2">
        <w:tab/>
      </w:r>
      <w:r w:rsidRPr="001459A2">
        <w:tab/>
      </w:r>
      <w:r w:rsidRPr="001459A2">
        <w:tab/>
        <w:t xml:space="preserve">   41.09</w:t>
      </w:r>
    </w:p>
    <w:p w:rsidR="000C7C77" w:rsidRDefault="000C7C77" w:rsidP="000C7C77">
      <w:pPr>
        <w:pStyle w:val="PlaceEven"/>
      </w:pPr>
      <w:r w:rsidRPr="001459A2">
        <w:t>8.</w:t>
      </w:r>
      <w:r w:rsidRPr="001459A2">
        <w:tab/>
        <w:t>Adam Blackshaw</w:t>
      </w:r>
      <w:r w:rsidRPr="001459A2">
        <w:tab/>
        <w:t>13</w:t>
      </w:r>
      <w:r w:rsidRPr="001459A2">
        <w:tab/>
        <w:t>Winsford</w:t>
      </w:r>
      <w:r w:rsidRPr="001459A2">
        <w:tab/>
      </w:r>
      <w:r w:rsidRPr="001459A2">
        <w:tab/>
        <w:t xml:space="preserve"> 1:30.41</w:t>
      </w:r>
      <w:r w:rsidRPr="001459A2">
        <w:tab/>
      </w:r>
      <w:r w:rsidRPr="001459A2">
        <w:tab/>
      </w:r>
      <w:r w:rsidRPr="001459A2">
        <w:tab/>
      </w:r>
      <w:r w:rsidRPr="001459A2">
        <w:tab/>
      </w:r>
      <w:r w:rsidRPr="001459A2">
        <w:tab/>
        <w:t xml:space="preserve">   42.29</w:t>
      </w:r>
    </w:p>
    <w:p w:rsidR="000C7C77" w:rsidRDefault="000C7C77" w:rsidP="000C7C77">
      <w:pPr>
        <w:pStyle w:val="SplitLong"/>
      </w:pPr>
    </w:p>
    <w:p w:rsidR="000C7C77" w:rsidRPr="007A6360" w:rsidRDefault="000C7C77" w:rsidP="000C7C77">
      <w:pPr>
        <w:pStyle w:val="EventHeader"/>
      </w:pPr>
      <w:r>
        <w:t>EVENT</w:t>
      </w:r>
      <w:r w:rsidRPr="007A6360">
        <w:t xml:space="preserve"> 15 Womens 15 Yrs/Under 100m Backstroke</w:t>
      </w:r>
    </w:p>
    <w:p w:rsidR="000C7C77" w:rsidRPr="007A6360" w:rsidRDefault="000C7C77" w:rsidP="000C7C77">
      <w:pPr>
        <w:pStyle w:val="SplitLong"/>
      </w:pPr>
      <w:r w:rsidRPr="007A6360">
        <w:t>Full Results</w:t>
      </w:r>
    </w:p>
    <w:p w:rsidR="000C7C77" w:rsidRPr="007A6360" w:rsidRDefault="000C7C77" w:rsidP="000C7C77">
      <w:pPr>
        <w:pStyle w:val="PlaceHeader"/>
      </w:pPr>
      <w:r>
        <w:t>Place</w:t>
      </w:r>
      <w:r w:rsidRPr="007A6360">
        <w:tab/>
        <w:t>Name</w:t>
      </w:r>
      <w:r w:rsidRPr="007A6360">
        <w:tab/>
        <w:t>AaD</w:t>
      </w:r>
      <w:r w:rsidRPr="007A6360">
        <w:tab/>
        <w:t>Club</w:t>
      </w:r>
      <w:r w:rsidRPr="007A6360">
        <w:tab/>
      </w:r>
      <w:r w:rsidRPr="007A6360">
        <w:tab/>
        <w:t>Time</w:t>
      </w:r>
      <w:r w:rsidRPr="007A6360">
        <w:tab/>
      </w:r>
      <w:r w:rsidRPr="007A6360">
        <w:tab/>
      </w:r>
      <w:r w:rsidRPr="007A6360">
        <w:tab/>
      </w:r>
      <w:r w:rsidRPr="007A6360">
        <w:tab/>
      </w:r>
      <w:r w:rsidRPr="007A6360">
        <w:tab/>
        <w:t>50</w:t>
      </w:r>
    </w:p>
    <w:p w:rsidR="000C7C77" w:rsidRPr="007A6360" w:rsidRDefault="000C7C77" w:rsidP="000C7C77">
      <w:pPr>
        <w:pStyle w:val="PlaceEven"/>
      </w:pPr>
      <w:r w:rsidRPr="007A6360">
        <w:t>1.</w:t>
      </w:r>
      <w:r w:rsidRPr="007A6360">
        <w:tab/>
        <w:t>Chloe Golding</w:t>
      </w:r>
      <w:r w:rsidRPr="007A6360">
        <w:tab/>
        <w:t>15</w:t>
      </w:r>
      <w:r w:rsidRPr="007A6360">
        <w:tab/>
        <w:t>Ellesmere Co</w:t>
      </w:r>
      <w:r w:rsidRPr="007A6360">
        <w:tab/>
      </w:r>
      <w:r w:rsidRPr="007A6360">
        <w:tab/>
        <w:t xml:space="preserve"> 1:03.77</w:t>
      </w:r>
      <w:r w:rsidRPr="007A6360">
        <w:tab/>
      </w:r>
      <w:r w:rsidRPr="007A6360">
        <w:tab/>
      </w:r>
      <w:r w:rsidRPr="007A6360">
        <w:tab/>
      </w:r>
      <w:r w:rsidRPr="007A6360">
        <w:tab/>
      </w:r>
      <w:r w:rsidRPr="007A6360">
        <w:tab/>
        <w:t xml:space="preserve">   31.08</w:t>
      </w:r>
    </w:p>
    <w:p w:rsidR="000C7C77" w:rsidRPr="007A6360" w:rsidRDefault="000C7C77" w:rsidP="000C7C77">
      <w:pPr>
        <w:pStyle w:val="PlaceEven"/>
      </w:pPr>
      <w:r w:rsidRPr="007A6360">
        <w:t>2.</w:t>
      </w:r>
      <w:r w:rsidRPr="007A6360">
        <w:tab/>
        <w:t>Kathryn Greenslade</w:t>
      </w:r>
      <w:r w:rsidRPr="007A6360">
        <w:tab/>
        <w:t>15</w:t>
      </w:r>
      <w:r w:rsidRPr="007A6360">
        <w:tab/>
        <w:t>Preston</w:t>
      </w:r>
      <w:r w:rsidRPr="007A6360">
        <w:tab/>
      </w:r>
      <w:r w:rsidRPr="007A6360">
        <w:tab/>
        <w:t xml:space="preserve"> 1:06.95</w:t>
      </w:r>
      <w:r w:rsidRPr="007A6360">
        <w:tab/>
      </w:r>
      <w:r w:rsidRPr="007A6360">
        <w:tab/>
      </w:r>
      <w:r w:rsidRPr="007A6360">
        <w:tab/>
      </w:r>
      <w:r w:rsidRPr="007A6360">
        <w:tab/>
      </w:r>
      <w:r w:rsidRPr="007A6360">
        <w:tab/>
        <w:t xml:space="preserve">   33.03</w:t>
      </w:r>
    </w:p>
    <w:p w:rsidR="000C7C77" w:rsidRPr="007A6360" w:rsidRDefault="000C7C77" w:rsidP="000C7C77">
      <w:pPr>
        <w:pStyle w:val="PlaceEven"/>
      </w:pPr>
      <w:r w:rsidRPr="007A6360">
        <w:t>3.</w:t>
      </w:r>
      <w:r w:rsidRPr="007A6360">
        <w:tab/>
        <w:t>Hannah Kelsall</w:t>
      </w:r>
      <w:r w:rsidRPr="007A6360">
        <w:tab/>
        <w:t>14</w:t>
      </w:r>
      <w:r w:rsidRPr="007A6360">
        <w:tab/>
        <w:t>Co Liverpool</w:t>
      </w:r>
      <w:r w:rsidRPr="007A6360">
        <w:tab/>
      </w:r>
      <w:r w:rsidRPr="007A6360">
        <w:tab/>
        <w:t xml:space="preserve"> 1:07.20</w:t>
      </w:r>
      <w:r w:rsidRPr="007A6360">
        <w:tab/>
      </w:r>
      <w:r w:rsidRPr="007A6360">
        <w:tab/>
      </w:r>
      <w:r w:rsidRPr="007A6360">
        <w:tab/>
      </w:r>
      <w:r w:rsidRPr="007A6360">
        <w:tab/>
      </w:r>
      <w:r w:rsidRPr="007A6360">
        <w:tab/>
        <w:t xml:space="preserve">   33.31</w:t>
      </w:r>
    </w:p>
    <w:p w:rsidR="000C7C77" w:rsidRPr="007A6360" w:rsidRDefault="000C7C77" w:rsidP="000C7C77">
      <w:pPr>
        <w:pStyle w:val="PlaceEven"/>
      </w:pPr>
      <w:r w:rsidRPr="007A6360">
        <w:t>4.</w:t>
      </w:r>
      <w:r w:rsidRPr="007A6360">
        <w:tab/>
        <w:t>Hannah Jones</w:t>
      </w:r>
      <w:r w:rsidRPr="007A6360">
        <w:tab/>
        <w:t>14</w:t>
      </w:r>
      <w:r w:rsidRPr="007A6360">
        <w:tab/>
        <w:t>Stockport Mo</w:t>
      </w:r>
      <w:r w:rsidRPr="007A6360">
        <w:tab/>
      </w:r>
      <w:r w:rsidRPr="007A6360">
        <w:tab/>
        <w:t xml:space="preserve"> 1:07.25</w:t>
      </w:r>
      <w:r w:rsidRPr="007A6360">
        <w:tab/>
      </w:r>
      <w:r w:rsidRPr="007A6360">
        <w:tab/>
      </w:r>
      <w:r w:rsidRPr="007A6360">
        <w:tab/>
      </w:r>
      <w:r w:rsidRPr="007A6360">
        <w:tab/>
      </w:r>
      <w:r w:rsidRPr="007A6360">
        <w:tab/>
        <w:t xml:space="preserve">   32.84</w:t>
      </w:r>
    </w:p>
    <w:p w:rsidR="000C7C77" w:rsidRPr="007A6360" w:rsidRDefault="000C7C77" w:rsidP="000C7C77">
      <w:pPr>
        <w:pStyle w:val="PlaceEven"/>
      </w:pPr>
      <w:r w:rsidRPr="007A6360">
        <w:t>5.</w:t>
      </w:r>
      <w:r w:rsidRPr="007A6360">
        <w:tab/>
        <w:t>Jodie Alder</w:t>
      </w:r>
      <w:r w:rsidRPr="007A6360">
        <w:tab/>
        <w:t>15</w:t>
      </w:r>
      <w:r w:rsidRPr="007A6360">
        <w:tab/>
        <w:t>Co Salford</w:t>
      </w:r>
      <w:r w:rsidRPr="007A6360">
        <w:tab/>
      </w:r>
      <w:r w:rsidRPr="007A6360">
        <w:tab/>
        <w:t xml:space="preserve"> 1:08.91</w:t>
      </w:r>
      <w:r w:rsidRPr="007A6360">
        <w:tab/>
      </w:r>
      <w:r w:rsidRPr="007A6360">
        <w:tab/>
      </w:r>
      <w:r w:rsidRPr="007A6360">
        <w:tab/>
      </w:r>
      <w:r w:rsidRPr="007A6360">
        <w:tab/>
      </w:r>
      <w:r w:rsidRPr="007A6360">
        <w:tab/>
        <w:t xml:space="preserve">   33.36</w:t>
      </w:r>
    </w:p>
    <w:p w:rsidR="000C7C77" w:rsidRPr="007A6360" w:rsidRDefault="000C7C77" w:rsidP="000C7C77">
      <w:pPr>
        <w:pStyle w:val="PlaceEven"/>
      </w:pPr>
      <w:r w:rsidRPr="007A6360">
        <w:t>6.</w:t>
      </w:r>
      <w:r w:rsidRPr="007A6360">
        <w:tab/>
        <w:t>Rebecca Clark</w:t>
      </w:r>
      <w:r w:rsidRPr="007A6360">
        <w:tab/>
        <w:t>15</w:t>
      </w:r>
      <w:r w:rsidRPr="007A6360">
        <w:tab/>
        <w:t>Cockermouth</w:t>
      </w:r>
      <w:r w:rsidRPr="007A6360">
        <w:tab/>
      </w:r>
      <w:r w:rsidRPr="007A6360">
        <w:tab/>
        <w:t xml:space="preserve"> 1:11.21</w:t>
      </w:r>
      <w:r w:rsidRPr="007A6360">
        <w:tab/>
      </w:r>
      <w:r w:rsidRPr="007A6360">
        <w:tab/>
      </w:r>
      <w:r w:rsidRPr="007A6360">
        <w:tab/>
      </w:r>
      <w:r w:rsidRPr="007A6360">
        <w:tab/>
      </w:r>
      <w:r w:rsidRPr="007A6360">
        <w:tab/>
        <w:t xml:space="preserve">   34.60</w:t>
      </w:r>
    </w:p>
    <w:p w:rsidR="000C7C77" w:rsidRPr="007A6360" w:rsidRDefault="000C7C77" w:rsidP="000C7C77">
      <w:pPr>
        <w:pStyle w:val="PlaceEven"/>
      </w:pPr>
      <w:r w:rsidRPr="007A6360">
        <w:t>7.</w:t>
      </w:r>
      <w:r w:rsidRPr="007A6360">
        <w:tab/>
        <w:t>Shannon Campbell</w:t>
      </w:r>
      <w:r w:rsidRPr="007A6360">
        <w:tab/>
        <w:t>14</w:t>
      </w:r>
      <w:r w:rsidRPr="007A6360">
        <w:tab/>
        <w:t>Warrington W</w:t>
      </w:r>
      <w:r w:rsidRPr="007A6360">
        <w:tab/>
      </w:r>
      <w:r w:rsidRPr="007A6360">
        <w:tab/>
        <w:t xml:space="preserve"> 1:14.67</w:t>
      </w:r>
      <w:r w:rsidRPr="007A6360">
        <w:tab/>
      </w:r>
      <w:r w:rsidRPr="007A6360">
        <w:tab/>
      </w:r>
      <w:r w:rsidRPr="007A6360">
        <w:tab/>
      </w:r>
      <w:r w:rsidRPr="007A6360">
        <w:tab/>
      </w:r>
      <w:r w:rsidRPr="007A6360">
        <w:tab/>
        <w:t xml:space="preserve">   35.76</w:t>
      </w:r>
    </w:p>
    <w:p w:rsidR="000C7C77" w:rsidRDefault="000C7C77" w:rsidP="000C7C77">
      <w:pPr>
        <w:pStyle w:val="PlaceEven"/>
      </w:pPr>
      <w:r w:rsidRPr="007A6360">
        <w:t>8.</w:t>
      </w:r>
      <w:r w:rsidRPr="007A6360">
        <w:tab/>
        <w:t>Hannah Young</w:t>
      </w:r>
      <w:r w:rsidRPr="007A6360">
        <w:tab/>
        <w:t>15</w:t>
      </w:r>
      <w:r w:rsidRPr="007A6360">
        <w:tab/>
        <w:t>Winsford</w:t>
      </w:r>
      <w:r w:rsidRPr="007A6360">
        <w:tab/>
      </w:r>
      <w:r w:rsidRPr="007A6360">
        <w:tab/>
        <w:t xml:space="preserve"> 1:16.05</w:t>
      </w:r>
      <w:r w:rsidRPr="007A6360">
        <w:tab/>
      </w:r>
      <w:r w:rsidRPr="007A6360">
        <w:tab/>
      </w:r>
      <w:r w:rsidRPr="007A6360">
        <w:tab/>
      </w:r>
      <w:r w:rsidRPr="007A6360">
        <w:tab/>
      </w:r>
      <w:r w:rsidRPr="007A6360">
        <w:tab/>
        <w:t xml:space="preserve">   36.31</w:t>
      </w:r>
    </w:p>
    <w:p w:rsidR="000C7C77" w:rsidRDefault="000C7C77" w:rsidP="000C7C77">
      <w:pPr>
        <w:pStyle w:val="SplitLong"/>
      </w:pPr>
    </w:p>
    <w:p w:rsidR="000C7C77" w:rsidRPr="0098716D" w:rsidRDefault="000C7C77" w:rsidP="000C7C77">
      <w:pPr>
        <w:pStyle w:val="EventHeader"/>
      </w:pPr>
      <w:r>
        <w:t>EVENT</w:t>
      </w:r>
      <w:r w:rsidRPr="0098716D">
        <w:t xml:space="preserve"> 16 Mens 15 Yrs/Under 100m Backstroke  </w:t>
      </w:r>
    </w:p>
    <w:p w:rsidR="000C7C77" w:rsidRPr="0098716D" w:rsidRDefault="000C7C77" w:rsidP="000C7C77">
      <w:pPr>
        <w:pStyle w:val="SplitLong"/>
      </w:pPr>
      <w:r w:rsidRPr="0098716D">
        <w:t>Full Results</w:t>
      </w:r>
    </w:p>
    <w:p w:rsidR="000C7C77" w:rsidRPr="0098716D" w:rsidRDefault="000C7C77" w:rsidP="000C7C77">
      <w:pPr>
        <w:pStyle w:val="PlaceHeader"/>
      </w:pPr>
      <w:r>
        <w:t>Place</w:t>
      </w:r>
      <w:r w:rsidRPr="0098716D">
        <w:tab/>
        <w:t>Name</w:t>
      </w:r>
      <w:r w:rsidRPr="0098716D">
        <w:tab/>
        <w:t>AaD</w:t>
      </w:r>
      <w:r w:rsidRPr="0098716D">
        <w:tab/>
        <w:t>Club</w:t>
      </w:r>
      <w:r w:rsidRPr="0098716D">
        <w:tab/>
      </w:r>
      <w:r w:rsidRPr="0098716D">
        <w:tab/>
        <w:t>Time</w:t>
      </w:r>
      <w:r w:rsidRPr="0098716D">
        <w:tab/>
      </w:r>
      <w:r w:rsidRPr="0098716D">
        <w:tab/>
      </w:r>
      <w:r w:rsidRPr="0098716D">
        <w:tab/>
      </w:r>
      <w:r w:rsidRPr="0098716D">
        <w:tab/>
      </w:r>
      <w:r w:rsidRPr="0098716D">
        <w:tab/>
        <w:t>50</w:t>
      </w:r>
    </w:p>
    <w:p w:rsidR="000C7C77" w:rsidRPr="0098716D" w:rsidRDefault="000C7C77" w:rsidP="000C7C77">
      <w:pPr>
        <w:pStyle w:val="PlaceEven"/>
      </w:pPr>
      <w:r w:rsidRPr="0098716D">
        <w:t>1.</w:t>
      </w:r>
      <w:r w:rsidRPr="0098716D">
        <w:tab/>
        <w:t>Dominic Walker</w:t>
      </w:r>
      <w:r w:rsidRPr="0098716D">
        <w:tab/>
        <w:t>15</w:t>
      </w:r>
      <w:r w:rsidRPr="0098716D">
        <w:tab/>
        <w:t>Co Salford</w:t>
      </w:r>
      <w:r w:rsidRPr="0098716D">
        <w:tab/>
      </w:r>
      <w:r w:rsidRPr="0098716D">
        <w:tab/>
        <w:t xml:space="preserve"> 1:02.20</w:t>
      </w:r>
      <w:r w:rsidRPr="0098716D">
        <w:tab/>
      </w:r>
      <w:r w:rsidRPr="0098716D">
        <w:tab/>
      </w:r>
      <w:r w:rsidRPr="0098716D">
        <w:tab/>
      </w:r>
      <w:r w:rsidRPr="0098716D">
        <w:tab/>
      </w:r>
      <w:r w:rsidRPr="0098716D">
        <w:tab/>
        <w:t xml:space="preserve">   29.89</w:t>
      </w:r>
    </w:p>
    <w:p w:rsidR="000C7C77" w:rsidRPr="0098716D" w:rsidRDefault="000C7C77" w:rsidP="000C7C77">
      <w:pPr>
        <w:pStyle w:val="PlaceEven"/>
      </w:pPr>
      <w:r w:rsidRPr="0098716D">
        <w:t>2.</w:t>
      </w:r>
      <w:r w:rsidRPr="0098716D">
        <w:tab/>
        <w:t>Oliver Houghton</w:t>
      </w:r>
      <w:r w:rsidRPr="0098716D">
        <w:tab/>
        <w:t>15</w:t>
      </w:r>
      <w:r w:rsidRPr="0098716D">
        <w:tab/>
        <w:t>Warrington W</w:t>
      </w:r>
      <w:r w:rsidRPr="0098716D">
        <w:tab/>
      </w:r>
      <w:r w:rsidRPr="0098716D">
        <w:tab/>
        <w:t xml:space="preserve"> 1:04.30</w:t>
      </w:r>
      <w:r w:rsidRPr="0098716D">
        <w:tab/>
      </w:r>
      <w:r w:rsidRPr="0098716D">
        <w:tab/>
      </w:r>
      <w:r w:rsidRPr="0098716D">
        <w:tab/>
      </w:r>
      <w:r w:rsidRPr="0098716D">
        <w:tab/>
      </w:r>
      <w:r w:rsidRPr="0098716D">
        <w:tab/>
        <w:t xml:space="preserve">   30.95</w:t>
      </w:r>
    </w:p>
    <w:p w:rsidR="000C7C77" w:rsidRPr="0098716D" w:rsidRDefault="000C7C77" w:rsidP="000C7C77">
      <w:pPr>
        <w:pStyle w:val="PlaceEven"/>
      </w:pPr>
      <w:r w:rsidRPr="0098716D">
        <w:t>3.</w:t>
      </w:r>
      <w:r w:rsidRPr="0098716D">
        <w:tab/>
        <w:t>Lee Reeder</w:t>
      </w:r>
      <w:r w:rsidRPr="0098716D">
        <w:tab/>
        <w:t>15</w:t>
      </w:r>
      <w:r w:rsidRPr="0098716D">
        <w:tab/>
        <w:t>Preston</w:t>
      </w:r>
      <w:r w:rsidRPr="0098716D">
        <w:tab/>
      </w:r>
      <w:r w:rsidRPr="0098716D">
        <w:tab/>
        <w:t xml:space="preserve"> 1:05.93</w:t>
      </w:r>
      <w:r w:rsidRPr="0098716D">
        <w:tab/>
      </w:r>
      <w:r w:rsidRPr="0098716D">
        <w:tab/>
      </w:r>
      <w:r w:rsidRPr="0098716D">
        <w:tab/>
      </w:r>
      <w:r w:rsidRPr="0098716D">
        <w:tab/>
      </w:r>
      <w:r w:rsidRPr="0098716D">
        <w:tab/>
        <w:t xml:space="preserve">   32.28</w:t>
      </w:r>
    </w:p>
    <w:p w:rsidR="000C7C77" w:rsidRPr="0098716D" w:rsidRDefault="000C7C77" w:rsidP="000C7C77">
      <w:pPr>
        <w:pStyle w:val="PlaceEven"/>
      </w:pPr>
      <w:r w:rsidRPr="0098716D">
        <w:t>4.</w:t>
      </w:r>
      <w:r w:rsidRPr="0098716D">
        <w:tab/>
        <w:t>Thomas Millburn</w:t>
      </w:r>
      <w:r w:rsidRPr="0098716D">
        <w:tab/>
        <w:t>15</w:t>
      </w:r>
      <w:r w:rsidRPr="0098716D">
        <w:tab/>
        <w:t>Cockermouth</w:t>
      </w:r>
      <w:r w:rsidRPr="0098716D">
        <w:tab/>
      </w:r>
      <w:r w:rsidRPr="0098716D">
        <w:tab/>
        <w:t xml:space="preserve"> 1:06.23</w:t>
      </w:r>
      <w:r w:rsidRPr="0098716D">
        <w:tab/>
      </w:r>
      <w:r w:rsidRPr="0098716D">
        <w:tab/>
      </w:r>
      <w:r w:rsidRPr="0098716D">
        <w:tab/>
      </w:r>
      <w:r w:rsidRPr="0098716D">
        <w:tab/>
      </w:r>
      <w:r w:rsidRPr="0098716D">
        <w:tab/>
        <w:t xml:space="preserve">   31.65</w:t>
      </w:r>
    </w:p>
    <w:p w:rsidR="000C7C77" w:rsidRPr="0098716D" w:rsidRDefault="000C7C77" w:rsidP="000C7C77">
      <w:pPr>
        <w:pStyle w:val="PlaceEven"/>
      </w:pPr>
      <w:r w:rsidRPr="0098716D">
        <w:t>5.</w:t>
      </w:r>
      <w:r w:rsidRPr="0098716D">
        <w:tab/>
        <w:t>Joseph Small</w:t>
      </w:r>
      <w:r w:rsidRPr="0098716D">
        <w:tab/>
        <w:t>13</w:t>
      </w:r>
      <w:r w:rsidRPr="0098716D">
        <w:tab/>
        <w:t>Ellesmere Co</w:t>
      </w:r>
      <w:r w:rsidRPr="0098716D">
        <w:tab/>
      </w:r>
      <w:r w:rsidRPr="0098716D">
        <w:tab/>
        <w:t xml:space="preserve"> 1:06.49</w:t>
      </w:r>
      <w:r w:rsidRPr="0098716D">
        <w:tab/>
      </w:r>
      <w:r w:rsidRPr="0098716D">
        <w:tab/>
      </w:r>
      <w:r w:rsidRPr="0098716D">
        <w:tab/>
      </w:r>
      <w:r w:rsidRPr="0098716D">
        <w:tab/>
      </w:r>
      <w:r w:rsidRPr="0098716D">
        <w:tab/>
        <w:t xml:space="preserve">   32.95</w:t>
      </w:r>
    </w:p>
    <w:p w:rsidR="000C7C77" w:rsidRPr="0098716D" w:rsidRDefault="000C7C77" w:rsidP="000C7C77">
      <w:pPr>
        <w:pStyle w:val="PlaceEven"/>
      </w:pPr>
      <w:r w:rsidRPr="0098716D">
        <w:t>6.</w:t>
      </w:r>
      <w:r w:rsidRPr="0098716D">
        <w:tab/>
        <w:t>Oliver Crosby</w:t>
      </w:r>
      <w:r w:rsidRPr="0098716D">
        <w:tab/>
        <w:t>14</w:t>
      </w:r>
      <w:r w:rsidRPr="0098716D">
        <w:tab/>
        <w:t>Stockport Mo</w:t>
      </w:r>
      <w:r w:rsidRPr="0098716D">
        <w:tab/>
      </w:r>
      <w:r w:rsidRPr="0098716D">
        <w:tab/>
        <w:t xml:space="preserve"> 1:06.81</w:t>
      </w:r>
      <w:r w:rsidRPr="0098716D">
        <w:tab/>
      </w:r>
      <w:r w:rsidRPr="0098716D">
        <w:tab/>
      </w:r>
      <w:r w:rsidRPr="0098716D">
        <w:tab/>
      </w:r>
      <w:r w:rsidRPr="0098716D">
        <w:tab/>
      </w:r>
      <w:r w:rsidRPr="0098716D">
        <w:tab/>
        <w:t xml:space="preserve">   32.44</w:t>
      </w:r>
    </w:p>
    <w:p w:rsidR="000C7C77" w:rsidRPr="0098716D" w:rsidRDefault="000C7C77" w:rsidP="000C7C77">
      <w:pPr>
        <w:pStyle w:val="PlaceEven"/>
      </w:pPr>
      <w:r w:rsidRPr="0098716D">
        <w:t>7.</w:t>
      </w:r>
      <w:r w:rsidRPr="0098716D">
        <w:tab/>
        <w:t>Cameron Jones</w:t>
      </w:r>
      <w:r w:rsidRPr="0098716D">
        <w:tab/>
        <w:t>15</w:t>
      </w:r>
      <w:r w:rsidRPr="0098716D">
        <w:tab/>
        <w:t>Winsford</w:t>
      </w:r>
      <w:r w:rsidRPr="0098716D">
        <w:tab/>
      </w:r>
      <w:r w:rsidRPr="0098716D">
        <w:tab/>
        <w:t xml:space="preserve"> 1:07.75</w:t>
      </w:r>
      <w:r w:rsidRPr="0098716D">
        <w:tab/>
      </w:r>
      <w:r w:rsidRPr="0098716D">
        <w:tab/>
      </w:r>
      <w:r w:rsidRPr="0098716D">
        <w:tab/>
      </w:r>
      <w:r w:rsidRPr="0098716D">
        <w:tab/>
      </w:r>
      <w:r w:rsidRPr="0098716D">
        <w:tab/>
        <w:t xml:space="preserve">   31.92</w:t>
      </w:r>
    </w:p>
    <w:p w:rsidR="000C7C77" w:rsidRDefault="000C7C77" w:rsidP="000C7C77">
      <w:pPr>
        <w:pStyle w:val="PlaceEven"/>
      </w:pPr>
      <w:r w:rsidRPr="0098716D">
        <w:t>8.</w:t>
      </w:r>
      <w:r w:rsidRPr="0098716D">
        <w:tab/>
        <w:t>Cole Charnock</w:t>
      </w:r>
      <w:r w:rsidRPr="0098716D">
        <w:tab/>
        <w:t>15</w:t>
      </w:r>
      <w:r w:rsidRPr="0098716D">
        <w:tab/>
        <w:t>Co Liverpool</w:t>
      </w:r>
      <w:r w:rsidRPr="0098716D">
        <w:tab/>
      </w:r>
      <w:r w:rsidRPr="0098716D">
        <w:tab/>
        <w:t xml:space="preserve"> 1:07.85</w:t>
      </w:r>
      <w:r w:rsidRPr="0098716D">
        <w:tab/>
      </w:r>
      <w:r w:rsidRPr="0098716D">
        <w:tab/>
      </w:r>
      <w:r w:rsidRPr="0098716D">
        <w:tab/>
      </w:r>
      <w:r w:rsidRPr="0098716D">
        <w:tab/>
      </w:r>
      <w:r w:rsidRPr="0098716D">
        <w:tab/>
        <w:t xml:space="preserve">   32.58</w:t>
      </w:r>
    </w:p>
    <w:p w:rsidR="000C7C77" w:rsidRDefault="000C7C77" w:rsidP="000C7C77">
      <w:pPr>
        <w:pStyle w:val="SplitLong"/>
      </w:pPr>
    </w:p>
    <w:p w:rsidR="00F17484" w:rsidRPr="00570AC9" w:rsidRDefault="00F17484" w:rsidP="00F17484">
      <w:pPr>
        <w:pStyle w:val="EventHeader"/>
      </w:pPr>
      <w:r>
        <w:t>EVENT</w:t>
      </w:r>
      <w:r w:rsidRPr="00570AC9">
        <w:t xml:space="preserve"> 17 Womens Open 100m Butterfly         </w:t>
      </w:r>
    </w:p>
    <w:p w:rsidR="00F17484" w:rsidRPr="00570AC9" w:rsidRDefault="00F17484" w:rsidP="00F17484">
      <w:pPr>
        <w:pStyle w:val="SplitLong"/>
      </w:pPr>
      <w:r w:rsidRPr="00570AC9">
        <w:t>Full Results</w:t>
      </w:r>
    </w:p>
    <w:p w:rsidR="00F17484" w:rsidRPr="00570AC9" w:rsidRDefault="00F17484" w:rsidP="00F17484">
      <w:pPr>
        <w:pStyle w:val="PlaceHeader"/>
      </w:pPr>
      <w:r>
        <w:t>Place</w:t>
      </w:r>
      <w:r w:rsidRPr="00570AC9">
        <w:tab/>
        <w:t>Name</w:t>
      </w:r>
      <w:r w:rsidRPr="00570AC9">
        <w:tab/>
        <w:t>AaD</w:t>
      </w:r>
      <w:r w:rsidRPr="00570AC9">
        <w:tab/>
        <w:t>Club</w:t>
      </w:r>
      <w:r w:rsidRPr="00570AC9">
        <w:tab/>
      </w:r>
      <w:r w:rsidRPr="00570AC9">
        <w:tab/>
        <w:t>Time</w:t>
      </w:r>
      <w:r w:rsidRPr="00570AC9">
        <w:tab/>
      </w:r>
      <w:r w:rsidRPr="00570AC9">
        <w:tab/>
      </w:r>
      <w:r w:rsidRPr="00570AC9">
        <w:tab/>
      </w:r>
      <w:r w:rsidRPr="00570AC9">
        <w:tab/>
      </w:r>
      <w:r w:rsidRPr="00570AC9">
        <w:tab/>
        <w:t>50</w:t>
      </w:r>
    </w:p>
    <w:p w:rsidR="00F17484" w:rsidRPr="00570AC9" w:rsidRDefault="00F17484" w:rsidP="00F17484">
      <w:pPr>
        <w:pStyle w:val="PlaceEven"/>
      </w:pPr>
      <w:r w:rsidRPr="00570AC9">
        <w:t>1.</w:t>
      </w:r>
      <w:r w:rsidRPr="00570AC9">
        <w:tab/>
        <w:t>Georgia Barton</w:t>
      </w:r>
      <w:r w:rsidRPr="00570AC9">
        <w:tab/>
        <w:t>18</w:t>
      </w:r>
      <w:r w:rsidRPr="00570AC9">
        <w:tab/>
        <w:t>Preston</w:t>
      </w:r>
      <w:r w:rsidRPr="00570AC9">
        <w:tab/>
      </w:r>
      <w:r w:rsidRPr="00570AC9">
        <w:tab/>
        <w:t xml:space="preserve"> 1:00.51</w:t>
      </w:r>
      <w:r w:rsidRPr="00570AC9">
        <w:tab/>
      </w:r>
      <w:r w:rsidRPr="00570AC9">
        <w:tab/>
      </w:r>
      <w:r w:rsidRPr="00570AC9">
        <w:tab/>
      </w:r>
      <w:r w:rsidRPr="00570AC9">
        <w:tab/>
      </w:r>
      <w:r w:rsidRPr="00570AC9">
        <w:tab/>
        <w:t xml:space="preserve">   28.34</w:t>
      </w:r>
    </w:p>
    <w:p w:rsidR="00F17484" w:rsidRPr="00570AC9" w:rsidRDefault="00F17484" w:rsidP="00F17484">
      <w:pPr>
        <w:pStyle w:val="PlaceEven"/>
      </w:pPr>
      <w:r w:rsidRPr="00570AC9">
        <w:t>2.</w:t>
      </w:r>
      <w:r w:rsidRPr="00570AC9">
        <w:tab/>
        <w:t>Anna Newlands</w:t>
      </w:r>
      <w:r w:rsidRPr="00570AC9">
        <w:tab/>
        <w:t>15</w:t>
      </w:r>
      <w:r w:rsidRPr="00570AC9">
        <w:tab/>
        <w:t>Cockermouth</w:t>
      </w:r>
      <w:r w:rsidRPr="00570AC9">
        <w:tab/>
      </w:r>
      <w:r w:rsidRPr="00570AC9">
        <w:tab/>
        <w:t xml:space="preserve"> 1:04.34</w:t>
      </w:r>
      <w:r w:rsidRPr="00570AC9">
        <w:tab/>
      </w:r>
      <w:r w:rsidRPr="00570AC9">
        <w:tab/>
      </w:r>
      <w:r w:rsidRPr="00570AC9">
        <w:tab/>
      </w:r>
      <w:r w:rsidRPr="00570AC9">
        <w:tab/>
      </w:r>
      <w:r w:rsidRPr="00570AC9">
        <w:tab/>
        <w:t xml:space="preserve">   30.42</w:t>
      </w:r>
    </w:p>
    <w:p w:rsidR="00F17484" w:rsidRPr="00570AC9" w:rsidRDefault="00F17484" w:rsidP="00F17484">
      <w:pPr>
        <w:pStyle w:val="PlaceEven"/>
      </w:pPr>
      <w:r w:rsidRPr="00570AC9">
        <w:t>3.</w:t>
      </w:r>
      <w:r w:rsidRPr="00570AC9">
        <w:tab/>
        <w:t>Isabella Centeleghe</w:t>
      </w:r>
      <w:r w:rsidRPr="00570AC9">
        <w:tab/>
        <w:t>17</w:t>
      </w:r>
      <w:r w:rsidRPr="00570AC9">
        <w:tab/>
        <w:t>Stockport Mo</w:t>
      </w:r>
      <w:r w:rsidRPr="00570AC9">
        <w:tab/>
      </w:r>
      <w:r w:rsidRPr="00570AC9">
        <w:tab/>
        <w:t xml:space="preserve"> 1:05.51</w:t>
      </w:r>
      <w:r w:rsidRPr="00570AC9">
        <w:tab/>
      </w:r>
      <w:r w:rsidRPr="00570AC9">
        <w:tab/>
      </w:r>
      <w:r w:rsidRPr="00570AC9">
        <w:tab/>
      </w:r>
      <w:r w:rsidRPr="00570AC9">
        <w:tab/>
      </w:r>
      <w:r w:rsidRPr="00570AC9">
        <w:tab/>
        <w:t xml:space="preserve">   30.30</w:t>
      </w:r>
    </w:p>
    <w:p w:rsidR="00F17484" w:rsidRPr="00570AC9" w:rsidRDefault="00F17484" w:rsidP="00F17484">
      <w:pPr>
        <w:pStyle w:val="PlaceEven"/>
      </w:pPr>
      <w:r w:rsidRPr="00570AC9">
        <w:t>4.</w:t>
      </w:r>
      <w:r w:rsidRPr="00570AC9">
        <w:tab/>
        <w:t>Charlotte Hickey</w:t>
      </w:r>
      <w:r w:rsidRPr="00570AC9">
        <w:tab/>
        <w:t>16</w:t>
      </w:r>
      <w:r w:rsidRPr="00570AC9">
        <w:tab/>
        <w:t>Co Salford</w:t>
      </w:r>
      <w:r w:rsidRPr="00570AC9">
        <w:tab/>
      </w:r>
      <w:r w:rsidRPr="00570AC9">
        <w:tab/>
        <w:t xml:space="preserve"> 1:05.96</w:t>
      </w:r>
      <w:r w:rsidRPr="00570AC9">
        <w:tab/>
      </w:r>
      <w:r w:rsidRPr="00570AC9">
        <w:tab/>
      </w:r>
      <w:r w:rsidRPr="00570AC9">
        <w:tab/>
      </w:r>
      <w:r w:rsidRPr="00570AC9">
        <w:tab/>
      </w:r>
      <w:r w:rsidRPr="00570AC9">
        <w:tab/>
        <w:t xml:space="preserve">   30.69</w:t>
      </w:r>
    </w:p>
    <w:p w:rsidR="00F17484" w:rsidRPr="00570AC9" w:rsidRDefault="00F17484" w:rsidP="00F17484">
      <w:pPr>
        <w:pStyle w:val="PlaceEven"/>
      </w:pPr>
      <w:r w:rsidRPr="00570AC9">
        <w:t>5.</w:t>
      </w:r>
      <w:r w:rsidRPr="00570AC9">
        <w:tab/>
        <w:t>Alicia Pierce</w:t>
      </w:r>
      <w:r w:rsidRPr="00570AC9">
        <w:tab/>
        <w:t>15</w:t>
      </w:r>
      <w:r w:rsidRPr="00570AC9">
        <w:tab/>
        <w:t>Warrington W</w:t>
      </w:r>
      <w:r w:rsidRPr="00570AC9">
        <w:tab/>
      </w:r>
      <w:r w:rsidRPr="00570AC9">
        <w:tab/>
        <w:t xml:space="preserve"> 1:07.37</w:t>
      </w:r>
      <w:r w:rsidRPr="00570AC9">
        <w:tab/>
      </w:r>
      <w:r w:rsidRPr="00570AC9">
        <w:tab/>
      </w:r>
      <w:r w:rsidRPr="00570AC9">
        <w:tab/>
      </w:r>
      <w:r w:rsidRPr="00570AC9">
        <w:tab/>
      </w:r>
      <w:r w:rsidRPr="00570AC9">
        <w:tab/>
        <w:t xml:space="preserve">   31.58</w:t>
      </w:r>
    </w:p>
    <w:p w:rsidR="00F17484" w:rsidRPr="00570AC9" w:rsidRDefault="00F17484" w:rsidP="00F17484">
      <w:pPr>
        <w:pStyle w:val="PlaceEven"/>
      </w:pPr>
      <w:r w:rsidRPr="00570AC9">
        <w:t>6.</w:t>
      </w:r>
      <w:r w:rsidRPr="00570AC9">
        <w:tab/>
        <w:t>Emma Grayson</w:t>
      </w:r>
      <w:r w:rsidRPr="00570AC9">
        <w:tab/>
        <w:t>16</w:t>
      </w:r>
      <w:r w:rsidRPr="00570AC9">
        <w:tab/>
        <w:t>Co Liverpool</w:t>
      </w:r>
      <w:r w:rsidRPr="00570AC9">
        <w:tab/>
      </w:r>
      <w:r w:rsidRPr="00570AC9">
        <w:tab/>
        <w:t xml:space="preserve"> 1:09.06</w:t>
      </w:r>
      <w:r w:rsidRPr="00570AC9">
        <w:tab/>
      </w:r>
      <w:r w:rsidRPr="00570AC9">
        <w:tab/>
      </w:r>
      <w:r w:rsidRPr="00570AC9">
        <w:tab/>
      </w:r>
      <w:r w:rsidRPr="00570AC9">
        <w:tab/>
      </w:r>
      <w:r w:rsidRPr="00570AC9">
        <w:tab/>
        <w:t xml:space="preserve">   32.21</w:t>
      </w:r>
    </w:p>
    <w:p w:rsidR="00F17484" w:rsidRPr="00570AC9" w:rsidRDefault="00F17484" w:rsidP="00F17484">
      <w:pPr>
        <w:pStyle w:val="PlaceEven"/>
      </w:pPr>
      <w:r w:rsidRPr="00570AC9">
        <w:t>7.</w:t>
      </w:r>
      <w:r w:rsidRPr="00570AC9">
        <w:tab/>
        <w:t>Hayley Towner</w:t>
      </w:r>
      <w:r w:rsidRPr="00570AC9">
        <w:tab/>
        <w:t>21</w:t>
      </w:r>
      <w:r w:rsidRPr="00570AC9">
        <w:tab/>
        <w:t>Ellesmere Co</w:t>
      </w:r>
      <w:r w:rsidRPr="00570AC9">
        <w:tab/>
      </w:r>
      <w:r w:rsidRPr="00570AC9">
        <w:tab/>
        <w:t xml:space="preserve"> 1:09.41</w:t>
      </w:r>
      <w:r w:rsidRPr="00570AC9">
        <w:tab/>
      </w:r>
      <w:r w:rsidRPr="00570AC9">
        <w:tab/>
      </w:r>
      <w:r w:rsidRPr="00570AC9">
        <w:tab/>
      </w:r>
      <w:r w:rsidRPr="00570AC9">
        <w:tab/>
      </w:r>
      <w:r w:rsidRPr="00570AC9">
        <w:tab/>
        <w:t xml:space="preserve">   31.24</w:t>
      </w:r>
    </w:p>
    <w:p w:rsidR="00F17484" w:rsidRDefault="00F17484" w:rsidP="00F17484">
      <w:pPr>
        <w:pStyle w:val="PlaceEven"/>
      </w:pPr>
      <w:r w:rsidRPr="00570AC9">
        <w:t>8.</w:t>
      </w:r>
      <w:r w:rsidRPr="00570AC9">
        <w:tab/>
        <w:t>Charlotte Carter</w:t>
      </w:r>
      <w:r w:rsidRPr="00570AC9">
        <w:tab/>
        <w:t>18</w:t>
      </w:r>
      <w:r w:rsidRPr="00570AC9">
        <w:tab/>
        <w:t>Winsford</w:t>
      </w:r>
      <w:r w:rsidRPr="00570AC9">
        <w:tab/>
      </w:r>
      <w:r w:rsidRPr="00570AC9">
        <w:tab/>
        <w:t xml:space="preserve"> 1:13.52</w:t>
      </w:r>
      <w:r w:rsidRPr="00570AC9">
        <w:tab/>
      </w:r>
      <w:r w:rsidRPr="00570AC9">
        <w:tab/>
      </w:r>
      <w:r w:rsidRPr="00570AC9">
        <w:tab/>
      </w:r>
      <w:r w:rsidRPr="00570AC9">
        <w:tab/>
      </w:r>
      <w:r w:rsidRPr="00570AC9">
        <w:tab/>
        <w:t xml:space="preserve">   33.38</w:t>
      </w:r>
    </w:p>
    <w:p w:rsidR="00F17484" w:rsidRDefault="00F17484" w:rsidP="00F17484">
      <w:pPr>
        <w:pStyle w:val="SplitLong"/>
      </w:pPr>
    </w:p>
    <w:p w:rsidR="00F17484" w:rsidRPr="003708C3" w:rsidRDefault="00F17484" w:rsidP="00F17484">
      <w:pPr>
        <w:pStyle w:val="EventHeader"/>
      </w:pPr>
      <w:r>
        <w:t>EVENT</w:t>
      </w:r>
      <w:r w:rsidRPr="003708C3">
        <w:t xml:space="preserve"> 18 Mens Open 100m Butterfly           </w:t>
      </w:r>
    </w:p>
    <w:p w:rsidR="00F17484" w:rsidRPr="003708C3" w:rsidRDefault="00F17484" w:rsidP="00F17484">
      <w:pPr>
        <w:pStyle w:val="SplitLong"/>
      </w:pPr>
      <w:r w:rsidRPr="003708C3">
        <w:t>Full Results</w:t>
      </w:r>
    </w:p>
    <w:p w:rsidR="00F17484" w:rsidRPr="003708C3" w:rsidRDefault="00F17484" w:rsidP="00F17484">
      <w:pPr>
        <w:pStyle w:val="PlaceHeader"/>
      </w:pPr>
      <w:r>
        <w:t>Place</w:t>
      </w:r>
      <w:r w:rsidRPr="003708C3">
        <w:tab/>
        <w:t>Name</w:t>
      </w:r>
      <w:r w:rsidRPr="003708C3">
        <w:tab/>
        <w:t>AaD</w:t>
      </w:r>
      <w:r w:rsidRPr="003708C3">
        <w:tab/>
        <w:t>Club</w:t>
      </w:r>
      <w:r w:rsidRPr="003708C3">
        <w:tab/>
      </w:r>
      <w:r w:rsidRPr="003708C3">
        <w:tab/>
        <w:t>Time</w:t>
      </w:r>
      <w:r w:rsidRPr="003708C3">
        <w:tab/>
      </w:r>
      <w:r w:rsidRPr="003708C3">
        <w:tab/>
      </w:r>
      <w:r w:rsidRPr="003708C3">
        <w:tab/>
      </w:r>
      <w:r w:rsidRPr="003708C3">
        <w:tab/>
      </w:r>
      <w:r w:rsidRPr="003708C3">
        <w:tab/>
        <w:t>50</w:t>
      </w:r>
    </w:p>
    <w:p w:rsidR="00F17484" w:rsidRPr="003708C3" w:rsidRDefault="00F17484" w:rsidP="00F17484">
      <w:pPr>
        <w:pStyle w:val="PlaceEven"/>
      </w:pPr>
      <w:r w:rsidRPr="003708C3">
        <w:t>1.</w:t>
      </w:r>
      <w:r w:rsidRPr="003708C3">
        <w:tab/>
        <w:t>Michael Rock</w:t>
      </w:r>
      <w:r w:rsidRPr="003708C3">
        <w:tab/>
        <w:t>26</w:t>
      </w:r>
      <w:r w:rsidRPr="003708C3">
        <w:tab/>
        <w:t>Co Liverpool</w:t>
      </w:r>
      <w:r w:rsidRPr="003708C3">
        <w:tab/>
      </w:r>
      <w:r w:rsidRPr="003708C3">
        <w:tab/>
        <w:t xml:space="preserve">   55.99</w:t>
      </w:r>
      <w:r w:rsidRPr="003708C3">
        <w:tab/>
      </w:r>
      <w:r w:rsidRPr="003708C3">
        <w:tab/>
      </w:r>
      <w:r w:rsidRPr="003708C3">
        <w:tab/>
      </w:r>
      <w:r w:rsidRPr="003708C3">
        <w:tab/>
      </w:r>
      <w:r w:rsidRPr="003708C3">
        <w:tab/>
        <w:t xml:space="preserve">   26.83</w:t>
      </w:r>
    </w:p>
    <w:p w:rsidR="00F17484" w:rsidRPr="003708C3" w:rsidRDefault="00F17484" w:rsidP="00F17484">
      <w:pPr>
        <w:pStyle w:val="PlaceEven"/>
      </w:pPr>
      <w:r w:rsidRPr="003708C3">
        <w:t>2.</w:t>
      </w:r>
      <w:r w:rsidRPr="003708C3">
        <w:tab/>
        <w:t>Harry Needs</w:t>
      </w:r>
      <w:r w:rsidRPr="003708C3">
        <w:tab/>
        <w:t>21</w:t>
      </w:r>
      <w:r w:rsidRPr="003708C3">
        <w:tab/>
        <w:t>Stockport Mo</w:t>
      </w:r>
      <w:r w:rsidRPr="003708C3">
        <w:tab/>
      </w:r>
      <w:r w:rsidRPr="003708C3">
        <w:tab/>
        <w:t xml:space="preserve">   56.37</w:t>
      </w:r>
      <w:r w:rsidRPr="003708C3">
        <w:tab/>
      </w:r>
      <w:r w:rsidRPr="003708C3">
        <w:tab/>
      </w:r>
      <w:r w:rsidRPr="003708C3">
        <w:tab/>
      </w:r>
      <w:r w:rsidRPr="003708C3">
        <w:tab/>
      </w:r>
      <w:r w:rsidRPr="003708C3">
        <w:tab/>
        <w:t xml:space="preserve">   26.23</w:t>
      </w:r>
    </w:p>
    <w:p w:rsidR="00F17484" w:rsidRPr="003708C3" w:rsidRDefault="00F17484" w:rsidP="00F17484">
      <w:pPr>
        <w:pStyle w:val="PlaceEven"/>
      </w:pPr>
      <w:r w:rsidRPr="003708C3">
        <w:t>3.</w:t>
      </w:r>
      <w:r w:rsidRPr="003708C3">
        <w:tab/>
        <w:t>Luke Greenbank</w:t>
      </w:r>
      <w:r w:rsidRPr="003708C3">
        <w:tab/>
        <w:t>16</w:t>
      </w:r>
      <w:r w:rsidRPr="003708C3">
        <w:tab/>
        <w:t>Cockermouth</w:t>
      </w:r>
      <w:r w:rsidRPr="003708C3">
        <w:tab/>
      </w:r>
      <w:r w:rsidRPr="003708C3">
        <w:tab/>
        <w:t xml:space="preserve">   56.95</w:t>
      </w:r>
      <w:r w:rsidRPr="003708C3">
        <w:tab/>
      </w:r>
      <w:r w:rsidRPr="003708C3">
        <w:tab/>
      </w:r>
      <w:r w:rsidRPr="003708C3">
        <w:tab/>
      </w:r>
      <w:r w:rsidRPr="003708C3">
        <w:tab/>
      </w:r>
      <w:r w:rsidRPr="003708C3">
        <w:tab/>
        <w:t xml:space="preserve">   26.81</w:t>
      </w:r>
    </w:p>
    <w:p w:rsidR="00F17484" w:rsidRPr="003708C3" w:rsidRDefault="00F17484" w:rsidP="00F17484">
      <w:pPr>
        <w:pStyle w:val="PlaceEven"/>
      </w:pPr>
      <w:r w:rsidRPr="003708C3">
        <w:t>4.</w:t>
      </w:r>
      <w:r w:rsidRPr="003708C3">
        <w:tab/>
        <w:t>Ben Kerry</w:t>
      </w:r>
      <w:r w:rsidRPr="003708C3">
        <w:tab/>
        <w:t>17</w:t>
      </w:r>
      <w:r w:rsidRPr="003708C3">
        <w:tab/>
        <w:t>Co Salford</w:t>
      </w:r>
      <w:r w:rsidRPr="003708C3">
        <w:tab/>
      </w:r>
      <w:r w:rsidRPr="003708C3">
        <w:tab/>
        <w:t xml:space="preserve">   57.07</w:t>
      </w:r>
      <w:r w:rsidRPr="003708C3">
        <w:tab/>
      </w:r>
      <w:r w:rsidRPr="003708C3">
        <w:tab/>
      </w:r>
      <w:r w:rsidRPr="003708C3">
        <w:tab/>
      </w:r>
      <w:r w:rsidRPr="003708C3">
        <w:tab/>
      </w:r>
      <w:r w:rsidRPr="003708C3">
        <w:tab/>
        <w:t xml:space="preserve">   27.15</w:t>
      </w:r>
    </w:p>
    <w:p w:rsidR="00F17484" w:rsidRPr="003708C3" w:rsidRDefault="00F17484" w:rsidP="00F17484">
      <w:pPr>
        <w:pStyle w:val="PlaceEven"/>
      </w:pPr>
      <w:r w:rsidRPr="003708C3">
        <w:t>5.</w:t>
      </w:r>
      <w:r w:rsidRPr="003708C3">
        <w:tab/>
        <w:t>Brendan Spencer</w:t>
      </w:r>
      <w:r w:rsidRPr="003708C3">
        <w:tab/>
        <w:t>18</w:t>
      </w:r>
      <w:r w:rsidRPr="003708C3">
        <w:tab/>
        <w:t>Warrington W</w:t>
      </w:r>
      <w:r w:rsidRPr="003708C3">
        <w:tab/>
      </w:r>
      <w:r w:rsidRPr="003708C3">
        <w:tab/>
        <w:t xml:space="preserve">   57.90</w:t>
      </w:r>
      <w:r w:rsidRPr="003708C3">
        <w:tab/>
      </w:r>
      <w:r w:rsidRPr="003708C3">
        <w:tab/>
      </w:r>
      <w:r w:rsidRPr="003708C3">
        <w:tab/>
      </w:r>
      <w:r w:rsidRPr="003708C3">
        <w:tab/>
      </w:r>
      <w:r w:rsidRPr="003708C3">
        <w:tab/>
        <w:t xml:space="preserve">   26.84</w:t>
      </w:r>
    </w:p>
    <w:p w:rsidR="00F17484" w:rsidRPr="003708C3" w:rsidRDefault="00F17484" w:rsidP="00F17484">
      <w:pPr>
        <w:pStyle w:val="PlaceEven"/>
      </w:pPr>
      <w:r w:rsidRPr="003708C3">
        <w:t>6.</w:t>
      </w:r>
      <w:r w:rsidRPr="003708C3">
        <w:tab/>
        <w:t>Jordan Theaker</w:t>
      </w:r>
      <w:r w:rsidRPr="003708C3">
        <w:tab/>
        <w:t>20</w:t>
      </w:r>
      <w:r w:rsidRPr="003708C3">
        <w:tab/>
        <w:t>Preston</w:t>
      </w:r>
      <w:r w:rsidRPr="003708C3">
        <w:tab/>
      </w:r>
      <w:r w:rsidRPr="003708C3">
        <w:tab/>
        <w:t xml:space="preserve">   58.04</w:t>
      </w:r>
      <w:r w:rsidRPr="003708C3">
        <w:tab/>
      </w:r>
      <w:r w:rsidRPr="003708C3">
        <w:tab/>
      </w:r>
      <w:r w:rsidRPr="003708C3">
        <w:tab/>
      </w:r>
      <w:r w:rsidRPr="003708C3">
        <w:tab/>
      </w:r>
      <w:r w:rsidRPr="003708C3">
        <w:tab/>
        <w:t xml:space="preserve">   27.28</w:t>
      </w:r>
    </w:p>
    <w:p w:rsidR="00F17484" w:rsidRPr="003708C3" w:rsidRDefault="00F17484" w:rsidP="00F17484">
      <w:pPr>
        <w:pStyle w:val="PlaceEven"/>
      </w:pPr>
      <w:r w:rsidRPr="003708C3">
        <w:t>7.</w:t>
      </w:r>
      <w:r w:rsidRPr="003708C3">
        <w:tab/>
        <w:t>Callum Nortje</w:t>
      </w:r>
      <w:r w:rsidRPr="003708C3">
        <w:tab/>
        <w:t>17</w:t>
      </w:r>
      <w:r w:rsidRPr="003708C3">
        <w:tab/>
        <w:t>Ellesmere Co</w:t>
      </w:r>
      <w:r w:rsidRPr="003708C3">
        <w:tab/>
      </w:r>
      <w:r w:rsidRPr="003708C3">
        <w:tab/>
        <w:t xml:space="preserve">   58.39</w:t>
      </w:r>
      <w:r w:rsidRPr="003708C3">
        <w:tab/>
      </w:r>
      <w:r w:rsidRPr="003708C3">
        <w:tab/>
      </w:r>
      <w:r w:rsidRPr="003708C3">
        <w:tab/>
      </w:r>
      <w:r w:rsidRPr="003708C3">
        <w:tab/>
      </w:r>
      <w:r w:rsidRPr="003708C3">
        <w:tab/>
        <w:t xml:space="preserve">   27.18</w:t>
      </w:r>
    </w:p>
    <w:p w:rsidR="00F17484" w:rsidRDefault="00F17484" w:rsidP="00F17484">
      <w:pPr>
        <w:pStyle w:val="PlaceEven"/>
      </w:pPr>
      <w:r w:rsidRPr="003708C3">
        <w:t>8.</w:t>
      </w:r>
      <w:r w:rsidRPr="003708C3">
        <w:tab/>
        <w:t>Brandon Sharkey</w:t>
      </w:r>
      <w:r w:rsidRPr="003708C3">
        <w:tab/>
        <w:t>15</w:t>
      </w:r>
      <w:r w:rsidRPr="003708C3">
        <w:tab/>
        <w:t>Winsford</w:t>
      </w:r>
      <w:r w:rsidRPr="003708C3">
        <w:tab/>
      </w:r>
      <w:r w:rsidRPr="003708C3">
        <w:tab/>
        <w:t xml:space="preserve"> 1:04.80</w:t>
      </w:r>
      <w:r w:rsidRPr="003708C3">
        <w:tab/>
      </w:r>
      <w:r w:rsidRPr="003708C3">
        <w:tab/>
      </w:r>
      <w:r w:rsidRPr="003708C3">
        <w:tab/>
      </w:r>
      <w:r w:rsidRPr="003708C3">
        <w:tab/>
      </w:r>
      <w:r w:rsidRPr="003708C3">
        <w:tab/>
        <w:t xml:space="preserve">   29.20</w:t>
      </w:r>
    </w:p>
    <w:p w:rsidR="00F17484" w:rsidRDefault="00F17484" w:rsidP="00F17484">
      <w:pPr>
        <w:pStyle w:val="SplitLong"/>
      </w:pPr>
    </w:p>
    <w:p w:rsidR="00F17484" w:rsidRPr="00B2045E" w:rsidRDefault="00F17484" w:rsidP="00F17484">
      <w:pPr>
        <w:pStyle w:val="EventHeader"/>
      </w:pPr>
      <w:r>
        <w:t>EVENT</w:t>
      </w:r>
      <w:r w:rsidRPr="00B2045E">
        <w:t xml:space="preserve"> 19 Womens 10/11 Yrs 50m Butterfly     </w:t>
      </w:r>
    </w:p>
    <w:p w:rsidR="00F17484" w:rsidRPr="00B2045E" w:rsidRDefault="00F17484" w:rsidP="00F17484">
      <w:pPr>
        <w:pStyle w:val="SplitLong"/>
      </w:pPr>
      <w:r w:rsidRPr="00B2045E">
        <w:t>Full Results</w:t>
      </w:r>
    </w:p>
    <w:p w:rsidR="00F17484" w:rsidRPr="00B2045E" w:rsidRDefault="00F17484" w:rsidP="00F17484">
      <w:pPr>
        <w:pStyle w:val="PlaceHeader"/>
      </w:pPr>
      <w:r>
        <w:t>Place</w:t>
      </w:r>
      <w:r w:rsidRPr="00B2045E">
        <w:tab/>
        <w:t>Name</w:t>
      </w:r>
      <w:r w:rsidRPr="00B2045E">
        <w:tab/>
        <w:t>AaD</w:t>
      </w:r>
      <w:r w:rsidRPr="00B2045E">
        <w:tab/>
        <w:t>Club</w:t>
      </w:r>
      <w:r w:rsidRPr="00B2045E">
        <w:tab/>
      </w:r>
      <w:r w:rsidRPr="00B2045E">
        <w:tab/>
        <w:t>Time</w:t>
      </w:r>
      <w:r w:rsidRPr="00B2045E">
        <w:tab/>
      </w:r>
      <w:r w:rsidRPr="00B2045E">
        <w:tab/>
      </w:r>
      <w:r w:rsidRPr="00B2045E">
        <w:tab/>
      </w:r>
      <w:r w:rsidRPr="00B2045E">
        <w:tab/>
      </w:r>
    </w:p>
    <w:p w:rsidR="00F17484" w:rsidRPr="00B2045E" w:rsidRDefault="00F17484" w:rsidP="00F17484">
      <w:pPr>
        <w:pStyle w:val="PlaceEven"/>
      </w:pPr>
      <w:r w:rsidRPr="00B2045E">
        <w:t>1.</w:t>
      </w:r>
      <w:r w:rsidRPr="00B2045E">
        <w:tab/>
        <w:t>Rebecca Pearson</w:t>
      </w:r>
      <w:r w:rsidRPr="00B2045E">
        <w:tab/>
        <w:t>11</w:t>
      </w:r>
      <w:r w:rsidRPr="00B2045E">
        <w:tab/>
        <w:t>Stockport Mo</w:t>
      </w:r>
      <w:r w:rsidRPr="00B2045E">
        <w:tab/>
      </w:r>
      <w:r w:rsidRPr="00B2045E">
        <w:tab/>
        <w:t xml:space="preserve">   32.80</w:t>
      </w:r>
      <w:r w:rsidRPr="00B2045E">
        <w:tab/>
      </w:r>
      <w:r w:rsidRPr="00B2045E">
        <w:tab/>
      </w:r>
      <w:r w:rsidRPr="00B2045E">
        <w:tab/>
      </w:r>
      <w:r w:rsidRPr="00B2045E">
        <w:tab/>
      </w:r>
    </w:p>
    <w:p w:rsidR="00F17484" w:rsidRPr="00B2045E" w:rsidRDefault="00F17484" w:rsidP="00F17484">
      <w:pPr>
        <w:pStyle w:val="PlaceEven"/>
      </w:pPr>
      <w:r w:rsidRPr="00B2045E">
        <w:t>2.</w:t>
      </w:r>
      <w:r w:rsidRPr="00B2045E">
        <w:tab/>
        <w:t>Gabrielle Melbourne-sm</w:t>
      </w:r>
      <w:r w:rsidRPr="00B2045E">
        <w:tab/>
        <w:t>10</w:t>
      </w:r>
      <w:r w:rsidRPr="00B2045E">
        <w:tab/>
        <w:t>Warrington W</w:t>
      </w:r>
      <w:r w:rsidRPr="00B2045E">
        <w:tab/>
      </w:r>
      <w:r w:rsidRPr="00B2045E">
        <w:tab/>
        <w:t xml:space="preserve">   32.98</w:t>
      </w:r>
      <w:r w:rsidRPr="00B2045E">
        <w:tab/>
      </w:r>
      <w:r w:rsidRPr="00B2045E">
        <w:tab/>
      </w:r>
      <w:r w:rsidRPr="00B2045E">
        <w:tab/>
      </w:r>
      <w:r w:rsidRPr="00B2045E">
        <w:tab/>
      </w:r>
    </w:p>
    <w:p w:rsidR="00F17484" w:rsidRPr="00B2045E" w:rsidRDefault="00F17484" w:rsidP="00F17484">
      <w:pPr>
        <w:pStyle w:val="PlaceEven"/>
      </w:pPr>
      <w:r w:rsidRPr="00B2045E">
        <w:t>3.</w:t>
      </w:r>
      <w:r w:rsidRPr="00B2045E">
        <w:tab/>
        <w:t>Holly White</w:t>
      </w:r>
      <w:r w:rsidRPr="00B2045E">
        <w:tab/>
        <w:t>11</w:t>
      </w:r>
      <w:r w:rsidRPr="00B2045E">
        <w:tab/>
        <w:t>Co Liverpool</w:t>
      </w:r>
      <w:r w:rsidRPr="00B2045E">
        <w:tab/>
      </w:r>
      <w:r w:rsidRPr="00B2045E">
        <w:tab/>
        <w:t xml:space="preserve">   34.06</w:t>
      </w:r>
      <w:r w:rsidRPr="00B2045E">
        <w:tab/>
      </w:r>
      <w:r w:rsidRPr="00B2045E">
        <w:tab/>
      </w:r>
      <w:r w:rsidRPr="00B2045E">
        <w:tab/>
      </w:r>
      <w:r w:rsidRPr="00B2045E">
        <w:tab/>
      </w:r>
    </w:p>
    <w:p w:rsidR="00F17484" w:rsidRPr="00B2045E" w:rsidRDefault="00F17484" w:rsidP="00F17484">
      <w:pPr>
        <w:pStyle w:val="PlaceEven"/>
      </w:pPr>
      <w:r w:rsidRPr="00B2045E">
        <w:t>4.</w:t>
      </w:r>
      <w:r w:rsidRPr="00B2045E">
        <w:tab/>
        <w:t>Esme Hughes</w:t>
      </w:r>
      <w:r w:rsidRPr="00B2045E">
        <w:tab/>
        <w:t>10</w:t>
      </w:r>
      <w:r w:rsidRPr="00B2045E">
        <w:tab/>
        <w:t>Ellesmere Co</w:t>
      </w:r>
      <w:r w:rsidRPr="00B2045E">
        <w:tab/>
      </w:r>
      <w:r w:rsidRPr="00B2045E">
        <w:tab/>
        <w:t xml:space="preserve">   36.71</w:t>
      </w:r>
      <w:r w:rsidRPr="00B2045E">
        <w:tab/>
      </w:r>
      <w:r w:rsidRPr="00B2045E">
        <w:tab/>
      </w:r>
      <w:r w:rsidRPr="00B2045E">
        <w:tab/>
      </w:r>
      <w:r w:rsidRPr="00B2045E">
        <w:tab/>
      </w:r>
    </w:p>
    <w:p w:rsidR="00F17484" w:rsidRPr="00B2045E" w:rsidRDefault="00F17484" w:rsidP="00F17484">
      <w:pPr>
        <w:pStyle w:val="PlaceEven"/>
      </w:pPr>
      <w:r w:rsidRPr="00B2045E">
        <w:t>5.</w:t>
      </w:r>
      <w:r w:rsidRPr="00B2045E">
        <w:tab/>
        <w:t>Elizabeth Wafer</w:t>
      </w:r>
      <w:r w:rsidRPr="00B2045E">
        <w:tab/>
        <w:t>11</w:t>
      </w:r>
      <w:r w:rsidRPr="00B2045E">
        <w:tab/>
        <w:t>Preston</w:t>
      </w:r>
      <w:r w:rsidRPr="00B2045E">
        <w:tab/>
      </w:r>
      <w:r w:rsidRPr="00B2045E">
        <w:tab/>
        <w:t xml:space="preserve">   36.91</w:t>
      </w:r>
      <w:r w:rsidRPr="00B2045E">
        <w:tab/>
      </w:r>
      <w:r w:rsidRPr="00B2045E">
        <w:tab/>
      </w:r>
      <w:r w:rsidRPr="00B2045E">
        <w:tab/>
      </w:r>
      <w:r w:rsidRPr="00B2045E">
        <w:tab/>
      </w:r>
    </w:p>
    <w:p w:rsidR="00F17484" w:rsidRPr="00B2045E" w:rsidRDefault="00F17484" w:rsidP="00F17484">
      <w:pPr>
        <w:pStyle w:val="PlaceEven"/>
      </w:pPr>
      <w:r w:rsidRPr="00B2045E">
        <w:t>6.</w:t>
      </w:r>
      <w:r w:rsidRPr="00B2045E">
        <w:tab/>
        <w:t>Alissa Blackshaw</w:t>
      </w:r>
      <w:r w:rsidRPr="00B2045E">
        <w:tab/>
        <w:t>11</w:t>
      </w:r>
      <w:r w:rsidRPr="00B2045E">
        <w:tab/>
        <w:t>Winsford</w:t>
      </w:r>
      <w:r w:rsidRPr="00B2045E">
        <w:tab/>
      </w:r>
      <w:r w:rsidRPr="00B2045E">
        <w:tab/>
        <w:t xml:space="preserve">   36.92</w:t>
      </w:r>
      <w:r w:rsidRPr="00B2045E">
        <w:tab/>
      </w:r>
      <w:r w:rsidRPr="00B2045E">
        <w:tab/>
      </w:r>
      <w:r w:rsidRPr="00B2045E">
        <w:tab/>
      </w:r>
      <w:r w:rsidRPr="00B2045E">
        <w:tab/>
      </w:r>
    </w:p>
    <w:p w:rsidR="00F17484" w:rsidRPr="00B2045E" w:rsidRDefault="00F17484" w:rsidP="00F17484">
      <w:pPr>
        <w:pStyle w:val="PlaceEven"/>
      </w:pPr>
      <w:r w:rsidRPr="00B2045E">
        <w:t>7.</w:t>
      </w:r>
      <w:r w:rsidRPr="00B2045E">
        <w:tab/>
        <w:t>Leia King</w:t>
      </w:r>
      <w:r w:rsidRPr="00B2045E">
        <w:tab/>
        <w:t>10</w:t>
      </w:r>
      <w:r w:rsidRPr="00B2045E">
        <w:tab/>
        <w:t>Co Salford</w:t>
      </w:r>
      <w:r w:rsidRPr="00B2045E">
        <w:tab/>
      </w:r>
      <w:r w:rsidRPr="00B2045E">
        <w:tab/>
        <w:t xml:space="preserve">   39.45</w:t>
      </w:r>
      <w:r w:rsidRPr="00B2045E">
        <w:tab/>
      </w:r>
      <w:r w:rsidRPr="00B2045E">
        <w:tab/>
      </w:r>
      <w:r w:rsidRPr="00B2045E">
        <w:tab/>
      </w:r>
      <w:r w:rsidRPr="00B2045E">
        <w:tab/>
      </w:r>
    </w:p>
    <w:p w:rsidR="00F17484" w:rsidRDefault="00F17484" w:rsidP="00F17484">
      <w:pPr>
        <w:pStyle w:val="PlaceEven"/>
      </w:pPr>
      <w:r w:rsidRPr="00B2045E">
        <w:t>8.</w:t>
      </w:r>
      <w:r w:rsidRPr="00B2045E">
        <w:tab/>
        <w:t>Molly Wren</w:t>
      </w:r>
      <w:r w:rsidRPr="00B2045E">
        <w:tab/>
        <w:t>11</w:t>
      </w:r>
      <w:r w:rsidRPr="00B2045E">
        <w:tab/>
        <w:t>Cockermouth</w:t>
      </w:r>
      <w:r w:rsidRPr="00B2045E">
        <w:tab/>
      </w:r>
      <w:r w:rsidRPr="00B2045E">
        <w:tab/>
        <w:t xml:space="preserve">   41.66</w:t>
      </w:r>
      <w:r w:rsidRPr="00B2045E">
        <w:tab/>
      </w:r>
      <w:r w:rsidRPr="00B2045E">
        <w:tab/>
      </w:r>
      <w:r w:rsidRPr="00B2045E">
        <w:tab/>
      </w:r>
      <w:r w:rsidRPr="00B2045E">
        <w:tab/>
      </w:r>
    </w:p>
    <w:p w:rsidR="00F17484" w:rsidRDefault="00F17484" w:rsidP="00F17484">
      <w:pPr>
        <w:pStyle w:val="SplitLong"/>
      </w:pPr>
    </w:p>
    <w:p w:rsidR="00F17484" w:rsidRPr="00474704" w:rsidRDefault="00F17484" w:rsidP="00F17484">
      <w:pPr>
        <w:pStyle w:val="EventHeader"/>
      </w:pPr>
      <w:r>
        <w:t>EVENT</w:t>
      </w:r>
      <w:r w:rsidRPr="00474704">
        <w:t xml:space="preserve"> 20 Mens 10/11 Yrs 50m Butterfly       </w:t>
      </w:r>
    </w:p>
    <w:p w:rsidR="00F17484" w:rsidRPr="00474704" w:rsidRDefault="00F17484" w:rsidP="00F17484">
      <w:pPr>
        <w:pStyle w:val="SplitLong"/>
      </w:pPr>
      <w:r w:rsidRPr="00474704">
        <w:t>Full Results</w:t>
      </w:r>
    </w:p>
    <w:p w:rsidR="00F17484" w:rsidRPr="00474704" w:rsidRDefault="00F17484" w:rsidP="00F17484">
      <w:pPr>
        <w:pStyle w:val="PlaceHeader"/>
      </w:pPr>
      <w:r>
        <w:t>Place</w:t>
      </w:r>
      <w:r w:rsidRPr="00474704">
        <w:tab/>
        <w:t>Name</w:t>
      </w:r>
      <w:r w:rsidRPr="00474704">
        <w:tab/>
        <w:t>AaD</w:t>
      </w:r>
      <w:r w:rsidRPr="00474704">
        <w:tab/>
        <w:t>Club</w:t>
      </w:r>
      <w:r w:rsidRPr="00474704">
        <w:tab/>
      </w:r>
      <w:r w:rsidRPr="00474704">
        <w:tab/>
        <w:t>Time</w:t>
      </w:r>
      <w:r w:rsidRPr="00474704">
        <w:tab/>
      </w:r>
      <w:r w:rsidRPr="00474704">
        <w:tab/>
      </w:r>
      <w:r w:rsidRPr="00474704">
        <w:tab/>
      </w:r>
      <w:r w:rsidRPr="00474704">
        <w:tab/>
      </w:r>
    </w:p>
    <w:p w:rsidR="00F17484" w:rsidRPr="00474704" w:rsidRDefault="00F17484" w:rsidP="00F17484">
      <w:pPr>
        <w:pStyle w:val="PlaceEven"/>
      </w:pPr>
      <w:r w:rsidRPr="00474704">
        <w:t>1.</w:t>
      </w:r>
      <w:r w:rsidRPr="00474704">
        <w:tab/>
        <w:t>Charlie Hutchison</w:t>
      </w:r>
      <w:r w:rsidRPr="00474704">
        <w:tab/>
        <w:t>11</w:t>
      </w:r>
      <w:r w:rsidRPr="00474704">
        <w:tab/>
        <w:t>Ellesmere Co</w:t>
      </w:r>
      <w:r w:rsidRPr="00474704">
        <w:tab/>
      </w:r>
      <w:r w:rsidRPr="00474704">
        <w:tab/>
        <w:t xml:space="preserve">   32.14</w:t>
      </w:r>
      <w:r w:rsidRPr="00474704">
        <w:tab/>
      </w:r>
      <w:r w:rsidRPr="00474704">
        <w:tab/>
      </w:r>
      <w:r w:rsidRPr="00474704">
        <w:tab/>
      </w:r>
      <w:r w:rsidRPr="00474704">
        <w:tab/>
      </w:r>
    </w:p>
    <w:p w:rsidR="00F17484" w:rsidRPr="00474704" w:rsidRDefault="00F17484" w:rsidP="00F17484">
      <w:pPr>
        <w:pStyle w:val="PlaceEven"/>
      </w:pPr>
      <w:r w:rsidRPr="00474704">
        <w:t>2.</w:t>
      </w:r>
      <w:r w:rsidRPr="00474704">
        <w:tab/>
        <w:t>Ethan Evans</w:t>
      </w:r>
      <w:r w:rsidRPr="00474704">
        <w:tab/>
        <w:t>11</w:t>
      </w:r>
      <w:r w:rsidRPr="00474704">
        <w:tab/>
        <w:t>Co Salford</w:t>
      </w:r>
      <w:r w:rsidRPr="00474704">
        <w:tab/>
      </w:r>
      <w:r w:rsidRPr="00474704">
        <w:tab/>
        <w:t xml:space="preserve">   32.61</w:t>
      </w:r>
      <w:r w:rsidRPr="00474704">
        <w:tab/>
      </w:r>
      <w:r w:rsidRPr="00474704">
        <w:tab/>
      </w:r>
      <w:r w:rsidRPr="00474704">
        <w:tab/>
      </w:r>
      <w:r w:rsidRPr="00474704">
        <w:tab/>
      </w:r>
    </w:p>
    <w:p w:rsidR="00F17484" w:rsidRPr="00474704" w:rsidRDefault="00F17484" w:rsidP="00F17484">
      <w:pPr>
        <w:pStyle w:val="PlaceEven"/>
      </w:pPr>
      <w:r w:rsidRPr="00474704">
        <w:t>3.</w:t>
      </w:r>
      <w:r w:rsidRPr="00474704">
        <w:tab/>
        <w:t>Huw Williams</w:t>
      </w:r>
      <w:r w:rsidRPr="00474704">
        <w:tab/>
        <w:t>11</w:t>
      </w:r>
      <w:r w:rsidRPr="00474704">
        <w:tab/>
        <w:t>Stockport Mo</w:t>
      </w:r>
      <w:r w:rsidRPr="00474704">
        <w:tab/>
      </w:r>
      <w:r w:rsidRPr="00474704">
        <w:tab/>
        <w:t xml:space="preserve">   33.15</w:t>
      </w:r>
      <w:r w:rsidRPr="00474704">
        <w:tab/>
      </w:r>
      <w:r w:rsidRPr="00474704">
        <w:tab/>
      </w:r>
      <w:r w:rsidRPr="00474704">
        <w:tab/>
      </w:r>
      <w:r w:rsidRPr="00474704">
        <w:tab/>
      </w:r>
    </w:p>
    <w:p w:rsidR="00F17484" w:rsidRPr="00474704" w:rsidRDefault="00F17484" w:rsidP="00F17484">
      <w:pPr>
        <w:pStyle w:val="PlaceEven"/>
      </w:pPr>
      <w:r w:rsidRPr="00474704">
        <w:t>4.</w:t>
      </w:r>
      <w:r w:rsidRPr="00474704">
        <w:tab/>
        <w:t>Jack Howard</w:t>
      </w:r>
      <w:r w:rsidRPr="00474704">
        <w:tab/>
        <w:t>11</w:t>
      </w:r>
      <w:r w:rsidRPr="00474704">
        <w:tab/>
        <w:t>Preston</w:t>
      </w:r>
      <w:r w:rsidRPr="00474704">
        <w:tab/>
      </w:r>
      <w:r w:rsidRPr="00474704">
        <w:tab/>
        <w:t xml:space="preserve">   34.78</w:t>
      </w:r>
      <w:r w:rsidRPr="00474704">
        <w:tab/>
      </w:r>
      <w:r w:rsidRPr="00474704">
        <w:tab/>
      </w:r>
      <w:r w:rsidRPr="00474704">
        <w:tab/>
      </w:r>
      <w:r w:rsidRPr="00474704">
        <w:tab/>
      </w:r>
    </w:p>
    <w:p w:rsidR="00F17484" w:rsidRPr="00474704" w:rsidRDefault="00F17484" w:rsidP="00F17484">
      <w:pPr>
        <w:pStyle w:val="PlaceEven"/>
      </w:pPr>
      <w:r w:rsidRPr="00474704">
        <w:t>5.</w:t>
      </w:r>
      <w:r w:rsidRPr="00474704">
        <w:tab/>
        <w:t>Lewis Mcghee</w:t>
      </w:r>
      <w:r w:rsidRPr="00474704">
        <w:tab/>
        <w:t>11</w:t>
      </w:r>
      <w:r w:rsidRPr="00474704">
        <w:tab/>
        <w:t>Warrington W</w:t>
      </w:r>
      <w:r w:rsidRPr="00474704">
        <w:tab/>
      </w:r>
      <w:r w:rsidRPr="00474704">
        <w:tab/>
        <w:t xml:space="preserve">   35.04</w:t>
      </w:r>
      <w:r w:rsidRPr="00474704">
        <w:tab/>
      </w:r>
      <w:r w:rsidRPr="00474704">
        <w:tab/>
      </w:r>
      <w:r w:rsidRPr="00474704">
        <w:tab/>
      </w:r>
      <w:r w:rsidRPr="00474704">
        <w:tab/>
      </w:r>
    </w:p>
    <w:p w:rsidR="00F17484" w:rsidRPr="00474704" w:rsidRDefault="00F17484" w:rsidP="00F17484">
      <w:pPr>
        <w:pStyle w:val="PlaceEven"/>
      </w:pPr>
      <w:r w:rsidRPr="00474704">
        <w:t>6.</w:t>
      </w:r>
      <w:r w:rsidRPr="00474704">
        <w:tab/>
        <w:t>Finn Armitt</w:t>
      </w:r>
      <w:r w:rsidRPr="00474704">
        <w:tab/>
        <w:t>11</w:t>
      </w:r>
      <w:r w:rsidRPr="00474704">
        <w:tab/>
        <w:t>Winsford</w:t>
      </w:r>
      <w:r w:rsidRPr="00474704">
        <w:tab/>
      </w:r>
      <w:r w:rsidRPr="00474704">
        <w:tab/>
        <w:t xml:space="preserve">   35.71</w:t>
      </w:r>
      <w:r w:rsidRPr="00474704">
        <w:tab/>
      </w:r>
      <w:r w:rsidRPr="00474704">
        <w:tab/>
      </w:r>
      <w:r w:rsidRPr="00474704">
        <w:tab/>
      </w:r>
      <w:r w:rsidRPr="00474704">
        <w:tab/>
      </w:r>
    </w:p>
    <w:p w:rsidR="00F17484" w:rsidRPr="00474704" w:rsidRDefault="00F17484" w:rsidP="00F17484">
      <w:pPr>
        <w:pStyle w:val="PlaceEven"/>
      </w:pPr>
      <w:r w:rsidRPr="00474704">
        <w:t>7.</w:t>
      </w:r>
      <w:r w:rsidRPr="00474704">
        <w:tab/>
        <w:t>Samuel Greenbank</w:t>
      </w:r>
      <w:r w:rsidRPr="00474704">
        <w:tab/>
        <w:t>10</w:t>
      </w:r>
      <w:r w:rsidRPr="00474704">
        <w:tab/>
        <w:t>Cockermouth</w:t>
      </w:r>
      <w:r w:rsidRPr="00474704">
        <w:tab/>
      </w:r>
      <w:r w:rsidRPr="00474704">
        <w:tab/>
        <w:t xml:space="preserve">   37.21</w:t>
      </w:r>
      <w:r w:rsidRPr="00474704">
        <w:tab/>
      </w:r>
      <w:r w:rsidRPr="00474704">
        <w:tab/>
      </w:r>
      <w:r w:rsidRPr="00474704">
        <w:tab/>
      </w:r>
      <w:r w:rsidRPr="00474704">
        <w:tab/>
      </w:r>
    </w:p>
    <w:p w:rsidR="00F17484" w:rsidRDefault="00F17484" w:rsidP="00F17484">
      <w:pPr>
        <w:pStyle w:val="PlaceEven"/>
      </w:pPr>
      <w:r w:rsidRPr="00474704">
        <w:t>8.</w:t>
      </w:r>
      <w:r w:rsidRPr="00474704">
        <w:tab/>
        <w:t>Harry Pope</w:t>
      </w:r>
      <w:r w:rsidRPr="00474704">
        <w:tab/>
        <w:t>11</w:t>
      </w:r>
      <w:r w:rsidRPr="00474704">
        <w:tab/>
        <w:t>Co Liverpool</w:t>
      </w:r>
      <w:r w:rsidRPr="00474704">
        <w:tab/>
      </w:r>
      <w:r w:rsidRPr="00474704">
        <w:tab/>
        <w:t xml:space="preserve">   37.75</w:t>
      </w:r>
      <w:r w:rsidRPr="00474704">
        <w:tab/>
      </w:r>
      <w:r w:rsidRPr="00474704">
        <w:tab/>
      </w:r>
      <w:r w:rsidRPr="00474704">
        <w:tab/>
      </w:r>
      <w:r w:rsidRPr="00474704">
        <w:tab/>
      </w:r>
    </w:p>
    <w:p w:rsidR="00F17484" w:rsidRDefault="00F17484" w:rsidP="00F17484">
      <w:pPr>
        <w:pStyle w:val="SplitLong"/>
      </w:pPr>
    </w:p>
    <w:p w:rsidR="00F17484" w:rsidRPr="00877151" w:rsidRDefault="00F17484" w:rsidP="00F17484">
      <w:pPr>
        <w:pStyle w:val="EventHeader"/>
      </w:pPr>
      <w:r>
        <w:t>EVENT</w:t>
      </w:r>
      <w:r w:rsidRPr="00877151">
        <w:t xml:space="preserve"> 21 Womens 13 Yrs/Under 100m Backstroke</w:t>
      </w:r>
    </w:p>
    <w:p w:rsidR="00F17484" w:rsidRPr="00877151" w:rsidRDefault="00F17484" w:rsidP="00F17484">
      <w:pPr>
        <w:pStyle w:val="SplitLong"/>
      </w:pPr>
      <w:r w:rsidRPr="00877151">
        <w:t>Full Results</w:t>
      </w:r>
    </w:p>
    <w:p w:rsidR="00F17484" w:rsidRPr="00877151" w:rsidRDefault="00F17484" w:rsidP="00F17484">
      <w:pPr>
        <w:pStyle w:val="PlaceHeader"/>
      </w:pPr>
      <w:r>
        <w:t>Place</w:t>
      </w:r>
      <w:r w:rsidRPr="00877151">
        <w:tab/>
        <w:t>Name</w:t>
      </w:r>
      <w:r w:rsidRPr="00877151">
        <w:tab/>
        <w:t>AaD</w:t>
      </w:r>
      <w:r w:rsidRPr="00877151">
        <w:tab/>
        <w:t>Club</w:t>
      </w:r>
      <w:r w:rsidRPr="00877151">
        <w:tab/>
      </w:r>
      <w:r w:rsidRPr="00877151">
        <w:tab/>
        <w:t>Time</w:t>
      </w:r>
      <w:r w:rsidRPr="00877151">
        <w:tab/>
      </w:r>
      <w:r w:rsidRPr="00877151">
        <w:tab/>
      </w:r>
      <w:r w:rsidRPr="00877151">
        <w:tab/>
      </w:r>
      <w:r w:rsidRPr="00877151">
        <w:tab/>
      </w:r>
      <w:r w:rsidRPr="00877151">
        <w:tab/>
        <w:t>50</w:t>
      </w:r>
    </w:p>
    <w:p w:rsidR="00F17484" w:rsidRPr="00877151" w:rsidRDefault="00F17484" w:rsidP="00F17484">
      <w:pPr>
        <w:pStyle w:val="PlaceEven"/>
      </w:pPr>
      <w:r w:rsidRPr="00877151">
        <w:t>1.</w:t>
      </w:r>
      <w:r w:rsidRPr="00877151">
        <w:tab/>
        <w:t>Tazmin Pugh</w:t>
      </w:r>
      <w:r w:rsidRPr="00877151">
        <w:tab/>
        <w:t>13</w:t>
      </w:r>
      <w:r w:rsidRPr="00877151">
        <w:tab/>
        <w:t>Ellesmere Co</w:t>
      </w:r>
      <w:r w:rsidRPr="00877151">
        <w:tab/>
      </w:r>
      <w:r w:rsidRPr="00877151">
        <w:tab/>
        <w:t xml:space="preserve"> 1:09.50</w:t>
      </w:r>
      <w:r w:rsidRPr="00877151">
        <w:tab/>
      </w:r>
      <w:r w:rsidRPr="00877151">
        <w:tab/>
      </w:r>
      <w:r w:rsidRPr="00877151">
        <w:tab/>
      </w:r>
      <w:r w:rsidRPr="00877151">
        <w:tab/>
      </w:r>
      <w:r w:rsidRPr="00877151">
        <w:tab/>
        <w:t xml:space="preserve">   33.31</w:t>
      </w:r>
    </w:p>
    <w:p w:rsidR="00F17484" w:rsidRPr="00877151" w:rsidRDefault="00F17484" w:rsidP="00F17484">
      <w:pPr>
        <w:pStyle w:val="PlaceEven"/>
      </w:pPr>
      <w:r w:rsidRPr="00877151">
        <w:t>2.</w:t>
      </w:r>
      <w:r w:rsidRPr="00877151">
        <w:tab/>
        <w:t>Maddie Crompton</w:t>
      </w:r>
      <w:r w:rsidRPr="00877151">
        <w:tab/>
        <w:t>13</w:t>
      </w:r>
      <w:r w:rsidRPr="00877151">
        <w:tab/>
        <w:t>Stockport Mo</w:t>
      </w:r>
      <w:r w:rsidRPr="00877151">
        <w:tab/>
      </w:r>
      <w:r w:rsidRPr="00877151">
        <w:tab/>
        <w:t xml:space="preserve"> 1:09.93</w:t>
      </w:r>
      <w:r w:rsidRPr="00877151">
        <w:tab/>
      </w:r>
      <w:r w:rsidRPr="00877151">
        <w:tab/>
      </w:r>
      <w:r w:rsidRPr="00877151">
        <w:tab/>
      </w:r>
      <w:r w:rsidRPr="00877151">
        <w:tab/>
      </w:r>
      <w:r w:rsidRPr="00877151">
        <w:tab/>
        <w:t xml:space="preserve">   34.58</w:t>
      </w:r>
    </w:p>
    <w:p w:rsidR="00F17484" w:rsidRPr="00877151" w:rsidRDefault="00F17484" w:rsidP="00F17484">
      <w:pPr>
        <w:pStyle w:val="PlaceEven"/>
      </w:pPr>
      <w:r w:rsidRPr="00877151">
        <w:t>3.</w:t>
      </w:r>
      <w:r w:rsidRPr="00877151">
        <w:tab/>
        <w:t>Charlotte Yates</w:t>
      </w:r>
      <w:r w:rsidRPr="00877151">
        <w:tab/>
        <w:t>13</w:t>
      </w:r>
      <w:r w:rsidRPr="00877151">
        <w:tab/>
        <w:t>Co Salford</w:t>
      </w:r>
      <w:r w:rsidRPr="00877151">
        <w:tab/>
      </w:r>
      <w:r w:rsidRPr="00877151">
        <w:tab/>
        <w:t xml:space="preserve"> 1:10.81</w:t>
      </w:r>
      <w:r w:rsidRPr="00877151">
        <w:tab/>
      </w:r>
      <w:r w:rsidRPr="00877151">
        <w:tab/>
      </w:r>
      <w:r w:rsidRPr="00877151">
        <w:tab/>
      </w:r>
      <w:r w:rsidRPr="00877151">
        <w:tab/>
      </w:r>
      <w:r w:rsidRPr="00877151">
        <w:tab/>
        <w:t xml:space="preserve">   33.85</w:t>
      </w:r>
    </w:p>
    <w:p w:rsidR="00F17484" w:rsidRPr="00877151" w:rsidRDefault="00F17484" w:rsidP="00F17484">
      <w:pPr>
        <w:pStyle w:val="PlaceEven"/>
      </w:pPr>
      <w:r w:rsidRPr="00877151">
        <w:t>4.</w:t>
      </w:r>
      <w:r w:rsidRPr="00877151">
        <w:tab/>
        <w:t>Mattea jay Oliver</w:t>
      </w:r>
      <w:r w:rsidRPr="00877151">
        <w:tab/>
        <w:t>13</w:t>
      </w:r>
      <w:r w:rsidRPr="00877151">
        <w:tab/>
        <w:t>Co Liverpool</w:t>
      </w:r>
      <w:r w:rsidRPr="00877151">
        <w:tab/>
      </w:r>
      <w:r w:rsidRPr="00877151">
        <w:tab/>
        <w:t xml:space="preserve"> 1:11.35</w:t>
      </w:r>
      <w:r w:rsidRPr="00877151">
        <w:tab/>
      </w:r>
      <w:r w:rsidRPr="00877151">
        <w:tab/>
      </w:r>
      <w:r w:rsidRPr="00877151">
        <w:tab/>
      </w:r>
      <w:r w:rsidRPr="00877151">
        <w:tab/>
      </w:r>
      <w:r w:rsidRPr="00877151">
        <w:tab/>
        <w:t xml:space="preserve">   34.71</w:t>
      </w:r>
    </w:p>
    <w:p w:rsidR="00F17484" w:rsidRPr="00877151" w:rsidRDefault="00F17484" w:rsidP="00F17484">
      <w:pPr>
        <w:pStyle w:val="PlaceEven"/>
      </w:pPr>
      <w:r w:rsidRPr="00877151">
        <w:t>5.</w:t>
      </w:r>
      <w:r w:rsidRPr="00877151">
        <w:tab/>
        <w:t>Emily Lawrence</w:t>
      </w:r>
      <w:r w:rsidRPr="00877151">
        <w:tab/>
        <w:t>12</w:t>
      </w:r>
      <w:r w:rsidRPr="00877151">
        <w:tab/>
        <w:t>Preston</w:t>
      </w:r>
      <w:r w:rsidRPr="00877151">
        <w:tab/>
      </w:r>
      <w:r w:rsidRPr="00877151">
        <w:tab/>
        <w:t xml:space="preserve"> 1:15.59</w:t>
      </w:r>
      <w:r w:rsidRPr="00877151">
        <w:tab/>
      </w:r>
      <w:r w:rsidRPr="00877151">
        <w:tab/>
      </w:r>
      <w:r w:rsidRPr="00877151">
        <w:tab/>
      </w:r>
      <w:r w:rsidRPr="00877151">
        <w:tab/>
      </w:r>
      <w:r w:rsidRPr="00877151">
        <w:tab/>
        <w:t xml:space="preserve">   36.93</w:t>
      </w:r>
    </w:p>
    <w:p w:rsidR="00F17484" w:rsidRPr="00877151" w:rsidRDefault="00F17484" w:rsidP="00F17484">
      <w:pPr>
        <w:pStyle w:val="PlaceEven"/>
      </w:pPr>
      <w:r w:rsidRPr="00877151">
        <w:t>6.</w:t>
      </w:r>
      <w:r w:rsidRPr="00877151">
        <w:tab/>
        <w:t>Olivia Capper</w:t>
      </w:r>
      <w:r w:rsidRPr="00877151">
        <w:tab/>
        <w:t>12</w:t>
      </w:r>
      <w:r w:rsidRPr="00877151">
        <w:tab/>
        <w:t>Winsford</w:t>
      </w:r>
      <w:r w:rsidRPr="00877151">
        <w:tab/>
      </w:r>
      <w:r w:rsidRPr="00877151">
        <w:tab/>
        <w:t xml:space="preserve"> 1:16.71</w:t>
      </w:r>
      <w:r w:rsidRPr="00877151">
        <w:tab/>
      </w:r>
      <w:r w:rsidRPr="00877151">
        <w:tab/>
      </w:r>
      <w:r w:rsidRPr="00877151">
        <w:tab/>
      </w:r>
      <w:r w:rsidRPr="00877151">
        <w:tab/>
      </w:r>
      <w:r w:rsidRPr="00877151">
        <w:tab/>
        <w:t xml:space="preserve">   36.99</w:t>
      </w:r>
    </w:p>
    <w:p w:rsidR="00F17484" w:rsidRPr="00877151" w:rsidRDefault="00F17484" w:rsidP="00F17484">
      <w:pPr>
        <w:pStyle w:val="PlaceEven"/>
      </w:pPr>
      <w:r w:rsidRPr="00877151">
        <w:t>7.</w:t>
      </w:r>
      <w:r w:rsidRPr="00877151">
        <w:tab/>
        <w:t>Lauren Cooley</w:t>
      </w:r>
      <w:r w:rsidRPr="00877151">
        <w:tab/>
        <w:t>12</w:t>
      </w:r>
      <w:r w:rsidRPr="00877151">
        <w:tab/>
        <w:t>Cockermouth</w:t>
      </w:r>
      <w:r w:rsidRPr="00877151">
        <w:tab/>
      </w:r>
      <w:r w:rsidRPr="00877151">
        <w:tab/>
        <w:t xml:space="preserve"> 1:18.89</w:t>
      </w:r>
      <w:r w:rsidRPr="00877151">
        <w:tab/>
      </w:r>
      <w:r w:rsidRPr="00877151">
        <w:tab/>
      </w:r>
      <w:r w:rsidRPr="00877151">
        <w:tab/>
      </w:r>
      <w:r w:rsidRPr="00877151">
        <w:tab/>
      </w:r>
      <w:r w:rsidRPr="00877151">
        <w:tab/>
        <w:t xml:space="preserve">   38.73</w:t>
      </w:r>
    </w:p>
    <w:p w:rsidR="00F17484" w:rsidRDefault="00F17484" w:rsidP="00F17484">
      <w:pPr>
        <w:pStyle w:val="PlaceEven"/>
      </w:pPr>
      <w:r w:rsidRPr="00877151">
        <w:t>8.</w:t>
      </w:r>
      <w:r w:rsidRPr="00877151">
        <w:tab/>
        <w:t>Caitlyn Shingler</w:t>
      </w:r>
      <w:r w:rsidRPr="00877151">
        <w:tab/>
        <w:t>11</w:t>
      </w:r>
      <w:r w:rsidRPr="00877151">
        <w:tab/>
        <w:t>Warrington W</w:t>
      </w:r>
      <w:r w:rsidRPr="00877151">
        <w:tab/>
      </w:r>
      <w:r w:rsidRPr="00877151">
        <w:tab/>
        <w:t xml:space="preserve"> 1:20.25</w:t>
      </w:r>
      <w:r w:rsidRPr="00877151">
        <w:tab/>
      </w:r>
      <w:r w:rsidRPr="00877151">
        <w:tab/>
      </w:r>
      <w:r w:rsidRPr="00877151">
        <w:tab/>
      </w:r>
      <w:r w:rsidRPr="00877151">
        <w:tab/>
      </w:r>
      <w:r w:rsidRPr="00877151">
        <w:tab/>
        <w:t xml:space="preserve">   39.82</w:t>
      </w:r>
    </w:p>
    <w:p w:rsidR="00F17484" w:rsidRDefault="00F17484" w:rsidP="00F17484">
      <w:pPr>
        <w:pStyle w:val="SplitLong"/>
      </w:pPr>
    </w:p>
    <w:p w:rsidR="00F17484" w:rsidRPr="00023130" w:rsidRDefault="00F17484" w:rsidP="00F17484">
      <w:pPr>
        <w:pStyle w:val="EventHeader"/>
      </w:pPr>
      <w:r>
        <w:t>EVENT</w:t>
      </w:r>
      <w:r w:rsidRPr="00023130">
        <w:t xml:space="preserve"> 22 Mens 13 Yrs/Under 100m Backstroke  </w:t>
      </w:r>
    </w:p>
    <w:p w:rsidR="00F17484" w:rsidRPr="00023130" w:rsidRDefault="00F17484" w:rsidP="00F17484">
      <w:pPr>
        <w:pStyle w:val="SplitLong"/>
      </w:pPr>
      <w:r w:rsidRPr="00023130">
        <w:t>Full Results</w:t>
      </w:r>
    </w:p>
    <w:p w:rsidR="00F17484" w:rsidRPr="00023130" w:rsidRDefault="00F17484" w:rsidP="00F17484">
      <w:pPr>
        <w:pStyle w:val="PlaceHeader"/>
      </w:pPr>
      <w:r>
        <w:t>Place</w:t>
      </w:r>
      <w:r w:rsidRPr="00023130">
        <w:tab/>
        <w:t>Name</w:t>
      </w:r>
      <w:r w:rsidRPr="00023130">
        <w:tab/>
        <w:t>AaD</w:t>
      </w:r>
      <w:r w:rsidRPr="00023130">
        <w:tab/>
        <w:t>Club</w:t>
      </w:r>
      <w:r w:rsidRPr="00023130">
        <w:tab/>
      </w:r>
      <w:r w:rsidRPr="00023130">
        <w:tab/>
        <w:t>Time</w:t>
      </w:r>
      <w:r w:rsidRPr="00023130">
        <w:tab/>
      </w:r>
      <w:r w:rsidRPr="00023130">
        <w:tab/>
      </w:r>
      <w:r w:rsidRPr="00023130">
        <w:tab/>
      </w:r>
      <w:r w:rsidRPr="00023130">
        <w:tab/>
      </w:r>
      <w:r w:rsidRPr="00023130">
        <w:tab/>
        <w:t>50</w:t>
      </w:r>
    </w:p>
    <w:p w:rsidR="00F17484" w:rsidRPr="00023130" w:rsidRDefault="00F17484" w:rsidP="00F17484">
      <w:pPr>
        <w:pStyle w:val="PlaceEven"/>
      </w:pPr>
      <w:r w:rsidRPr="00023130">
        <w:t>1.</w:t>
      </w:r>
      <w:r w:rsidRPr="00023130">
        <w:tab/>
        <w:t>Matthew Pomford</w:t>
      </w:r>
      <w:r w:rsidRPr="00023130">
        <w:tab/>
        <w:t>13</w:t>
      </w:r>
      <w:r w:rsidRPr="00023130">
        <w:tab/>
        <w:t>Co Liverpool</w:t>
      </w:r>
      <w:r w:rsidRPr="00023130">
        <w:tab/>
      </w:r>
      <w:r w:rsidRPr="00023130">
        <w:tab/>
        <w:t xml:space="preserve"> 1:07.49</w:t>
      </w:r>
      <w:r w:rsidRPr="00023130">
        <w:tab/>
      </w:r>
      <w:r w:rsidRPr="00023130">
        <w:tab/>
      </w:r>
      <w:r w:rsidRPr="00023130">
        <w:tab/>
      </w:r>
      <w:r w:rsidRPr="00023130">
        <w:tab/>
      </w:r>
      <w:r w:rsidRPr="00023130">
        <w:tab/>
        <w:t xml:space="preserve">   32.58</w:t>
      </w:r>
    </w:p>
    <w:p w:rsidR="00F17484" w:rsidRPr="00023130" w:rsidRDefault="00F17484" w:rsidP="00F17484">
      <w:pPr>
        <w:pStyle w:val="PlaceEven"/>
      </w:pPr>
      <w:r w:rsidRPr="00023130">
        <w:t>2.</w:t>
      </w:r>
      <w:r w:rsidRPr="00023130">
        <w:tab/>
        <w:t>Joseph Small</w:t>
      </w:r>
      <w:r w:rsidRPr="00023130">
        <w:tab/>
        <w:t>13</w:t>
      </w:r>
      <w:r w:rsidRPr="00023130">
        <w:tab/>
        <w:t>Ellesmere Co</w:t>
      </w:r>
      <w:r w:rsidRPr="00023130">
        <w:tab/>
      </w:r>
      <w:r w:rsidRPr="00023130">
        <w:tab/>
        <w:t xml:space="preserve"> 1:09.04</w:t>
      </w:r>
      <w:r w:rsidRPr="00023130">
        <w:tab/>
      </w:r>
      <w:r w:rsidRPr="00023130">
        <w:tab/>
      </w:r>
      <w:r w:rsidRPr="00023130">
        <w:tab/>
      </w:r>
      <w:r w:rsidRPr="00023130">
        <w:tab/>
      </w:r>
      <w:r w:rsidRPr="00023130">
        <w:tab/>
        <w:t xml:space="preserve">   34.09</w:t>
      </w:r>
    </w:p>
    <w:p w:rsidR="00F17484" w:rsidRPr="00023130" w:rsidRDefault="00F17484" w:rsidP="00F17484">
      <w:pPr>
        <w:pStyle w:val="PlaceEven"/>
      </w:pPr>
      <w:r w:rsidRPr="00023130">
        <w:t>3.</w:t>
      </w:r>
      <w:r w:rsidRPr="00023130">
        <w:tab/>
        <w:t>William Dewhurst</w:t>
      </w:r>
      <w:r w:rsidRPr="00023130">
        <w:tab/>
        <w:t>12</w:t>
      </w:r>
      <w:r w:rsidRPr="00023130">
        <w:tab/>
        <w:t>Preston</w:t>
      </w:r>
      <w:r w:rsidRPr="00023130">
        <w:tab/>
      </w:r>
      <w:r w:rsidRPr="00023130">
        <w:tab/>
        <w:t xml:space="preserve"> 1:09.57</w:t>
      </w:r>
      <w:r w:rsidRPr="00023130">
        <w:tab/>
      </w:r>
      <w:r w:rsidRPr="00023130">
        <w:tab/>
      </w:r>
      <w:r w:rsidRPr="00023130">
        <w:tab/>
      </w:r>
      <w:r w:rsidRPr="00023130">
        <w:tab/>
      </w:r>
      <w:r w:rsidRPr="00023130">
        <w:tab/>
        <w:t xml:space="preserve">   33.43</w:t>
      </w:r>
    </w:p>
    <w:p w:rsidR="00F17484" w:rsidRPr="00023130" w:rsidRDefault="00F17484" w:rsidP="00F17484">
      <w:pPr>
        <w:pStyle w:val="PlaceEven"/>
      </w:pPr>
      <w:r w:rsidRPr="00023130">
        <w:t>4.</w:t>
      </w:r>
      <w:r w:rsidRPr="00023130">
        <w:tab/>
        <w:t>Alex Crossland-robins</w:t>
      </w:r>
      <w:r w:rsidRPr="00023130">
        <w:tab/>
        <w:t>13</w:t>
      </w:r>
      <w:r w:rsidRPr="00023130">
        <w:tab/>
        <w:t>Stockport Mo</w:t>
      </w:r>
      <w:r w:rsidRPr="00023130">
        <w:tab/>
      </w:r>
      <w:r w:rsidRPr="00023130">
        <w:tab/>
        <w:t xml:space="preserve"> 1:11.05</w:t>
      </w:r>
      <w:r w:rsidRPr="00023130">
        <w:tab/>
      </w:r>
      <w:r w:rsidRPr="00023130">
        <w:tab/>
      </w:r>
      <w:r w:rsidRPr="00023130">
        <w:tab/>
      </w:r>
      <w:r w:rsidRPr="00023130">
        <w:tab/>
      </w:r>
      <w:r w:rsidRPr="00023130">
        <w:tab/>
        <w:t xml:space="preserve">   34.68</w:t>
      </w:r>
    </w:p>
    <w:p w:rsidR="00F17484" w:rsidRPr="00023130" w:rsidRDefault="00F17484" w:rsidP="00F17484">
      <w:pPr>
        <w:pStyle w:val="PlaceEven"/>
      </w:pPr>
      <w:r w:rsidRPr="00023130">
        <w:t>5.</w:t>
      </w:r>
      <w:r w:rsidRPr="00023130">
        <w:tab/>
        <w:t>Sam Taylor</w:t>
      </w:r>
      <w:r w:rsidRPr="00023130">
        <w:tab/>
        <w:t>13</w:t>
      </w:r>
      <w:r w:rsidRPr="00023130">
        <w:tab/>
        <w:t>Co Salford</w:t>
      </w:r>
      <w:r w:rsidRPr="00023130">
        <w:tab/>
      </w:r>
      <w:r w:rsidRPr="00023130">
        <w:tab/>
        <w:t xml:space="preserve"> 1:12.86</w:t>
      </w:r>
      <w:r w:rsidRPr="00023130">
        <w:tab/>
      </w:r>
      <w:r w:rsidRPr="00023130">
        <w:tab/>
      </w:r>
      <w:r w:rsidRPr="00023130">
        <w:tab/>
      </w:r>
      <w:r w:rsidRPr="00023130">
        <w:tab/>
      </w:r>
      <w:r w:rsidRPr="00023130">
        <w:tab/>
        <w:t xml:space="preserve">   35.37</w:t>
      </w:r>
    </w:p>
    <w:p w:rsidR="00F17484" w:rsidRPr="00023130" w:rsidRDefault="00F17484" w:rsidP="00F17484">
      <w:pPr>
        <w:pStyle w:val="PlaceEven"/>
      </w:pPr>
      <w:r w:rsidRPr="00023130">
        <w:t>6.</w:t>
      </w:r>
      <w:r w:rsidRPr="00023130">
        <w:tab/>
        <w:t>William Camden</w:t>
      </w:r>
      <w:r w:rsidRPr="00023130">
        <w:tab/>
        <w:t>12</w:t>
      </w:r>
      <w:r w:rsidRPr="00023130">
        <w:tab/>
        <w:t>Warrington W</w:t>
      </w:r>
      <w:r w:rsidRPr="00023130">
        <w:tab/>
      </w:r>
      <w:r w:rsidRPr="00023130">
        <w:tab/>
        <w:t xml:space="preserve"> 1:15.14</w:t>
      </w:r>
      <w:r w:rsidRPr="00023130">
        <w:tab/>
      </w:r>
      <w:r w:rsidRPr="00023130">
        <w:tab/>
      </w:r>
      <w:r w:rsidRPr="00023130">
        <w:tab/>
      </w:r>
      <w:r w:rsidRPr="00023130">
        <w:tab/>
      </w:r>
      <w:r w:rsidRPr="00023130">
        <w:tab/>
        <w:t xml:space="preserve">   36.61</w:t>
      </w:r>
    </w:p>
    <w:p w:rsidR="00F17484" w:rsidRPr="00023130" w:rsidRDefault="00F17484" w:rsidP="00F17484">
      <w:pPr>
        <w:pStyle w:val="PlaceEven"/>
      </w:pPr>
      <w:r w:rsidRPr="00023130">
        <w:t>7.</w:t>
      </w:r>
      <w:r w:rsidRPr="00023130">
        <w:tab/>
        <w:t>Robert Mcskeane</w:t>
      </w:r>
      <w:r w:rsidRPr="00023130">
        <w:tab/>
        <w:t>13</w:t>
      </w:r>
      <w:r w:rsidRPr="00023130">
        <w:tab/>
        <w:t>Cockermouth</w:t>
      </w:r>
      <w:r w:rsidRPr="00023130">
        <w:tab/>
      </w:r>
      <w:r w:rsidRPr="00023130">
        <w:tab/>
        <w:t xml:space="preserve"> 1:16.92</w:t>
      </w:r>
      <w:r w:rsidRPr="00023130">
        <w:tab/>
      </w:r>
      <w:r w:rsidRPr="00023130">
        <w:tab/>
      </w:r>
      <w:r w:rsidRPr="00023130">
        <w:tab/>
      </w:r>
      <w:r w:rsidRPr="00023130">
        <w:tab/>
      </w:r>
      <w:r w:rsidRPr="00023130">
        <w:tab/>
        <w:t xml:space="preserve">   37.16</w:t>
      </w:r>
    </w:p>
    <w:p w:rsidR="00F17484" w:rsidRDefault="00F17484" w:rsidP="00F17484">
      <w:pPr>
        <w:pStyle w:val="PlaceEven"/>
      </w:pPr>
      <w:r w:rsidRPr="00023130">
        <w:t>8.</w:t>
      </w:r>
      <w:r w:rsidRPr="00023130">
        <w:tab/>
        <w:t>Will Deeming</w:t>
      </w:r>
      <w:r w:rsidRPr="00023130">
        <w:tab/>
        <w:t>12</w:t>
      </w:r>
      <w:r w:rsidRPr="00023130">
        <w:tab/>
        <w:t>Winsford</w:t>
      </w:r>
      <w:r w:rsidRPr="00023130">
        <w:tab/>
      </w:r>
      <w:r w:rsidRPr="00023130">
        <w:tab/>
        <w:t xml:space="preserve"> 1:17.19</w:t>
      </w:r>
      <w:r w:rsidRPr="00023130">
        <w:tab/>
      </w:r>
      <w:r w:rsidRPr="00023130">
        <w:tab/>
      </w:r>
      <w:r w:rsidRPr="00023130">
        <w:tab/>
      </w:r>
      <w:r w:rsidRPr="00023130">
        <w:tab/>
      </w:r>
      <w:r w:rsidRPr="00023130">
        <w:tab/>
        <w:t xml:space="preserve">   37.21</w:t>
      </w:r>
    </w:p>
    <w:p w:rsidR="00F17484" w:rsidRDefault="00F17484" w:rsidP="00F17484">
      <w:pPr>
        <w:pStyle w:val="SplitLong"/>
      </w:pPr>
    </w:p>
    <w:p w:rsidR="00F17484" w:rsidRPr="007D64FD" w:rsidRDefault="00F17484" w:rsidP="00F17484">
      <w:pPr>
        <w:pStyle w:val="EventHeader"/>
      </w:pPr>
      <w:r>
        <w:t>EVENT</w:t>
      </w:r>
      <w:r w:rsidRPr="007D64FD">
        <w:t xml:space="preserve"> 23 Womens 15 Yrs/Under 100m Butterfly </w:t>
      </w:r>
    </w:p>
    <w:p w:rsidR="00F17484" w:rsidRPr="007D64FD" w:rsidRDefault="00F17484" w:rsidP="00F17484">
      <w:pPr>
        <w:pStyle w:val="SplitLong"/>
      </w:pPr>
      <w:r w:rsidRPr="007D64FD">
        <w:t>Full Results</w:t>
      </w:r>
    </w:p>
    <w:p w:rsidR="00F17484" w:rsidRPr="007D64FD" w:rsidRDefault="00F17484" w:rsidP="00F17484">
      <w:pPr>
        <w:pStyle w:val="PlaceHeader"/>
      </w:pPr>
      <w:r>
        <w:t>Place</w:t>
      </w:r>
      <w:r w:rsidRPr="007D64FD">
        <w:tab/>
        <w:t>Name</w:t>
      </w:r>
      <w:r w:rsidRPr="007D64FD">
        <w:tab/>
        <w:t>AaD</w:t>
      </w:r>
      <w:r w:rsidRPr="007D64FD">
        <w:tab/>
        <w:t>Club</w:t>
      </w:r>
      <w:r w:rsidRPr="007D64FD">
        <w:tab/>
      </w:r>
      <w:r w:rsidRPr="007D64FD">
        <w:tab/>
        <w:t>Time</w:t>
      </w:r>
      <w:r w:rsidRPr="007D64FD">
        <w:tab/>
      </w:r>
      <w:r w:rsidRPr="007D64FD">
        <w:tab/>
      </w:r>
      <w:r w:rsidRPr="007D64FD">
        <w:tab/>
      </w:r>
      <w:r w:rsidRPr="007D64FD">
        <w:tab/>
      </w:r>
      <w:r w:rsidRPr="007D64FD">
        <w:tab/>
        <w:t>50</w:t>
      </w:r>
    </w:p>
    <w:p w:rsidR="00F17484" w:rsidRPr="007D64FD" w:rsidRDefault="00F17484" w:rsidP="00F17484">
      <w:pPr>
        <w:pStyle w:val="PlaceEven"/>
      </w:pPr>
      <w:r w:rsidRPr="007D64FD">
        <w:t>1.</w:t>
      </w:r>
      <w:r w:rsidRPr="007D64FD">
        <w:tab/>
        <w:t>Anna Newlands</w:t>
      </w:r>
      <w:r w:rsidRPr="007D64FD">
        <w:tab/>
        <w:t>15</w:t>
      </w:r>
      <w:r w:rsidRPr="007D64FD">
        <w:tab/>
        <w:t>Cockermouth</w:t>
      </w:r>
      <w:r w:rsidRPr="007D64FD">
        <w:tab/>
      </w:r>
      <w:r w:rsidRPr="007D64FD">
        <w:tab/>
        <w:t xml:space="preserve"> 1:05.58</w:t>
      </w:r>
      <w:r w:rsidRPr="007D64FD">
        <w:tab/>
      </w:r>
      <w:r w:rsidRPr="007D64FD">
        <w:tab/>
      </w:r>
      <w:r w:rsidRPr="007D64FD">
        <w:tab/>
      </w:r>
      <w:r w:rsidRPr="007D64FD">
        <w:tab/>
      </w:r>
      <w:r w:rsidRPr="007D64FD">
        <w:tab/>
        <w:t xml:space="preserve">   30.96</w:t>
      </w:r>
    </w:p>
    <w:p w:rsidR="00F17484" w:rsidRPr="007D64FD" w:rsidRDefault="00F17484" w:rsidP="00F17484">
      <w:pPr>
        <w:pStyle w:val="PlaceEven"/>
      </w:pPr>
      <w:r w:rsidRPr="007D64FD">
        <w:t>2.</w:t>
      </w:r>
      <w:r w:rsidRPr="007D64FD">
        <w:tab/>
        <w:t>Robyn Saunders</w:t>
      </w:r>
      <w:r w:rsidRPr="007D64FD">
        <w:tab/>
        <w:t>15</w:t>
      </w:r>
      <w:r w:rsidRPr="007D64FD">
        <w:tab/>
        <w:t>Co Salford</w:t>
      </w:r>
      <w:r w:rsidRPr="007D64FD">
        <w:tab/>
      </w:r>
      <w:r w:rsidRPr="007D64FD">
        <w:tab/>
        <w:t xml:space="preserve"> 1:06.11</w:t>
      </w:r>
      <w:r w:rsidRPr="007D64FD">
        <w:tab/>
      </w:r>
      <w:r w:rsidRPr="007D64FD">
        <w:tab/>
      </w:r>
      <w:r w:rsidRPr="007D64FD">
        <w:tab/>
      </w:r>
      <w:r w:rsidRPr="007D64FD">
        <w:tab/>
      </w:r>
      <w:r w:rsidRPr="007D64FD">
        <w:tab/>
        <w:t xml:space="preserve">   30.68</w:t>
      </w:r>
    </w:p>
    <w:p w:rsidR="00F17484" w:rsidRPr="007D64FD" w:rsidRDefault="00F17484" w:rsidP="00F17484">
      <w:pPr>
        <w:pStyle w:val="PlaceEven"/>
      </w:pPr>
      <w:r w:rsidRPr="007D64FD">
        <w:t>3.</w:t>
      </w:r>
      <w:r w:rsidRPr="007D64FD">
        <w:tab/>
        <w:t>Grace Houghton</w:t>
      </w:r>
      <w:r w:rsidRPr="007D64FD">
        <w:tab/>
        <w:t>14</w:t>
      </w:r>
      <w:r w:rsidRPr="007D64FD">
        <w:tab/>
        <w:t>Co Liverpool</w:t>
      </w:r>
      <w:r w:rsidRPr="007D64FD">
        <w:tab/>
      </w:r>
      <w:r w:rsidRPr="007D64FD">
        <w:tab/>
        <w:t xml:space="preserve"> 1:07.77</w:t>
      </w:r>
      <w:r w:rsidRPr="007D64FD">
        <w:tab/>
      </w:r>
      <w:r w:rsidRPr="007D64FD">
        <w:tab/>
      </w:r>
      <w:r w:rsidRPr="007D64FD">
        <w:tab/>
      </w:r>
      <w:r w:rsidRPr="007D64FD">
        <w:tab/>
      </w:r>
      <w:r w:rsidRPr="007D64FD">
        <w:tab/>
        <w:t xml:space="preserve">   31.49</w:t>
      </w:r>
    </w:p>
    <w:p w:rsidR="00F17484" w:rsidRPr="007D64FD" w:rsidRDefault="00F17484" w:rsidP="00F17484">
      <w:pPr>
        <w:pStyle w:val="PlaceEven"/>
      </w:pPr>
      <w:r w:rsidRPr="007D64FD">
        <w:t>4.</w:t>
      </w:r>
      <w:r w:rsidRPr="007D64FD">
        <w:tab/>
        <w:t>Alicia Pierce</w:t>
      </w:r>
      <w:r w:rsidRPr="007D64FD">
        <w:tab/>
        <w:t>15</w:t>
      </w:r>
      <w:r w:rsidRPr="007D64FD">
        <w:tab/>
        <w:t>Warrington W</w:t>
      </w:r>
      <w:r w:rsidRPr="007D64FD">
        <w:tab/>
      </w:r>
      <w:r w:rsidRPr="007D64FD">
        <w:tab/>
        <w:t xml:space="preserve"> 1:07.96</w:t>
      </w:r>
      <w:r w:rsidRPr="007D64FD">
        <w:tab/>
      </w:r>
      <w:r w:rsidRPr="007D64FD">
        <w:tab/>
      </w:r>
      <w:r w:rsidRPr="007D64FD">
        <w:tab/>
      </w:r>
      <w:r w:rsidRPr="007D64FD">
        <w:tab/>
      </w:r>
      <w:r w:rsidRPr="007D64FD">
        <w:tab/>
        <w:t xml:space="preserve">   32.01</w:t>
      </w:r>
    </w:p>
    <w:p w:rsidR="00F17484" w:rsidRPr="007D64FD" w:rsidRDefault="00F17484" w:rsidP="00F17484">
      <w:pPr>
        <w:pStyle w:val="PlaceEven"/>
      </w:pPr>
      <w:r w:rsidRPr="007D64FD">
        <w:t>5.</w:t>
      </w:r>
      <w:r w:rsidRPr="007D64FD">
        <w:tab/>
        <w:t>Emma Fox</w:t>
      </w:r>
      <w:r w:rsidRPr="007D64FD">
        <w:tab/>
        <w:t>14</w:t>
      </w:r>
      <w:r w:rsidRPr="007D64FD">
        <w:tab/>
        <w:t>Preston</w:t>
      </w:r>
      <w:r w:rsidRPr="007D64FD">
        <w:tab/>
      </w:r>
      <w:r w:rsidRPr="007D64FD">
        <w:tab/>
        <w:t xml:space="preserve"> 1:08.19</w:t>
      </w:r>
      <w:r w:rsidRPr="007D64FD">
        <w:tab/>
      </w:r>
      <w:r w:rsidRPr="007D64FD">
        <w:tab/>
      </w:r>
      <w:r w:rsidRPr="007D64FD">
        <w:tab/>
      </w:r>
      <w:r w:rsidRPr="007D64FD">
        <w:tab/>
      </w:r>
      <w:r w:rsidRPr="007D64FD">
        <w:tab/>
        <w:t xml:space="preserve">   31.35</w:t>
      </w:r>
    </w:p>
    <w:p w:rsidR="00F17484" w:rsidRPr="007D64FD" w:rsidRDefault="00F17484" w:rsidP="00F17484">
      <w:pPr>
        <w:pStyle w:val="PlaceEven"/>
      </w:pPr>
      <w:r w:rsidRPr="007D64FD">
        <w:t>6.</w:t>
      </w:r>
      <w:r w:rsidRPr="007D64FD">
        <w:tab/>
        <w:t>Molly Roodhouse</w:t>
      </w:r>
      <w:r w:rsidRPr="007D64FD">
        <w:tab/>
        <w:t>14</w:t>
      </w:r>
      <w:r w:rsidRPr="007D64FD">
        <w:tab/>
        <w:t>Stockport Mo</w:t>
      </w:r>
      <w:r w:rsidRPr="007D64FD">
        <w:tab/>
      </w:r>
      <w:r w:rsidRPr="007D64FD">
        <w:tab/>
        <w:t xml:space="preserve"> 1:09.91</w:t>
      </w:r>
      <w:r w:rsidRPr="007D64FD">
        <w:tab/>
      </w:r>
      <w:r w:rsidRPr="007D64FD">
        <w:tab/>
      </w:r>
      <w:r w:rsidRPr="007D64FD">
        <w:tab/>
      </w:r>
      <w:r w:rsidRPr="007D64FD">
        <w:tab/>
      </w:r>
      <w:r w:rsidRPr="007D64FD">
        <w:tab/>
        <w:t xml:space="preserve">   32.50</w:t>
      </w:r>
    </w:p>
    <w:p w:rsidR="00F17484" w:rsidRPr="007D64FD" w:rsidRDefault="00F17484" w:rsidP="00F17484">
      <w:pPr>
        <w:pStyle w:val="PlaceEven"/>
      </w:pPr>
      <w:r w:rsidRPr="007D64FD">
        <w:t>7.</w:t>
      </w:r>
      <w:r w:rsidRPr="007D64FD">
        <w:tab/>
        <w:t>Chloe Golding</w:t>
      </w:r>
      <w:r w:rsidRPr="007D64FD">
        <w:tab/>
        <w:t>15</w:t>
      </w:r>
      <w:r w:rsidRPr="007D64FD">
        <w:tab/>
        <w:t>Ellesmere Co</w:t>
      </w:r>
      <w:r w:rsidRPr="007D64FD">
        <w:tab/>
      </w:r>
      <w:r w:rsidRPr="007D64FD">
        <w:tab/>
        <w:t xml:space="preserve"> 1:10.33</w:t>
      </w:r>
      <w:r w:rsidRPr="007D64FD">
        <w:tab/>
      </w:r>
      <w:r w:rsidRPr="007D64FD">
        <w:tab/>
      </w:r>
      <w:r w:rsidRPr="007D64FD">
        <w:tab/>
      </w:r>
      <w:r w:rsidRPr="007D64FD">
        <w:tab/>
      </w:r>
      <w:r w:rsidRPr="007D64FD">
        <w:tab/>
        <w:t xml:space="preserve">   31.92</w:t>
      </w:r>
    </w:p>
    <w:p w:rsidR="00F17484" w:rsidRDefault="00F17484" w:rsidP="00F17484">
      <w:pPr>
        <w:pStyle w:val="PlaceEven"/>
      </w:pPr>
      <w:r w:rsidRPr="007D64FD">
        <w:t>8.</w:t>
      </w:r>
      <w:r w:rsidRPr="007D64FD">
        <w:tab/>
        <w:t>Kate Young</w:t>
      </w:r>
      <w:r w:rsidRPr="007D64FD">
        <w:tab/>
        <w:t>15</w:t>
      </w:r>
      <w:r w:rsidRPr="007D64FD">
        <w:tab/>
        <w:t>Winsford</w:t>
      </w:r>
      <w:r w:rsidRPr="007D64FD">
        <w:tab/>
      </w:r>
      <w:r w:rsidRPr="007D64FD">
        <w:tab/>
        <w:t xml:space="preserve"> 1:16.34</w:t>
      </w:r>
      <w:r w:rsidRPr="007D64FD">
        <w:tab/>
      </w:r>
      <w:r w:rsidRPr="007D64FD">
        <w:tab/>
      </w:r>
      <w:r w:rsidRPr="007D64FD">
        <w:tab/>
      </w:r>
      <w:r w:rsidRPr="007D64FD">
        <w:tab/>
      </w:r>
      <w:r w:rsidRPr="007D64FD">
        <w:tab/>
        <w:t xml:space="preserve">   34.01</w:t>
      </w:r>
    </w:p>
    <w:p w:rsidR="00F17484" w:rsidRDefault="00F17484" w:rsidP="00F17484">
      <w:pPr>
        <w:pStyle w:val="SplitLong"/>
      </w:pPr>
    </w:p>
    <w:p w:rsidR="00F17484" w:rsidRPr="00330AD3" w:rsidRDefault="00F17484" w:rsidP="00F17484">
      <w:pPr>
        <w:pStyle w:val="EventHeader"/>
      </w:pPr>
      <w:r>
        <w:t>EVENT</w:t>
      </w:r>
      <w:r w:rsidRPr="00330AD3">
        <w:t xml:space="preserve"> 24 Mens 15 Yrs/Under 100m Butterfly   </w:t>
      </w:r>
    </w:p>
    <w:p w:rsidR="00F17484" w:rsidRPr="00330AD3" w:rsidRDefault="00F17484" w:rsidP="00F17484">
      <w:pPr>
        <w:pStyle w:val="SplitLong"/>
      </w:pPr>
      <w:r w:rsidRPr="00330AD3">
        <w:t>Full Results</w:t>
      </w:r>
    </w:p>
    <w:p w:rsidR="00F17484" w:rsidRPr="00330AD3" w:rsidRDefault="00F17484" w:rsidP="00F17484">
      <w:pPr>
        <w:pStyle w:val="PlaceHeader"/>
      </w:pPr>
      <w:r>
        <w:t>Place</w:t>
      </w:r>
      <w:r w:rsidRPr="00330AD3">
        <w:tab/>
        <w:t>Name</w:t>
      </w:r>
      <w:r w:rsidRPr="00330AD3">
        <w:tab/>
        <w:t>AaD</w:t>
      </w:r>
      <w:r w:rsidRPr="00330AD3">
        <w:tab/>
        <w:t>Club</w:t>
      </w:r>
      <w:r w:rsidRPr="00330AD3">
        <w:tab/>
      </w:r>
      <w:r w:rsidRPr="00330AD3">
        <w:tab/>
        <w:t>Time</w:t>
      </w:r>
      <w:r w:rsidRPr="00330AD3">
        <w:tab/>
      </w:r>
      <w:r w:rsidRPr="00330AD3">
        <w:tab/>
      </w:r>
      <w:r w:rsidRPr="00330AD3">
        <w:tab/>
      </w:r>
      <w:r w:rsidRPr="00330AD3">
        <w:tab/>
      </w:r>
      <w:r w:rsidRPr="00330AD3">
        <w:tab/>
        <w:t>50</w:t>
      </w:r>
    </w:p>
    <w:p w:rsidR="00F17484" w:rsidRPr="00330AD3" w:rsidRDefault="00F17484" w:rsidP="00F17484">
      <w:pPr>
        <w:pStyle w:val="PlaceEven"/>
      </w:pPr>
      <w:r w:rsidRPr="00330AD3">
        <w:t>1.</w:t>
      </w:r>
      <w:r w:rsidRPr="00330AD3">
        <w:tab/>
        <w:t>Lewis Clough</w:t>
      </w:r>
      <w:r w:rsidRPr="00330AD3">
        <w:tab/>
        <w:t>15</w:t>
      </w:r>
      <w:r w:rsidRPr="00330AD3">
        <w:tab/>
        <w:t>Co Salford</w:t>
      </w:r>
      <w:r w:rsidRPr="00330AD3">
        <w:tab/>
      </w:r>
      <w:r w:rsidRPr="00330AD3">
        <w:tab/>
        <w:t xml:space="preserve">   58.36</w:t>
      </w:r>
      <w:r w:rsidRPr="00330AD3">
        <w:tab/>
      </w:r>
      <w:r w:rsidRPr="00330AD3">
        <w:tab/>
      </w:r>
      <w:r w:rsidRPr="00330AD3">
        <w:tab/>
      </w:r>
      <w:r w:rsidRPr="00330AD3">
        <w:tab/>
      </w:r>
      <w:r w:rsidRPr="00330AD3">
        <w:tab/>
        <w:t xml:space="preserve">   27.17</w:t>
      </w:r>
    </w:p>
    <w:p w:rsidR="00F17484" w:rsidRPr="00330AD3" w:rsidRDefault="00F17484" w:rsidP="00F17484">
      <w:pPr>
        <w:pStyle w:val="PlaceEven"/>
      </w:pPr>
      <w:r w:rsidRPr="00330AD3">
        <w:t>2.</w:t>
      </w:r>
      <w:r w:rsidRPr="00330AD3">
        <w:tab/>
        <w:t>Ashley Hogg</w:t>
      </w:r>
      <w:r w:rsidRPr="00330AD3">
        <w:tab/>
        <w:t>15</w:t>
      </w:r>
      <w:r w:rsidRPr="00330AD3">
        <w:tab/>
        <w:t>Winsford</w:t>
      </w:r>
      <w:r w:rsidRPr="00330AD3">
        <w:tab/>
      </w:r>
      <w:r w:rsidRPr="00330AD3">
        <w:tab/>
        <w:t xml:space="preserve">   58.75</w:t>
      </w:r>
      <w:r w:rsidRPr="00330AD3">
        <w:tab/>
      </w:r>
      <w:r w:rsidRPr="00330AD3">
        <w:tab/>
      </w:r>
      <w:r w:rsidRPr="00330AD3">
        <w:tab/>
      </w:r>
      <w:r w:rsidRPr="00330AD3">
        <w:tab/>
      </w:r>
      <w:r w:rsidRPr="00330AD3">
        <w:tab/>
        <w:t xml:space="preserve">   28.02</w:t>
      </w:r>
    </w:p>
    <w:p w:rsidR="00F17484" w:rsidRPr="00330AD3" w:rsidRDefault="00F17484" w:rsidP="00F17484">
      <w:pPr>
        <w:pStyle w:val="PlaceEven"/>
      </w:pPr>
      <w:r w:rsidRPr="00330AD3">
        <w:t>3.</w:t>
      </w:r>
      <w:r w:rsidRPr="00330AD3">
        <w:tab/>
        <w:t>Robert Hamer</w:t>
      </w:r>
      <w:r w:rsidRPr="00330AD3">
        <w:tab/>
        <w:t>15</w:t>
      </w:r>
      <w:r w:rsidRPr="00330AD3">
        <w:tab/>
        <w:t>Preston</w:t>
      </w:r>
      <w:r w:rsidRPr="00330AD3">
        <w:tab/>
      </w:r>
      <w:r w:rsidRPr="00330AD3">
        <w:tab/>
        <w:t xml:space="preserve">   59.19</w:t>
      </w:r>
      <w:r w:rsidRPr="00330AD3">
        <w:tab/>
      </w:r>
      <w:r w:rsidRPr="00330AD3">
        <w:tab/>
      </w:r>
      <w:r w:rsidRPr="00330AD3">
        <w:tab/>
      </w:r>
      <w:r w:rsidRPr="00330AD3">
        <w:tab/>
      </w:r>
      <w:r w:rsidRPr="00330AD3">
        <w:tab/>
        <w:t xml:space="preserve">   27.51</w:t>
      </w:r>
    </w:p>
    <w:p w:rsidR="00F17484" w:rsidRPr="00330AD3" w:rsidRDefault="00F17484" w:rsidP="00F17484">
      <w:pPr>
        <w:pStyle w:val="PlaceEven"/>
      </w:pPr>
      <w:r w:rsidRPr="00330AD3">
        <w:t>4.</w:t>
      </w:r>
      <w:r w:rsidRPr="00330AD3">
        <w:tab/>
        <w:t>Aaron Hill</w:t>
      </w:r>
      <w:r w:rsidRPr="00330AD3">
        <w:tab/>
        <w:t>15</w:t>
      </w:r>
      <w:r w:rsidRPr="00330AD3">
        <w:tab/>
        <w:t>Warrington W</w:t>
      </w:r>
      <w:r w:rsidRPr="00330AD3">
        <w:tab/>
      </w:r>
      <w:r w:rsidRPr="00330AD3">
        <w:tab/>
        <w:t xml:space="preserve">   59.86</w:t>
      </w:r>
      <w:r w:rsidRPr="00330AD3">
        <w:tab/>
      </w:r>
      <w:r w:rsidRPr="00330AD3">
        <w:tab/>
      </w:r>
      <w:r w:rsidRPr="00330AD3">
        <w:tab/>
      </w:r>
      <w:r w:rsidRPr="00330AD3">
        <w:tab/>
      </w:r>
      <w:r w:rsidRPr="00330AD3">
        <w:tab/>
        <w:t xml:space="preserve">   28.36</w:t>
      </w:r>
    </w:p>
    <w:p w:rsidR="00F17484" w:rsidRPr="00330AD3" w:rsidRDefault="00F17484" w:rsidP="00F17484">
      <w:pPr>
        <w:pStyle w:val="PlaceEven"/>
      </w:pPr>
      <w:r w:rsidRPr="00330AD3">
        <w:t>5.</w:t>
      </w:r>
      <w:r w:rsidRPr="00330AD3">
        <w:tab/>
        <w:t>Harry Lewis-mitchell</w:t>
      </w:r>
      <w:r w:rsidRPr="00330AD3">
        <w:tab/>
        <w:t>15</w:t>
      </w:r>
      <w:r w:rsidRPr="00330AD3">
        <w:tab/>
        <w:t>Stockport Mo</w:t>
      </w:r>
      <w:r w:rsidRPr="00330AD3">
        <w:tab/>
      </w:r>
      <w:r w:rsidRPr="00330AD3">
        <w:tab/>
        <w:t xml:space="preserve"> 1:00.15</w:t>
      </w:r>
      <w:r w:rsidRPr="00330AD3">
        <w:tab/>
      </w:r>
      <w:r w:rsidRPr="00330AD3">
        <w:tab/>
      </w:r>
      <w:r w:rsidRPr="00330AD3">
        <w:tab/>
      </w:r>
      <w:r w:rsidRPr="00330AD3">
        <w:tab/>
      </w:r>
      <w:r w:rsidRPr="00330AD3">
        <w:tab/>
        <w:t xml:space="preserve">   28.22</w:t>
      </w:r>
    </w:p>
    <w:p w:rsidR="00F17484" w:rsidRPr="00330AD3" w:rsidRDefault="00F17484" w:rsidP="00F17484">
      <w:pPr>
        <w:pStyle w:val="PlaceEven"/>
      </w:pPr>
      <w:r w:rsidRPr="00330AD3">
        <w:t>6.</w:t>
      </w:r>
      <w:r w:rsidRPr="00330AD3">
        <w:tab/>
        <w:t>Elliot Routledge</w:t>
      </w:r>
      <w:r w:rsidRPr="00330AD3">
        <w:tab/>
        <w:t>15</w:t>
      </w:r>
      <w:r w:rsidRPr="00330AD3">
        <w:tab/>
        <w:t>Cockermouth</w:t>
      </w:r>
      <w:r w:rsidRPr="00330AD3">
        <w:tab/>
      </w:r>
      <w:r w:rsidRPr="00330AD3">
        <w:tab/>
        <w:t xml:space="preserve"> 1:01.92</w:t>
      </w:r>
      <w:r w:rsidRPr="00330AD3">
        <w:tab/>
      </w:r>
      <w:r w:rsidRPr="00330AD3">
        <w:tab/>
      </w:r>
      <w:r w:rsidRPr="00330AD3">
        <w:tab/>
      </w:r>
      <w:r w:rsidRPr="00330AD3">
        <w:tab/>
      </w:r>
      <w:r w:rsidRPr="00330AD3">
        <w:tab/>
        <w:t xml:space="preserve">   28.81</w:t>
      </w:r>
    </w:p>
    <w:p w:rsidR="00F17484" w:rsidRPr="00330AD3" w:rsidRDefault="00F17484" w:rsidP="00F17484">
      <w:pPr>
        <w:pStyle w:val="PlaceEven"/>
      </w:pPr>
      <w:r w:rsidRPr="00330AD3">
        <w:t>7.</w:t>
      </w:r>
      <w:r w:rsidRPr="00330AD3">
        <w:tab/>
        <w:t>Jacob Jackson</w:t>
      </w:r>
      <w:r w:rsidRPr="00330AD3">
        <w:tab/>
        <w:t>15</w:t>
      </w:r>
      <w:r w:rsidRPr="00330AD3">
        <w:tab/>
        <w:t>Ellesmere Co</w:t>
      </w:r>
      <w:r w:rsidRPr="00330AD3">
        <w:tab/>
      </w:r>
      <w:r w:rsidRPr="00330AD3">
        <w:tab/>
        <w:t xml:space="preserve"> 1:03.40</w:t>
      </w:r>
      <w:r w:rsidRPr="00330AD3">
        <w:tab/>
      </w:r>
      <w:r w:rsidRPr="00330AD3">
        <w:tab/>
      </w:r>
      <w:r w:rsidRPr="00330AD3">
        <w:tab/>
      </w:r>
      <w:r w:rsidRPr="00330AD3">
        <w:tab/>
      </w:r>
      <w:r w:rsidRPr="00330AD3">
        <w:tab/>
        <w:t xml:space="preserve">   28.73</w:t>
      </w:r>
    </w:p>
    <w:p w:rsidR="00F17484" w:rsidRDefault="00F17484" w:rsidP="00F17484">
      <w:pPr>
        <w:pStyle w:val="PlaceEven"/>
      </w:pPr>
      <w:r w:rsidRPr="00330AD3">
        <w:t>8.</w:t>
      </w:r>
      <w:r w:rsidRPr="00330AD3">
        <w:tab/>
        <w:t>Sean Quinn</w:t>
      </w:r>
      <w:r w:rsidRPr="00330AD3">
        <w:tab/>
        <w:t>15</w:t>
      </w:r>
      <w:r w:rsidRPr="00330AD3">
        <w:tab/>
        <w:t>Co Liverpool</w:t>
      </w:r>
      <w:r w:rsidRPr="00330AD3">
        <w:tab/>
      </w:r>
      <w:r w:rsidRPr="00330AD3">
        <w:tab/>
        <w:t xml:space="preserve"> 1:04.89</w:t>
      </w:r>
      <w:r w:rsidRPr="00330AD3">
        <w:tab/>
      </w:r>
      <w:r w:rsidRPr="00330AD3">
        <w:tab/>
      </w:r>
      <w:r w:rsidRPr="00330AD3">
        <w:tab/>
      </w:r>
      <w:r w:rsidRPr="00330AD3">
        <w:tab/>
      </w:r>
      <w:r w:rsidRPr="00330AD3">
        <w:tab/>
        <w:t xml:space="preserve">   30.01</w:t>
      </w:r>
    </w:p>
    <w:p w:rsidR="00F17484" w:rsidRDefault="00F17484" w:rsidP="00F17484">
      <w:pPr>
        <w:pStyle w:val="SplitLong"/>
      </w:pPr>
    </w:p>
    <w:p w:rsidR="00F17484" w:rsidRPr="00CA06F7" w:rsidRDefault="00F17484" w:rsidP="00F17484">
      <w:pPr>
        <w:pStyle w:val="EventHeader"/>
      </w:pPr>
      <w:r>
        <w:t>EVENT</w:t>
      </w:r>
      <w:r w:rsidRPr="00CA06F7">
        <w:t xml:space="preserve"> 25 Womens Open 100m Backstroke        </w:t>
      </w:r>
    </w:p>
    <w:p w:rsidR="00F17484" w:rsidRPr="00CA06F7" w:rsidRDefault="00F17484" w:rsidP="00F17484">
      <w:pPr>
        <w:pStyle w:val="SplitLong"/>
      </w:pPr>
      <w:r w:rsidRPr="00CA06F7">
        <w:t>Full Results</w:t>
      </w:r>
    </w:p>
    <w:p w:rsidR="00F17484" w:rsidRPr="00CA06F7" w:rsidRDefault="00F17484" w:rsidP="00F17484">
      <w:pPr>
        <w:pStyle w:val="PlaceHeader"/>
      </w:pPr>
      <w:r>
        <w:t>Place</w:t>
      </w:r>
      <w:r w:rsidRPr="00CA06F7">
        <w:tab/>
        <w:t>Name</w:t>
      </w:r>
      <w:r w:rsidRPr="00CA06F7">
        <w:tab/>
        <w:t>AaD</w:t>
      </w:r>
      <w:r w:rsidRPr="00CA06F7">
        <w:tab/>
        <w:t>Club</w:t>
      </w:r>
      <w:r w:rsidRPr="00CA06F7">
        <w:tab/>
      </w:r>
      <w:r w:rsidRPr="00CA06F7">
        <w:tab/>
        <w:t>Time</w:t>
      </w:r>
      <w:r w:rsidRPr="00CA06F7">
        <w:tab/>
      </w:r>
      <w:r w:rsidRPr="00CA06F7">
        <w:tab/>
      </w:r>
      <w:r w:rsidRPr="00CA06F7">
        <w:tab/>
      </w:r>
      <w:r w:rsidRPr="00CA06F7">
        <w:tab/>
      </w:r>
      <w:r w:rsidRPr="00CA06F7">
        <w:tab/>
        <w:t>50</w:t>
      </w:r>
    </w:p>
    <w:p w:rsidR="00F17484" w:rsidRPr="00CA06F7" w:rsidRDefault="00F17484" w:rsidP="00F17484">
      <w:pPr>
        <w:pStyle w:val="PlaceEven"/>
      </w:pPr>
      <w:r w:rsidRPr="00CA06F7">
        <w:t>1.</w:t>
      </w:r>
      <w:r w:rsidRPr="00CA06F7">
        <w:tab/>
        <w:t>Jaeger Turner</w:t>
      </w:r>
      <w:r w:rsidRPr="00CA06F7">
        <w:tab/>
        <w:t>17</w:t>
      </w:r>
      <w:r w:rsidRPr="00CA06F7">
        <w:tab/>
        <w:t>Co Salford</w:t>
      </w:r>
      <w:r w:rsidRPr="00CA06F7">
        <w:tab/>
      </w:r>
      <w:r w:rsidRPr="00CA06F7">
        <w:tab/>
        <w:t xml:space="preserve"> 1:03.41</w:t>
      </w:r>
      <w:r w:rsidRPr="00CA06F7">
        <w:tab/>
      </w:r>
      <w:r w:rsidRPr="00CA06F7">
        <w:tab/>
      </w:r>
      <w:r w:rsidRPr="00CA06F7">
        <w:tab/>
      </w:r>
      <w:r w:rsidRPr="00CA06F7">
        <w:tab/>
      </w:r>
      <w:r w:rsidRPr="00CA06F7">
        <w:tab/>
        <w:t xml:space="preserve">   30.86</w:t>
      </w:r>
    </w:p>
    <w:p w:rsidR="00F17484" w:rsidRPr="00CA06F7" w:rsidRDefault="00F17484" w:rsidP="00F17484">
      <w:pPr>
        <w:pStyle w:val="PlaceEven"/>
      </w:pPr>
      <w:r w:rsidRPr="00CA06F7">
        <w:t>2.</w:t>
      </w:r>
      <w:r w:rsidRPr="00CA06F7">
        <w:tab/>
        <w:t>Kathleen Dawson</w:t>
      </w:r>
      <w:r w:rsidRPr="00CA06F7">
        <w:tab/>
        <w:t>16</w:t>
      </w:r>
      <w:r w:rsidRPr="00CA06F7">
        <w:tab/>
        <w:t>Warrington W</w:t>
      </w:r>
      <w:r w:rsidRPr="00CA06F7">
        <w:tab/>
      </w:r>
      <w:r w:rsidRPr="00CA06F7">
        <w:tab/>
        <w:t xml:space="preserve"> 1:04.06</w:t>
      </w:r>
      <w:r w:rsidRPr="00CA06F7">
        <w:tab/>
      </w:r>
      <w:r w:rsidRPr="00CA06F7">
        <w:tab/>
      </w:r>
      <w:r w:rsidRPr="00CA06F7">
        <w:tab/>
      </w:r>
      <w:r w:rsidRPr="00CA06F7">
        <w:tab/>
      </w:r>
      <w:r w:rsidRPr="00CA06F7">
        <w:tab/>
        <w:t xml:space="preserve">   31.25</w:t>
      </w:r>
    </w:p>
    <w:p w:rsidR="00F17484" w:rsidRPr="00CA06F7" w:rsidRDefault="00F17484" w:rsidP="00F17484">
      <w:pPr>
        <w:pStyle w:val="PlaceEven"/>
      </w:pPr>
      <w:r w:rsidRPr="00CA06F7">
        <w:t>3.</w:t>
      </w:r>
      <w:r w:rsidRPr="00CA06F7">
        <w:tab/>
        <w:t>Georgia Barton</w:t>
      </w:r>
      <w:r w:rsidRPr="00CA06F7">
        <w:tab/>
        <w:t>18</w:t>
      </w:r>
      <w:r w:rsidRPr="00CA06F7">
        <w:tab/>
        <w:t>Preston</w:t>
      </w:r>
      <w:r w:rsidRPr="00CA06F7">
        <w:tab/>
      </w:r>
      <w:r w:rsidRPr="00CA06F7">
        <w:tab/>
        <w:t xml:space="preserve"> 1:05.20</w:t>
      </w:r>
      <w:r w:rsidRPr="00CA06F7">
        <w:tab/>
      </w:r>
      <w:r w:rsidRPr="00CA06F7">
        <w:tab/>
      </w:r>
      <w:r w:rsidRPr="00CA06F7">
        <w:tab/>
      </w:r>
      <w:r w:rsidRPr="00CA06F7">
        <w:tab/>
      </w:r>
      <w:r w:rsidRPr="00CA06F7">
        <w:tab/>
        <w:t xml:space="preserve">   31.67</w:t>
      </w:r>
    </w:p>
    <w:p w:rsidR="00F17484" w:rsidRPr="00CA06F7" w:rsidRDefault="00F17484" w:rsidP="00F17484">
      <w:pPr>
        <w:pStyle w:val="PlaceEven"/>
      </w:pPr>
      <w:r w:rsidRPr="00CA06F7">
        <w:t>4.</w:t>
      </w:r>
      <w:r w:rsidRPr="00CA06F7">
        <w:tab/>
        <w:t>Lucy Mckenzie</w:t>
      </w:r>
      <w:r w:rsidRPr="00CA06F7">
        <w:tab/>
        <w:t>16</w:t>
      </w:r>
      <w:r w:rsidRPr="00CA06F7">
        <w:tab/>
        <w:t>Cockermouth</w:t>
      </w:r>
      <w:r w:rsidRPr="00CA06F7">
        <w:tab/>
      </w:r>
      <w:r w:rsidRPr="00CA06F7">
        <w:tab/>
        <w:t xml:space="preserve"> 1:06.14</w:t>
      </w:r>
      <w:r w:rsidRPr="00CA06F7">
        <w:tab/>
      </w:r>
      <w:r w:rsidRPr="00CA06F7">
        <w:tab/>
      </w:r>
      <w:r w:rsidRPr="00CA06F7">
        <w:tab/>
      </w:r>
      <w:r w:rsidRPr="00CA06F7">
        <w:tab/>
      </w:r>
      <w:r w:rsidRPr="00CA06F7">
        <w:tab/>
        <w:t xml:space="preserve">   32.49</w:t>
      </w:r>
    </w:p>
    <w:p w:rsidR="00F17484" w:rsidRPr="00CA06F7" w:rsidRDefault="00F17484" w:rsidP="00F17484">
      <w:pPr>
        <w:pStyle w:val="PlaceEven"/>
      </w:pPr>
      <w:r w:rsidRPr="00CA06F7">
        <w:t>5.</w:t>
      </w:r>
      <w:r w:rsidRPr="00CA06F7">
        <w:tab/>
        <w:t>Chloe Golding</w:t>
      </w:r>
      <w:r w:rsidRPr="00CA06F7">
        <w:tab/>
        <w:t>15</w:t>
      </w:r>
      <w:r w:rsidRPr="00CA06F7">
        <w:tab/>
        <w:t>Ellesmere Co</w:t>
      </w:r>
      <w:r w:rsidRPr="00CA06F7">
        <w:tab/>
      </w:r>
      <w:r w:rsidRPr="00CA06F7">
        <w:tab/>
        <w:t xml:space="preserve"> 1:06.52</w:t>
      </w:r>
      <w:r w:rsidRPr="00CA06F7">
        <w:tab/>
      </w:r>
      <w:r w:rsidRPr="00CA06F7">
        <w:tab/>
      </w:r>
      <w:r w:rsidRPr="00CA06F7">
        <w:tab/>
      </w:r>
      <w:r w:rsidRPr="00CA06F7">
        <w:tab/>
      </w:r>
      <w:r w:rsidRPr="00CA06F7">
        <w:tab/>
        <w:t xml:space="preserve">   31.99</w:t>
      </w:r>
    </w:p>
    <w:p w:rsidR="00F17484" w:rsidRPr="00CA06F7" w:rsidRDefault="00F17484" w:rsidP="00F17484">
      <w:pPr>
        <w:pStyle w:val="PlaceEven"/>
      </w:pPr>
      <w:r w:rsidRPr="00CA06F7">
        <w:t>6.</w:t>
      </w:r>
      <w:r w:rsidRPr="00CA06F7">
        <w:tab/>
        <w:t>Hannah Jones</w:t>
      </w:r>
      <w:r w:rsidRPr="00CA06F7">
        <w:tab/>
        <w:t>14</w:t>
      </w:r>
      <w:r w:rsidRPr="00CA06F7">
        <w:tab/>
        <w:t>Stockport Mo</w:t>
      </w:r>
      <w:r w:rsidRPr="00CA06F7">
        <w:tab/>
      </w:r>
      <w:r w:rsidRPr="00CA06F7">
        <w:tab/>
        <w:t xml:space="preserve"> 1:06.80</w:t>
      </w:r>
      <w:r w:rsidRPr="00CA06F7">
        <w:tab/>
      </w:r>
      <w:r w:rsidRPr="00CA06F7">
        <w:tab/>
      </w:r>
      <w:r w:rsidRPr="00CA06F7">
        <w:tab/>
      </w:r>
      <w:r w:rsidRPr="00CA06F7">
        <w:tab/>
      </w:r>
      <w:r w:rsidRPr="00CA06F7">
        <w:tab/>
        <w:t xml:space="preserve">   32.56</w:t>
      </w:r>
    </w:p>
    <w:p w:rsidR="00F17484" w:rsidRPr="00CA06F7" w:rsidRDefault="00F17484" w:rsidP="00F17484">
      <w:pPr>
        <w:pStyle w:val="PlaceEven"/>
      </w:pPr>
      <w:r w:rsidRPr="00CA06F7">
        <w:t>7.</w:t>
      </w:r>
      <w:r w:rsidRPr="00CA06F7">
        <w:tab/>
        <w:t>Lucy Doherty</w:t>
      </w:r>
      <w:r w:rsidRPr="00CA06F7">
        <w:tab/>
        <w:t>17</w:t>
      </w:r>
      <w:r w:rsidRPr="00CA06F7">
        <w:tab/>
        <w:t>Co Liverpool</w:t>
      </w:r>
      <w:r w:rsidRPr="00CA06F7">
        <w:tab/>
      </w:r>
      <w:r w:rsidRPr="00CA06F7">
        <w:tab/>
        <w:t xml:space="preserve"> 1:07.94</w:t>
      </w:r>
      <w:r w:rsidRPr="00CA06F7">
        <w:tab/>
      </w:r>
      <w:r w:rsidRPr="00CA06F7">
        <w:tab/>
      </w:r>
      <w:r w:rsidRPr="00CA06F7">
        <w:tab/>
      </w:r>
      <w:r w:rsidRPr="00CA06F7">
        <w:tab/>
      </w:r>
      <w:r w:rsidRPr="00CA06F7">
        <w:tab/>
        <w:t xml:space="preserve">   33.09</w:t>
      </w:r>
    </w:p>
    <w:p w:rsidR="00F17484" w:rsidRDefault="00F17484" w:rsidP="00F17484">
      <w:pPr>
        <w:pStyle w:val="PlaceEven"/>
      </w:pPr>
      <w:r w:rsidRPr="00CA06F7">
        <w:t>8.</w:t>
      </w:r>
      <w:r w:rsidRPr="00CA06F7">
        <w:tab/>
        <w:t>Charlotte Carter</w:t>
      </w:r>
      <w:r w:rsidRPr="00CA06F7">
        <w:tab/>
        <w:t>18</w:t>
      </w:r>
      <w:r w:rsidRPr="00CA06F7">
        <w:tab/>
        <w:t>Winsford</w:t>
      </w:r>
      <w:r w:rsidRPr="00CA06F7">
        <w:tab/>
      </w:r>
      <w:r w:rsidRPr="00CA06F7">
        <w:tab/>
        <w:t xml:space="preserve"> 1:16.46</w:t>
      </w:r>
      <w:r w:rsidRPr="00CA06F7">
        <w:tab/>
      </w:r>
      <w:r w:rsidRPr="00CA06F7">
        <w:tab/>
      </w:r>
      <w:r w:rsidRPr="00CA06F7">
        <w:tab/>
      </w:r>
      <w:r w:rsidRPr="00CA06F7">
        <w:tab/>
      </w:r>
      <w:r w:rsidRPr="00CA06F7">
        <w:tab/>
        <w:t xml:space="preserve">   36.57</w:t>
      </w:r>
    </w:p>
    <w:p w:rsidR="00F17484" w:rsidRDefault="00F17484" w:rsidP="00F17484">
      <w:pPr>
        <w:pStyle w:val="SplitLong"/>
      </w:pPr>
    </w:p>
    <w:p w:rsidR="00F17484" w:rsidRPr="002237FE" w:rsidRDefault="00F17484" w:rsidP="00F17484">
      <w:pPr>
        <w:pStyle w:val="EventHeader"/>
      </w:pPr>
      <w:r>
        <w:t>EVENT</w:t>
      </w:r>
      <w:r w:rsidRPr="002237FE">
        <w:t xml:space="preserve"> 26 Mens Open 100m Backstroke          </w:t>
      </w:r>
    </w:p>
    <w:p w:rsidR="00F17484" w:rsidRPr="002237FE" w:rsidRDefault="00F17484" w:rsidP="00F17484">
      <w:pPr>
        <w:pStyle w:val="SplitLong"/>
      </w:pPr>
      <w:r w:rsidRPr="002237FE">
        <w:t>Full Results</w:t>
      </w:r>
    </w:p>
    <w:p w:rsidR="00F17484" w:rsidRPr="002237FE" w:rsidRDefault="00F17484" w:rsidP="00F17484">
      <w:pPr>
        <w:pStyle w:val="PlaceHeader"/>
      </w:pPr>
      <w:r>
        <w:t>Place</w:t>
      </w:r>
      <w:r w:rsidRPr="002237FE">
        <w:tab/>
        <w:t>Name</w:t>
      </w:r>
      <w:r w:rsidRPr="002237FE">
        <w:tab/>
        <w:t>AaD</w:t>
      </w:r>
      <w:r w:rsidRPr="002237FE">
        <w:tab/>
        <w:t>Club</w:t>
      </w:r>
      <w:r w:rsidRPr="002237FE">
        <w:tab/>
      </w:r>
      <w:r w:rsidRPr="002237FE">
        <w:tab/>
        <w:t>Time</w:t>
      </w:r>
      <w:r w:rsidRPr="002237FE">
        <w:tab/>
      </w:r>
      <w:r w:rsidRPr="002237FE">
        <w:tab/>
      </w:r>
      <w:r w:rsidRPr="002237FE">
        <w:tab/>
      </w:r>
      <w:r w:rsidRPr="002237FE">
        <w:tab/>
      </w:r>
      <w:r w:rsidRPr="002237FE">
        <w:tab/>
        <w:t>50</w:t>
      </w:r>
    </w:p>
    <w:p w:rsidR="00F17484" w:rsidRPr="002237FE" w:rsidRDefault="00F17484" w:rsidP="00F17484">
      <w:pPr>
        <w:pStyle w:val="PlaceEven"/>
      </w:pPr>
      <w:r w:rsidRPr="002237FE">
        <w:t>1.</w:t>
      </w:r>
      <w:r w:rsidRPr="002237FE">
        <w:tab/>
        <w:t>Luke Wood</w:t>
      </w:r>
      <w:r w:rsidRPr="002237FE">
        <w:tab/>
        <w:t>22</w:t>
      </w:r>
      <w:r w:rsidRPr="002237FE">
        <w:tab/>
        <w:t>Co Salford</w:t>
      </w:r>
      <w:r w:rsidRPr="002237FE">
        <w:tab/>
      </w:r>
      <w:r w:rsidRPr="002237FE">
        <w:tab/>
        <w:t xml:space="preserve">   56.91</w:t>
      </w:r>
      <w:r w:rsidRPr="002237FE">
        <w:tab/>
      </w:r>
      <w:r w:rsidRPr="002237FE">
        <w:tab/>
      </w:r>
      <w:r w:rsidRPr="002237FE">
        <w:tab/>
      </w:r>
      <w:r w:rsidRPr="002237FE">
        <w:tab/>
      </w:r>
      <w:r w:rsidRPr="002237FE">
        <w:tab/>
        <w:t xml:space="preserve">   27.67</w:t>
      </w:r>
    </w:p>
    <w:p w:rsidR="00F17484" w:rsidRPr="002237FE" w:rsidRDefault="00F17484" w:rsidP="00F17484">
      <w:pPr>
        <w:pStyle w:val="PlaceEven"/>
      </w:pPr>
      <w:r w:rsidRPr="002237FE">
        <w:t>2.</w:t>
      </w:r>
      <w:r w:rsidRPr="002237FE">
        <w:tab/>
        <w:t>Luke Greenbank</w:t>
      </w:r>
      <w:r w:rsidRPr="002237FE">
        <w:tab/>
        <w:t>16</w:t>
      </w:r>
      <w:r w:rsidRPr="002237FE">
        <w:tab/>
        <w:t>Cockermouth</w:t>
      </w:r>
      <w:r w:rsidRPr="002237FE">
        <w:tab/>
      </w:r>
      <w:r w:rsidRPr="002237FE">
        <w:tab/>
        <w:t xml:space="preserve">   58.54</w:t>
      </w:r>
      <w:r w:rsidRPr="002237FE">
        <w:tab/>
      </w:r>
      <w:r w:rsidRPr="002237FE">
        <w:tab/>
      </w:r>
      <w:r w:rsidRPr="002237FE">
        <w:tab/>
      </w:r>
      <w:r w:rsidRPr="002237FE">
        <w:tab/>
      </w:r>
      <w:r w:rsidRPr="002237FE">
        <w:tab/>
        <w:t xml:space="preserve">   28.86</w:t>
      </w:r>
    </w:p>
    <w:p w:rsidR="00F17484" w:rsidRPr="002237FE" w:rsidRDefault="00F17484" w:rsidP="00F17484">
      <w:pPr>
        <w:pStyle w:val="PlaceEven"/>
      </w:pPr>
      <w:r w:rsidRPr="002237FE">
        <w:t>3.</w:t>
      </w:r>
      <w:r w:rsidRPr="002237FE">
        <w:tab/>
        <w:t>Thomas Barton</w:t>
      </w:r>
      <w:r w:rsidRPr="002237FE">
        <w:tab/>
        <w:t>19</w:t>
      </w:r>
      <w:r w:rsidRPr="002237FE">
        <w:tab/>
        <w:t>Co Liverpool</w:t>
      </w:r>
      <w:r w:rsidRPr="002237FE">
        <w:tab/>
      </w:r>
      <w:r w:rsidRPr="002237FE">
        <w:tab/>
        <w:t xml:space="preserve">   58.87</w:t>
      </w:r>
      <w:r w:rsidRPr="002237FE">
        <w:tab/>
      </w:r>
      <w:r w:rsidRPr="002237FE">
        <w:tab/>
      </w:r>
      <w:r w:rsidRPr="002237FE">
        <w:tab/>
      </w:r>
      <w:r w:rsidRPr="002237FE">
        <w:tab/>
      </w:r>
      <w:r w:rsidRPr="002237FE">
        <w:tab/>
        <w:t xml:space="preserve">   29.23</w:t>
      </w:r>
    </w:p>
    <w:p w:rsidR="00F17484" w:rsidRPr="002237FE" w:rsidRDefault="00F17484" w:rsidP="00F17484">
      <w:pPr>
        <w:pStyle w:val="PlaceEven"/>
      </w:pPr>
      <w:r w:rsidRPr="002237FE">
        <w:t>4.</w:t>
      </w:r>
      <w:r w:rsidRPr="002237FE">
        <w:tab/>
        <w:t>Liam Selby</w:t>
      </w:r>
      <w:r w:rsidRPr="002237FE">
        <w:tab/>
        <w:t>21</w:t>
      </w:r>
      <w:r w:rsidRPr="002237FE">
        <w:tab/>
        <w:t>Stockport Mo</w:t>
      </w:r>
      <w:r w:rsidRPr="002237FE">
        <w:tab/>
      </w:r>
      <w:r w:rsidRPr="002237FE">
        <w:tab/>
        <w:t xml:space="preserve"> 1:01.30</w:t>
      </w:r>
      <w:r w:rsidRPr="002237FE">
        <w:tab/>
      </w:r>
      <w:r w:rsidRPr="002237FE">
        <w:tab/>
      </w:r>
      <w:r w:rsidRPr="002237FE">
        <w:tab/>
      </w:r>
      <w:r w:rsidRPr="002237FE">
        <w:tab/>
      </w:r>
      <w:r w:rsidRPr="002237FE">
        <w:tab/>
        <w:t xml:space="preserve">   28.68</w:t>
      </w:r>
    </w:p>
    <w:p w:rsidR="00F17484" w:rsidRPr="002237FE" w:rsidRDefault="00F17484" w:rsidP="00F17484">
      <w:pPr>
        <w:pStyle w:val="PlaceEven"/>
      </w:pPr>
      <w:r w:rsidRPr="002237FE">
        <w:t>5.</w:t>
      </w:r>
      <w:r w:rsidRPr="002237FE">
        <w:tab/>
        <w:t>Callum Nortje</w:t>
      </w:r>
      <w:r w:rsidRPr="002237FE">
        <w:tab/>
        <w:t>17</w:t>
      </w:r>
      <w:r w:rsidRPr="002237FE">
        <w:tab/>
        <w:t>Ellesmere Co</w:t>
      </w:r>
      <w:r w:rsidRPr="002237FE">
        <w:tab/>
      </w:r>
      <w:r w:rsidRPr="002237FE">
        <w:tab/>
        <w:t xml:space="preserve"> 1:02.17</w:t>
      </w:r>
      <w:r w:rsidRPr="002237FE">
        <w:tab/>
      </w:r>
      <w:r w:rsidRPr="002237FE">
        <w:tab/>
      </w:r>
      <w:r w:rsidRPr="002237FE">
        <w:tab/>
      </w:r>
      <w:r w:rsidRPr="002237FE">
        <w:tab/>
      </w:r>
      <w:r w:rsidRPr="002237FE">
        <w:tab/>
        <w:t xml:space="preserve">   30.43</w:t>
      </w:r>
    </w:p>
    <w:p w:rsidR="00F17484" w:rsidRPr="002237FE" w:rsidRDefault="00F17484" w:rsidP="00F17484">
      <w:pPr>
        <w:pStyle w:val="PlaceEven"/>
      </w:pPr>
      <w:r w:rsidRPr="002237FE">
        <w:t>6.</w:t>
      </w:r>
      <w:r w:rsidRPr="002237FE">
        <w:tab/>
        <w:t>David Richardson</w:t>
      </w:r>
      <w:r w:rsidRPr="002237FE">
        <w:tab/>
        <w:t>16</w:t>
      </w:r>
      <w:r w:rsidRPr="002237FE">
        <w:tab/>
        <w:t>Warrington W</w:t>
      </w:r>
      <w:r w:rsidRPr="002237FE">
        <w:tab/>
      </w:r>
      <w:r w:rsidRPr="002237FE">
        <w:tab/>
        <w:t xml:space="preserve"> 1:02.77</w:t>
      </w:r>
      <w:r w:rsidRPr="002237FE">
        <w:tab/>
      </w:r>
      <w:r w:rsidRPr="002237FE">
        <w:tab/>
      </w:r>
      <w:r w:rsidRPr="002237FE">
        <w:tab/>
      </w:r>
      <w:r w:rsidRPr="002237FE">
        <w:tab/>
      </w:r>
      <w:r w:rsidRPr="002237FE">
        <w:tab/>
        <w:t xml:space="preserve">   30.27</w:t>
      </w:r>
    </w:p>
    <w:p w:rsidR="00F17484" w:rsidRPr="002237FE" w:rsidRDefault="00F17484" w:rsidP="00F17484">
      <w:pPr>
        <w:pStyle w:val="PlaceEven"/>
      </w:pPr>
      <w:r w:rsidRPr="002237FE">
        <w:t>7.</w:t>
      </w:r>
      <w:r w:rsidRPr="002237FE">
        <w:tab/>
        <w:t>Alex Law</w:t>
      </w:r>
      <w:r w:rsidRPr="002237FE">
        <w:tab/>
        <w:t>17</w:t>
      </w:r>
      <w:r w:rsidRPr="002237FE">
        <w:tab/>
        <w:t>Winsford</w:t>
      </w:r>
      <w:r w:rsidRPr="002237FE">
        <w:tab/>
      </w:r>
      <w:r w:rsidRPr="002237FE">
        <w:tab/>
        <w:t xml:space="preserve"> 1:04.68</w:t>
      </w:r>
      <w:r w:rsidRPr="002237FE">
        <w:tab/>
      </w:r>
      <w:r w:rsidRPr="002237FE">
        <w:tab/>
      </w:r>
      <w:r w:rsidRPr="002237FE">
        <w:tab/>
      </w:r>
      <w:r w:rsidRPr="002237FE">
        <w:tab/>
      </w:r>
      <w:r w:rsidRPr="002237FE">
        <w:tab/>
        <w:t xml:space="preserve">   31.10</w:t>
      </w:r>
    </w:p>
    <w:p w:rsidR="00F17484" w:rsidRDefault="00F17484" w:rsidP="00F17484">
      <w:pPr>
        <w:pStyle w:val="PlaceEven"/>
      </w:pPr>
      <w:r w:rsidRPr="002237FE">
        <w:t>8.</w:t>
      </w:r>
      <w:r w:rsidRPr="002237FE">
        <w:tab/>
        <w:t>Lee Reeder</w:t>
      </w:r>
      <w:r w:rsidRPr="002237FE">
        <w:tab/>
        <w:t>15</w:t>
      </w:r>
      <w:r w:rsidRPr="002237FE">
        <w:tab/>
        <w:t>Preston</w:t>
      </w:r>
      <w:r w:rsidRPr="002237FE">
        <w:tab/>
      </w:r>
      <w:r w:rsidRPr="002237FE">
        <w:tab/>
        <w:t xml:space="preserve"> 1:07.51</w:t>
      </w:r>
      <w:r w:rsidRPr="002237FE">
        <w:tab/>
      </w:r>
      <w:r w:rsidRPr="002237FE">
        <w:tab/>
      </w:r>
      <w:r w:rsidRPr="002237FE">
        <w:tab/>
      </w:r>
      <w:r w:rsidRPr="002237FE">
        <w:tab/>
      </w:r>
      <w:r w:rsidRPr="002237FE">
        <w:tab/>
        <w:t xml:space="preserve">   32.89</w:t>
      </w:r>
    </w:p>
    <w:p w:rsidR="00F17484" w:rsidRDefault="00F17484" w:rsidP="00F17484">
      <w:pPr>
        <w:pStyle w:val="SplitLong"/>
      </w:pPr>
    </w:p>
    <w:p w:rsidR="00F17484" w:rsidRPr="00257BA5" w:rsidRDefault="00F17484" w:rsidP="00F17484">
      <w:pPr>
        <w:pStyle w:val="EventHeader"/>
      </w:pPr>
      <w:r>
        <w:t>EVENT</w:t>
      </w:r>
      <w:r w:rsidRPr="00257BA5">
        <w:t xml:space="preserve"> 27 Womens 10/11 Yrs 50m Breaststroke  </w:t>
      </w:r>
    </w:p>
    <w:p w:rsidR="00F17484" w:rsidRPr="00257BA5" w:rsidRDefault="00F17484" w:rsidP="00F17484">
      <w:pPr>
        <w:pStyle w:val="SplitLong"/>
      </w:pPr>
      <w:r w:rsidRPr="00257BA5">
        <w:t>Full Results</w:t>
      </w:r>
    </w:p>
    <w:p w:rsidR="00F17484" w:rsidRPr="00257BA5" w:rsidRDefault="00F17484" w:rsidP="00F17484">
      <w:pPr>
        <w:pStyle w:val="PlaceHeader"/>
      </w:pPr>
      <w:r>
        <w:t>Place</w:t>
      </w:r>
      <w:r w:rsidRPr="00257BA5">
        <w:tab/>
        <w:t>Name</w:t>
      </w:r>
      <w:r w:rsidRPr="00257BA5">
        <w:tab/>
        <w:t>AaD</w:t>
      </w:r>
      <w:r w:rsidRPr="00257BA5">
        <w:tab/>
        <w:t>Club</w:t>
      </w:r>
      <w:r w:rsidRPr="00257BA5">
        <w:tab/>
      </w:r>
      <w:r w:rsidRPr="00257BA5">
        <w:tab/>
        <w:t>Time</w:t>
      </w:r>
      <w:r w:rsidRPr="00257BA5">
        <w:tab/>
      </w:r>
      <w:r w:rsidRPr="00257BA5">
        <w:tab/>
      </w:r>
      <w:r w:rsidRPr="00257BA5">
        <w:tab/>
      </w:r>
      <w:r w:rsidRPr="00257BA5">
        <w:tab/>
      </w:r>
    </w:p>
    <w:p w:rsidR="00F17484" w:rsidRPr="00257BA5" w:rsidRDefault="00F17484" w:rsidP="00F17484">
      <w:pPr>
        <w:pStyle w:val="PlaceEven"/>
      </w:pPr>
      <w:r w:rsidRPr="00257BA5">
        <w:t>1.</w:t>
      </w:r>
      <w:r w:rsidRPr="00257BA5">
        <w:tab/>
        <w:t>Caitlyn Shingler</w:t>
      </w:r>
      <w:r w:rsidRPr="00257BA5">
        <w:tab/>
        <w:t>11</w:t>
      </w:r>
      <w:r w:rsidRPr="00257BA5">
        <w:tab/>
        <w:t>Warrington W</w:t>
      </w:r>
      <w:r w:rsidRPr="00257BA5">
        <w:tab/>
      </w:r>
      <w:r w:rsidRPr="00257BA5">
        <w:tab/>
        <w:t xml:space="preserve">   40.26</w:t>
      </w:r>
      <w:r w:rsidRPr="00257BA5">
        <w:tab/>
      </w:r>
      <w:r w:rsidRPr="00257BA5">
        <w:tab/>
      </w:r>
      <w:r w:rsidRPr="00257BA5">
        <w:tab/>
      </w:r>
      <w:r w:rsidRPr="00257BA5">
        <w:tab/>
      </w:r>
    </w:p>
    <w:p w:rsidR="00F17484" w:rsidRPr="00257BA5" w:rsidRDefault="00F17484" w:rsidP="00F17484">
      <w:pPr>
        <w:pStyle w:val="PlaceEven"/>
      </w:pPr>
      <w:r w:rsidRPr="00257BA5">
        <w:t>2.</w:t>
      </w:r>
      <w:r w:rsidRPr="00257BA5">
        <w:tab/>
        <w:t>Jade Hamilton</w:t>
      </w:r>
      <w:r w:rsidRPr="00257BA5">
        <w:tab/>
        <w:t>11</w:t>
      </w:r>
      <w:r w:rsidRPr="00257BA5">
        <w:tab/>
        <w:t>Ellesmere Co</w:t>
      </w:r>
      <w:r w:rsidRPr="00257BA5">
        <w:tab/>
      </w:r>
      <w:r w:rsidRPr="00257BA5">
        <w:tab/>
        <w:t xml:space="preserve">   40.58</w:t>
      </w:r>
      <w:r w:rsidRPr="00257BA5">
        <w:tab/>
      </w:r>
      <w:r w:rsidRPr="00257BA5">
        <w:tab/>
      </w:r>
      <w:r w:rsidRPr="00257BA5">
        <w:tab/>
      </w:r>
      <w:r w:rsidRPr="00257BA5">
        <w:tab/>
      </w:r>
    </w:p>
    <w:p w:rsidR="00F17484" w:rsidRPr="00257BA5" w:rsidRDefault="00F17484" w:rsidP="00F17484">
      <w:pPr>
        <w:pStyle w:val="PlaceEven"/>
      </w:pPr>
      <w:r w:rsidRPr="00257BA5">
        <w:t>3.</w:t>
      </w:r>
      <w:r w:rsidRPr="00257BA5">
        <w:tab/>
        <w:t>Emily Hughes</w:t>
      </w:r>
      <w:r w:rsidRPr="00257BA5">
        <w:tab/>
        <w:t>11</w:t>
      </w:r>
      <w:r w:rsidRPr="00257BA5">
        <w:tab/>
        <w:t>Preston</w:t>
      </w:r>
      <w:r w:rsidRPr="00257BA5">
        <w:tab/>
      </w:r>
      <w:r w:rsidRPr="00257BA5">
        <w:tab/>
        <w:t xml:space="preserve">   41.84</w:t>
      </w:r>
      <w:r w:rsidRPr="00257BA5">
        <w:tab/>
      </w:r>
      <w:r w:rsidRPr="00257BA5">
        <w:tab/>
      </w:r>
      <w:r w:rsidRPr="00257BA5">
        <w:tab/>
      </w:r>
      <w:r w:rsidRPr="00257BA5">
        <w:tab/>
      </w:r>
    </w:p>
    <w:p w:rsidR="00F17484" w:rsidRPr="00257BA5" w:rsidRDefault="00F17484" w:rsidP="00F17484">
      <w:pPr>
        <w:pStyle w:val="PlaceEven"/>
      </w:pPr>
      <w:r w:rsidRPr="00257BA5">
        <w:t>4.</w:t>
      </w:r>
      <w:r w:rsidRPr="00257BA5">
        <w:tab/>
        <w:t>Lara Furmidge</w:t>
      </w:r>
      <w:r w:rsidRPr="00257BA5">
        <w:tab/>
        <w:t>11</w:t>
      </w:r>
      <w:r w:rsidRPr="00257BA5">
        <w:tab/>
        <w:t>Stockport Mo</w:t>
      </w:r>
      <w:r w:rsidRPr="00257BA5">
        <w:tab/>
      </w:r>
      <w:r w:rsidRPr="00257BA5">
        <w:tab/>
        <w:t xml:space="preserve">   41.98</w:t>
      </w:r>
      <w:r w:rsidRPr="00257BA5">
        <w:tab/>
      </w:r>
      <w:r w:rsidRPr="00257BA5">
        <w:tab/>
      </w:r>
      <w:r w:rsidRPr="00257BA5">
        <w:tab/>
      </w:r>
      <w:r w:rsidRPr="00257BA5">
        <w:tab/>
      </w:r>
    </w:p>
    <w:p w:rsidR="00F17484" w:rsidRPr="00257BA5" w:rsidRDefault="00F17484" w:rsidP="00F17484">
      <w:pPr>
        <w:pStyle w:val="PlaceEven"/>
      </w:pPr>
      <w:r w:rsidRPr="00257BA5">
        <w:t>5.</w:t>
      </w:r>
      <w:r w:rsidRPr="00257BA5">
        <w:tab/>
        <w:t>Katana Rumble</w:t>
      </w:r>
      <w:r w:rsidRPr="00257BA5">
        <w:tab/>
        <w:t>11</w:t>
      </w:r>
      <w:r w:rsidRPr="00257BA5">
        <w:tab/>
        <w:t>Co Liverpool</w:t>
      </w:r>
      <w:r w:rsidRPr="00257BA5">
        <w:tab/>
      </w:r>
      <w:r w:rsidRPr="00257BA5">
        <w:tab/>
        <w:t xml:space="preserve">   42.09</w:t>
      </w:r>
      <w:r w:rsidRPr="00257BA5">
        <w:tab/>
      </w:r>
      <w:r w:rsidRPr="00257BA5">
        <w:tab/>
      </w:r>
      <w:r w:rsidRPr="00257BA5">
        <w:tab/>
      </w:r>
      <w:r w:rsidRPr="00257BA5">
        <w:tab/>
      </w:r>
    </w:p>
    <w:p w:rsidR="00F17484" w:rsidRPr="00257BA5" w:rsidRDefault="00F17484" w:rsidP="00F17484">
      <w:pPr>
        <w:pStyle w:val="PlaceEven"/>
      </w:pPr>
      <w:r w:rsidRPr="00257BA5">
        <w:t>6.</w:t>
      </w:r>
      <w:r w:rsidRPr="00257BA5">
        <w:tab/>
        <w:t>Ella Riley</w:t>
      </w:r>
      <w:r w:rsidRPr="00257BA5">
        <w:tab/>
        <w:t>11</w:t>
      </w:r>
      <w:r w:rsidRPr="00257BA5">
        <w:tab/>
        <w:t>Cockermouth</w:t>
      </w:r>
      <w:r w:rsidRPr="00257BA5">
        <w:tab/>
      </w:r>
      <w:r w:rsidRPr="00257BA5">
        <w:tab/>
        <w:t xml:space="preserve">   42.13</w:t>
      </w:r>
      <w:r w:rsidRPr="00257BA5">
        <w:tab/>
      </w:r>
      <w:r w:rsidRPr="00257BA5">
        <w:tab/>
      </w:r>
      <w:r w:rsidRPr="00257BA5">
        <w:tab/>
      </w:r>
      <w:r w:rsidRPr="00257BA5">
        <w:tab/>
      </w:r>
    </w:p>
    <w:p w:rsidR="00F17484" w:rsidRPr="00257BA5" w:rsidRDefault="00F17484" w:rsidP="00F17484">
      <w:pPr>
        <w:pStyle w:val="PlaceEven"/>
      </w:pPr>
      <w:r w:rsidRPr="00257BA5">
        <w:t>7.</w:t>
      </w:r>
      <w:r w:rsidRPr="00257BA5">
        <w:tab/>
        <w:t>Elly Fraser</w:t>
      </w:r>
      <w:r w:rsidRPr="00257BA5">
        <w:tab/>
        <w:t>10</w:t>
      </w:r>
      <w:r w:rsidRPr="00257BA5">
        <w:tab/>
        <w:t>Co Salford</w:t>
      </w:r>
      <w:r w:rsidRPr="00257BA5">
        <w:tab/>
      </w:r>
      <w:r w:rsidRPr="00257BA5">
        <w:tab/>
        <w:t xml:space="preserve">   43.92</w:t>
      </w:r>
      <w:r w:rsidRPr="00257BA5">
        <w:tab/>
      </w:r>
      <w:r w:rsidRPr="00257BA5">
        <w:tab/>
      </w:r>
      <w:r w:rsidRPr="00257BA5">
        <w:tab/>
      </w:r>
      <w:r w:rsidRPr="00257BA5">
        <w:tab/>
      </w:r>
    </w:p>
    <w:p w:rsidR="00F17484" w:rsidRDefault="00F17484" w:rsidP="00F17484">
      <w:pPr>
        <w:pStyle w:val="PlaceEven"/>
      </w:pPr>
      <w:r w:rsidRPr="00257BA5">
        <w:t>8.</w:t>
      </w:r>
      <w:r w:rsidRPr="00257BA5">
        <w:tab/>
        <w:t>Alissa Blackshaw</w:t>
      </w:r>
      <w:r w:rsidRPr="00257BA5">
        <w:tab/>
        <w:t>11</w:t>
      </w:r>
      <w:r w:rsidRPr="00257BA5">
        <w:tab/>
        <w:t>Winsford</w:t>
      </w:r>
      <w:r w:rsidRPr="00257BA5">
        <w:tab/>
      </w:r>
      <w:r w:rsidRPr="00257BA5">
        <w:tab/>
        <w:t xml:space="preserve">   46.30</w:t>
      </w:r>
      <w:r w:rsidRPr="00257BA5">
        <w:tab/>
      </w:r>
      <w:r w:rsidRPr="00257BA5">
        <w:tab/>
      </w:r>
      <w:r w:rsidRPr="00257BA5">
        <w:tab/>
      </w:r>
      <w:r w:rsidRPr="00257BA5">
        <w:tab/>
      </w:r>
    </w:p>
    <w:p w:rsidR="00F17484" w:rsidRDefault="00F17484" w:rsidP="00F17484">
      <w:pPr>
        <w:pStyle w:val="SplitLong"/>
      </w:pPr>
    </w:p>
    <w:p w:rsidR="00F17484" w:rsidRPr="00BA19EB" w:rsidRDefault="00F17484" w:rsidP="00F17484">
      <w:pPr>
        <w:pStyle w:val="EventHeader"/>
      </w:pPr>
      <w:r>
        <w:t>EVENT</w:t>
      </w:r>
      <w:r w:rsidRPr="00BA19EB">
        <w:t xml:space="preserve"> 28 Mens 10/11 Yrs 50m Breaststroke    </w:t>
      </w:r>
    </w:p>
    <w:p w:rsidR="00F17484" w:rsidRPr="00BA19EB" w:rsidRDefault="00F17484" w:rsidP="00F17484">
      <w:pPr>
        <w:pStyle w:val="SplitLong"/>
      </w:pPr>
      <w:r w:rsidRPr="00BA19EB">
        <w:t>Full Results</w:t>
      </w:r>
    </w:p>
    <w:p w:rsidR="00F17484" w:rsidRPr="00BA19EB" w:rsidRDefault="00F17484" w:rsidP="00F17484">
      <w:pPr>
        <w:pStyle w:val="PlaceHeader"/>
      </w:pPr>
      <w:r>
        <w:t>Place</w:t>
      </w:r>
      <w:r w:rsidRPr="00BA19EB">
        <w:tab/>
        <w:t>Name</w:t>
      </w:r>
      <w:r w:rsidRPr="00BA19EB">
        <w:tab/>
        <w:t>AaD</w:t>
      </w:r>
      <w:r w:rsidRPr="00BA19EB">
        <w:tab/>
        <w:t>Club</w:t>
      </w:r>
      <w:r w:rsidRPr="00BA19EB">
        <w:tab/>
      </w:r>
      <w:r w:rsidRPr="00BA19EB">
        <w:tab/>
        <w:t>Time</w:t>
      </w:r>
      <w:r w:rsidRPr="00BA19EB">
        <w:tab/>
      </w:r>
      <w:r w:rsidRPr="00BA19EB">
        <w:tab/>
      </w:r>
      <w:r w:rsidRPr="00BA19EB">
        <w:tab/>
      </w:r>
      <w:r w:rsidRPr="00BA19EB">
        <w:tab/>
      </w:r>
    </w:p>
    <w:p w:rsidR="00F17484" w:rsidRPr="00BA19EB" w:rsidRDefault="00F17484" w:rsidP="00F17484">
      <w:pPr>
        <w:pStyle w:val="PlaceEven"/>
      </w:pPr>
      <w:r w:rsidRPr="00BA19EB">
        <w:t>1.</w:t>
      </w:r>
      <w:r w:rsidRPr="00BA19EB">
        <w:tab/>
        <w:t>Nathan Smith</w:t>
      </w:r>
      <w:r w:rsidRPr="00BA19EB">
        <w:tab/>
        <w:t>11</w:t>
      </w:r>
      <w:r w:rsidRPr="00BA19EB">
        <w:tab/>
        <w:t>Preston</w:t>
      </w:r>
      <w:r w:rsidRPr="00BA19EB">
        <w:tab/>
      </w:r>
      <w:r w:rsidRPr="00BA19EB">
        <w:tab/>
        <w:t xml:space="preserve">   37.79</w:t>
      </w:r>
      <w:r w:rsidRPr="00BA19EB">
        <w:tab/>
      </w:r>
      <w:r w:rsidRPr="00BA19EB">
        <w:tab/>
      </w:r>
      <w:r w:rsidRPr="00BA19EB">
        <w:tab/>
      </w:r>
      <w:r w:rsidRPr="00BA19EB">
        <w:tab/>
      </w:r>
    </w:p>
    <w:p w:rsidR="00F17484" w:rsidRPr="00BA19EB" w:rsidRDefault="00F17484" w:rsidP="00F17484">
      <w:pPr>
        <w:pStyle w:val="PlaceEven"/>
      </w:pPr>
      <w:r w:rsidRPr="00BA19EB">
        <w:t>2.</w:t>
      </w:r>
      <w:r w:rsidRPr="00BA19EB">
        <w:tab/>
        <w:t>Ben Mcevoy</w:t>
      </w:r>
      <w:r w:rsidRPr="00BA19EB">
        <w:tab/>
        <w:t>11</w:t>
      </w:r>
      <w:r w:rsidRPr="00BA19EB">
        <w:tab/>
        <w:t>Co Salford</w:t>
      </w:r>
      <w:r w:rsidRPr="00BA19EB">
        <w:tab/>
      </w:r>
      <w:r w:rsidRPr="00BA19EB">
        <w:tab/>
        <w:t xml:space="preserve">   38.12</w:t>
      </w:r>
      <w:r w:rsidRPr="00BA19EB">
        <w:tab/>
      </w:r>
      <w:r w:rsidRPr="00BA19EB">
        <w:tab/>
      </w:r>
      <w:r w:rsidRPr="00BA19EB">
        <w:tab/>
      </w:r>
      <w:r w:rsidRPr="00BA19EB">
        <w:tab/>
      </w:r>
    </w:p>
    <w:p w:rsidR="00F17484" w:rsidRPr="00BA19EB" w:rsidRDefault="00F17484" w:rsidP="00F17484">
      <w:pPr>
        <w:pStyle w:val="PlaceEven"/>
      </w:pPr>
      <w:r w:rsidRPr="00BA19EB">
        <w:t>3.</w:t>
      </w:r>
      <w:r w:rsidRPr="00BA19EB">
        <w:tab/>
        <w:t>James Forrest</w:t>
      </w:r>
      <w:r w:rsidRPr="00BA19EB">
        <w:tab/>
        <w:t>11</w:t>
      </w:r>
      <w:r w:rsidRPr="00BA19EB">
        <w:tab/>
        <w:t>Warrington W</w:t>
      </w:r>
      <w:r w:rsidRPr="00BA19EB">
        <w:tab/>
      </w:r>
      <w:r w:rsidRPr="00BA19EB">
        <w:tab/>
        <w:t xml:space="preserve">   38.64</w:t>
      </w:r>
      <w:r w:rsidRPr="00BA19EB">
        <w:tab/>
      </w:r>
      <w:r w:rsidRPr="00BA19EB">
        <w:tab/>
      </w:r>
      <w:r w:rsidRPr="00BA19EB">
        <w:tab/>
      </w:r>
      <w:r w:rsidRPr="00BA19EB">
        <w:tab/>
      </w:r>
    </w:p>
    <w:p w:rsidR="00F17484" w:rsidRPr="00BA19EB" w:rsidRDefault="00F17484" w:rsidP="00F17484">
      <w:pPr>
        <w:pStyle w:val="PlaceEven"/>
      </w:pPr>
      <w:r w:rsidRPr="00BA19EB">
        <w:t>4.</w:t>
      </w:r>
      <w:r w:rsidRPr="00BA19EB">
        <w:tab/>
        <w:t>Ben Foster</w:t>
      </w:r>
      <w:r w:rsidRPr="00BA19EB">
        <w:tab/>
        <w:t>11</w:t>
      </w:r>
      <w:r w:rsidRPr="00BA19EB">
        <w:tab/>
        <w:t>Stockport Mo</w:t>
      </w:r>
      <w:r w:rsidRPr="00BA19EB">
        <w:tab/>
      </w:r>
      <w:r w:rsidRPr="00BA19EB">
        <w:tab/>
        <w:t xml:space="preserve">   40.25</w:t>
      </w:r>
      <w:r w:rsidRPr="00BA19EB">
        <w:tab/>
      </w:r>
      <w:r w:rsidRPr="00BA19EB">
        <w:tab/>
      </w:r>
      <w:r w:rsidRPr="00BA19EB">
        <w:tab/>
      </w:r>
      <w:r w:rsidRPr="00BA19EB">
        <w:tab/>
      </w:r>
    </w:p>
    <w:p w:rsidR="00F17484" w:rsidRPr="00BA19EB" w:rsidRDefault="00F17484" w:rsidP="00F17484">
      <w:pPr>
        <w:pStyle w:val="PlaceEven"/>
      </w:pPr>
      <w:r w:rsidRPr="00BA19EB">
        <w:t>5.</w:t>
      </w:r>
      <w:r w:rsidRPr="00BA19EB">
        <w:tab/>
        <w:t>Ben Loughlin</w:t>
      </w:r>
      <w:r w:rsidRPr="00BA19EB">
        <w:tab/>
        <w:t>11</w:t>
      </w:r>
      <w:r w:rsidRPr="00BA19EB">
        <w:tab/>
        <w:t>Co Liverpool</w:t>
      </w:r>
      <w:r w:rsidRPr="00BA19EB">
        <w:tab/>
      </w:r>
      <w:r w:rsidRPr="00BA19EB">
        <w:tab/>
        <w:t xml:space="preserve">   43.63</w:t>
      </w:r>
      <w:r w:rsidRPr="00BA19EB">
        <w:tab/>
      </w:r>
      <w:r w:rsidRPr="00BA19EB">
        <w:tab/>
      </w:r>
      <w:r w:rsidRPr="00BA19EB">
        <w:tab/>
      </w:r>
      <w:r w:rsidRPr="00BA19EB">
        <w:tab/>
      </w:r>
    </w:p>
    <w:p w:rsidR="00F17484" w:rsidRPr="00BA19EB" w:rsidRDefault="00F17484" w:rsidP="00F17484">
      <w:pPr>
        <w:pStyle w:val="PlaceEven"/>
      </w:pPr>
      <w:r w:rsidRPr="00BA19EB">
        <w:t>6.</w:t>
      </w:r>
      <w:r w:rsidRPr="00BA19EB">
        <w:tab/>
        <w:t>Josh Davies</w:t>
      </w:r>
      <w:r w:rsidRPr="00BA19EB">
        <w:tab/>
        <w:t>11</w:t>
      </w:r>
      <w:r w:rsidRPr="00BA19EB">
        <w:tab/>
        <w:t>Ellesmere Co</w:t>
      </w:r>
      <w:r w:rsidRPr="00BA19EB">
        <w:tab/>
      </w:r>
      <w:r w:rsidRPr="00BA19EB">
        <w:tab/>
        <w:t xml:space="preserve">   45.01</w:t>
      </w:r>
      <w:r w:rsidRPr="00BA19EB">
        <w:tab/>
      </w:r>
      <w:r w:rsidRPr="00BA19EB">
        <w:tab/>
      </w:r>
      <w:r w:rsidRPr="00BA19EB">
        <w:tab/>
      </w:r>
      <w:r w:rsidRPr="00BA19EB">
        <w:tab/>
      </w:r>
    </w:p>
    <w:p w:rsidR="00F17484" w:rsidRPr="00BA19EB" w:rsidRDefault="00F17484" w:rsidP="00F17484">
      <w:pPr>
        <w:pStyle w:val="PlaceEven"/>
      </w:pPr>
      <w:r w:rsidRPr="00BA19EB">
        <w:t>7.</w:t>
      </w:r>
      <w:r w:rsidRPr="00BA19EB">
        <w:tab/>
        <w:t>Jay Cushen</w:t>
      </w:r>
      <w:r w:rsidRPr="00BA19EB">
        <w:tab/>
        <w:t>10</w:t>
      </w:r>
      <w:r w:rsidRPr="00BA19EB">
        <w:tab/>
        <w:t>Winsford</w:t>
      </w:r>
      <w:r w:rsidRPr="00BA19EB">
        <w:tab/>
      </w:r>
      <w:r w:rsidRPr="00BA19EB">
        <w:tab/>
        <w:t xml:space="preserve">   45.67</w:t>
      </w:r>
      <w:r w:rsidRPr="00BA19EB">
        <w:tab/>
      </w:r>
      <w:r w:rsidRPr="00BA19EB">
        <w:tab/>
      </w:r>
      <w:r w:rsidRPr="00BA19EB">
        <w:tab/>
      </w:r>
      <w:r w:rsidRPr="00BA19EB">
        <w:tab/>
      </w:r>
    </w:p>
    <w:p w:rsidR="00F17484" w:rsidRDefault="00F17484" w:rsidP="00F17484">
      <w:pPr>
        <w:pStyle w:val="PlaceEven"/>
      </w:pPr>
      <w:r w:rsidRPr="00BA19EB">
        <w:t>8.</w:t>
      </w:r>
      <w:r w:rsidRPr="00BA19EB">
        <w:tab/>
        <w:t>Declan Burney</w:t>
      </w:r>
      <w:r w:rsidRPr="00BA19EB">
        <w:tab/>
        <w:t>10</w:t>
      </w:r>
      <w:r w:rsidRPr="00BA19EB">
        <w:tab/>
        <w:t>Cockermouth</w:t>
      </w:r>
      <w:r w:rsidRPr="00BA19EB">
        <w:tab/>
      </w:r>
      <w:r w:rsidRPr="00BA19EB">
        <w:tab/>
        <w:t xml:space="preserve">   46.71</w:t>
      </w:r>
      <w:r w:rsidRPr="00BA19EB">
        <w:tab/>
      </w:r>
      <w:r w:rsidRPr="00BA19EB">
        <w:tab/>
      </w:r>
      <w:r w:rsidRPr="00BA19EB">
        <w:tab/>
      </w:r>
      <w:r w:rsidRPr="00BA19EB">
        <w:tab/>
      </w:r>
    </w:p>
    <w:p w:rsidR="00F17484" w:rsidRDefault="00F17484" w:rsidP="00F17484">
      <w:pPr>
        <w:pStyle w:val="SplitLong"/>
      </w:pPr>
    </w:p>
    <w:p w:rsidR="0001556B" w:rsidRPr="004123D3" w:rsidRDefault="0001556B" w:rsidP="0001556B">
      <w:pPr>
        <w:pStyle w:val="EventHeader"/>
      </w:pPr>
      <w:r>
        <w:t>EVENT</w:t>
      </w:r>
      <w:r w:rsidRPr="004123D3">
        <w:t xml:space="preserve"> 29 Womens 13 Yrs/Under 100m Butterfly </w:t>
      </w:r>
    </w:p>
    <w:p w:rsidR="0001556B" w:rsidRPr="004123D3" w:rsidRDefault="0001556B" w:rsidP="0001556B">
      <w:pPr>
        <w:pStyle w:val="SplitLong"/>
      </w:pPr>
      <w:r w:rsidRPr="004123D3">
        <w:t>Full Results</w:t>
      </w:r>
    </w:p>
    <w:p w:rsidR="0001556B" w:rsidRPr="004123D3" w:rsidRDefault="0001556B" w:rsidP="0001556B">
      <w:pPr>
        <w:pStyle w:val="PlaceHeader"/>
      </w:pPr>
      <w:r>
        <w:t>Place</w:t>
      </w:r>
      <w:r w:rsidRPr="004123D3">
        <w:tab/>
        <w:t>Name</w:t>
      </w:r>
      <w:r w:rsidRPr="004123D3">
        <w:tab/>
        <w:t>AaD</w:t>
      </w:r>
      <w:r w:rsidRPr="004123D3">
        <w:tab/>
        <w:t>Club</w:t>
      </w:r>
      <w:r w:rsidRPr="004123D3">
        <w:tab/>
      </w:r>
      <w:r w:rsidRPr="004123D3">
        <w:tab/>
        <w:t>Time</w:t>
      </w:r>
      <w:r w:rsidRPr="004123D3">
        <w:tab/>
      </w:r>
      <w:r w:rsidRPr="004123D3">
        <w:tab/>
      </w:r>
      <w:r w:rsidRPr="004123D3">
        <w:tab/>
      </w:r>
      <w:r w:rsidRPr="004123D3">
        <w:tab/>
      </w:r>
      <w:r w:rsidRPr="004123D3">
        <w:tab/>
        <w:t>50</w:t>
      </w:r>
    </w:p>
    <w:p w:rsidR="0001556B" w:rsidRPr="004123D3" w:rsidRDefault="0001556B" w:rsidP="0001556B">
      <w:pPr>
        <w:pStyle w:val="PlaceEven"/>
      </w:pPr>
      <w:r w:rsidRPr="004123D3">
        <w:t>1.</w:t>
      </w:r>
      <w:r w:rsidRPr="004123D3">
        <w:tab/>
        <w:t>Tazmin Pugh</w:t>
      </w:r>
      <w:r w:rsidRPr="004123D3">
        <w:tab/>
        <w:t>13</w:t>
      </w:r>
      <w:r w:rsidRPr="004123D3">
        <w:tab/>
        <w:t>Ellesmere Co</w:t>
      </w:r>
      <w:r w:rsidRPr="004123D3">
        <w:tab/>
      </w:r>
      <w:r w:rsidRPr="004123D3">
        <w:tab/>
        <w:t xml:space="preserve"> 1:06.75</w:t>
      </w:r>
      <w:r w:rsidRPr="004123D3">
        <w:tab/>
      </w:r>
      <w:r w:rsidRPr="004123D3">
        <w:tab/>
      </w:r>
      <w:r w:rsidRPr="004123D3">
        <w:tab/>
      </w:r>
      <w:r w:rsidRPr="004123D3">
        <w:tab/>
      </w:r>
      <w:r w:rsidRPr="004123D3">
        <w:tab/>
        <w:t xml:space="preserve">   31.28</w:t>
      </w:r>
    </w:p>
    <w:p w:rsidR="0001556B" w:rsidRPr="004123D3" w:rsidRDefault="0001556B" w:rsidP="0001556B">
      <w:pPr>
        <w:pStyle w:val="PlaceEven"/>
      </w:pPr>
      <w:r w:rsidRPr="004123D3">
        <w:t>2.</w:t>
      </w:r>
      <w:r w:rsidRPr="004123D3">
        <w:tab/>
        <w:t>Emma Rowson</w:t>
      </w:r>
      <w:r w:rsidRPr="004123D3">
        <w:tab/>
        <w:t>13</w:t>
      </w:r>
      <w:r w:rsidRPr="004123D3">
        <w:tab/>
        <w:t>Stockport Mo</w:t>
      </w:r>
      <w:r w:rsidRPr="004123D3">
        <w:tab/>
      </w:r>
      <w:r w:rsidRPr="004123D3">
        <w:tab/>
        <w:t xml:space="preserve"> 1:08.49</w:t>
      </w:r>
      <w:r w:rsidRPr="004123D3">
        <w:tab/>
      </w:r>
      <w:r w:rsidRPr="004123D3">
        <w:tab/>
      </w:r>
      <w:r w:rsidRPr="004123D3">
        <w:tab/>
      </w:r>
      <w:r w:rsidRPr="004123D3">
        <w:tab/>
      </w:r>
      <w:r w:rsidRPr="004123D3">
        <w:tab/>
        <w:t xml:space="preserve">   32.29</w:t>
      </w:r>
    </w:p>
    <w:p w:rsidR="0001556B" w:rsidRPr="004123D3" w:rsidRDefault="0001556B" w:rsidP="0001556B">
      <w:pPr>
        <w:pStyle w:val="PlaceEven"/>
      </w:pPr>
      <w:r w:rsidRPr="004123D3">
        <w:t>3.</w:t>
      </w:r>
      <w:r w:rsidRPr="004123D3">
        <w:tab/>
        <w:t>Libby Saunders</w:t>
      </w:r>
      <w:r w:rsidRPr="004123D3">
        <w:tab/>
        <w:t>13</w:t>
      </w:r>
      <w:r w:rsidRPr="004123D3">
        <w:tab/>
        <w:t>Co Salford</w:t>
      </w:r>
      <w:r w:rsidRPr="004123D3">
        <w:tab/>
      </w:r>
      <w:r w:rsidRPr="004123D3">
        <w:tab/>
        <w:t xml:space="preserve"> 1:10.71</w:t>
      </w:r>
      <w:r w:rsidRPr="004123D3">
        <w:tab/>
      </w:r>
      <w:r w:rsidRPr="004123D3">
        <w:tab/>
      </w:r>
      <w:r w:rsidRPr="004123D3">
        <w:tab/>
      </w:r>
      <w:r w:rsidRPr="004123D3">
        <w:tab/>
      </w:r>
      <w:r w:rsidRPr="004123D3">
        <w:tab/>
        <w:t xml:space="preserve">   32.73</w:t>
      </w:r>
    </w:p>
    <w:p w:rsidR="0001556B" w:rsidRPr="004123D3" w:rsidRDefault="0001556B" w:rsidP="0001556B">
      <w:pPr>
        <w:pStyle w:val="PlaceEven"/>
      </w:pPr>
      <w:r w:rsidRPr="004123D3">
        <w:t>4.</w:t>
      </w:r>
      <w:r w:rsidRPr="004123D3">
        <w:tab/>
        <w:t>Aisling Power</w:t>
      </w:r>
      <w:r w:rsidRPr="004123D3">
        <w:tab/>
        <w:t>13</w:t>
      </w:r>
      <w:r w:rsidRPr="004123D3">
        <w:tab/>
        <w:t>Co Liverpool</w:t>
      </w:r>
      <w:r w:rsidRPr="004123D3">
        <w:tab/>
      </w:r>
      <w:r w:rsidRPr="004123D3">
        <w:tab/>
        <w:t xml:space="preserve"> 1:10.98</w:t>
      </w:r>
      <w:r w:rsidRPr="004123D3">
        <w:tab/>
      </w:r>
      <w:r w:rsidRPr="004123D3">
        <w:tab/>
      </w:r>
      <w:r w:rsidRPr="004123D3">
        <w:tab/>
      </w:r>
      <w:r w:rsidRPr="004123D3">
        <w:tab/>
      </w:r>
      <w:r w:rsidRPr="004123D3">
        <w:tab/>
        <w:t xml:space="preserve">   33.55</w:t>
      </w:r>
    </w:p>
    <w:p w:rsidR="0001556B" w:rsidRPr="004123D3" w:rsidRDefault="0001556B" w:rsidP="0001556B">
      <w:pPr>
        <w:pStyle w:val="PlaceEven"/>
      </w:pPr>
      <w:r w:rsidRPr="004123D3">
        <w:t>5.</w:t>
      </w:r>
      <w:r w:rsidRPr="004123D3">
        <w:tab/>
        <w:t>Kimberly Hind</w:t>
      </w:r>
      <w:r w:rsidRPr="004123D3">
        <w:tab/>
        <w:t>13</w:t>
      </w:r>
      <w:r w:rsidRPr="004123D3">
        <w:tab/>
        <w:t>Cockermouth</w:t>
      </w:r>
      <w:r w:rsidRPr="004123D3">
        <w:tab/>
      </w:r>
      <w:r w:rsidRPr="004123D3">
        <w:tab/>
        <w:t xml:space="preserve"> 1:11.98</w:t>
      </w:r>
      <w:r w:rsidRPr="004123D3">
        <w:tab/>
      </w:r>
      <w:r w:rsidRPr="004123D3">
        <w:tab/>
      </w:r>
      <w:r w:rsidRPr="004123D3">
        <w:tab/>
      </w:r>
      <w:r w:rsidRPr="004123D3">
        <w:tab/>
      </w:r>
      <w:r w:rsidRPr="004123D3">
        <w:tab/>
        <w:t xml:space="preserve">   33.94</w:t>
      </w:r>
    </w:p>
    <w:p w:rsidR="0001556B" w:rsidRPr="004123D3" w:rsidRDefault="0001556B" w:rsidP="0001556B">
      <w:pPr>
        <w:pStyle w:val="PlaceEven"/>
      </w:pPr>
      <w:r w:rsidRPr="004123D3">
        <w:t>6.</w:t>
      </w:r>
      <w:r w:rsidRPr="004123D3">
        <w:tab/>
        <w:t>Gabrielle Mcsorley</w:t>
      </w:r>
      <w:r w:rsidRPr="004123D3">
        <w:tab/>
        <w:t>13</w:t>
      </w:r>
      <w:r w:rsidRPr="004123D3">
        <w:tab/>
        <w:t>Preston</w:t>
      </w:r>
      <w:r w:rsidRPr="004123D3">
        <w:tab/>
      </w:r>
      <w:r w:rsidRPr="004123D3">
        <w:tab/>
        <w:t xml:space="preserve"> 1:12.36</w:t>
      </w:r>
      <w:r w:rsidRPr="004123D3">
        <w:tab/>
      </w:r>
      <w:r w:rsidRPr="004123D3">
        <w:tab/>
      </w:r>
      <w:r w:rsidRPr="004123D3">
        <w:tab/>
      </w:r>
      <w:r w:rsidRPr="004123D3">
        <w:tab/>
      </w:r>
      <w:r w:rsidRPr="004123D3">
        <w:tab/>
        <w:t xml:space="preserve">   33.65</w:t>
      </w:r>
    </w:p>
    <w:p w:rsidR="0001556B" w:rsidRPr="004123D3" w:rsidRDefault="0001556B" w:rsidP="0001556B">
      <w:pPr>
        <w:pStyle w:val="PlaceEven"/>
      </w:pPr>
      <w:r w:rsidRPr="004123D3">
        <w:t>7.</w:t>
      </w:r>
      <w:r w:rsidRPr="004123D3">
        <w:tab/>
        <w:t>Gabrielle Melbourne-sm</w:t>
      </w:r>
      <w:r w:rsidRPr="004123D3">
        <w:tab/>
        <w:t>10</w:t>
      </w:r>
      <w:r w:rsidRPr="004123D3">
        <w:tab/>
        <w:t>Warrington W</w:t>
      </w:r>
      <w:r w:rsidRPr="004123D3">
        <w:tab/>
      </w:r>
      <w:r w:rsidRPr="004123D3">
        <w:tab/>
        <w:t xml:space="preserve"> 1:15.43</w:t>
      </w:r>
      <w:r w:rsidRPr="004123D3">
        <w:tab/>
      </w:r>
      <w:r w:rsidRPr="004123D3">
        <w:tab/>
      </w:r>
      <w:r w:rsidRPr="004123D3">
        <w:tab/>
      </w:r>
      <w:r w:rsidRPr="004123D3">
        <w:tab/>
      </w:r>
      <w:r w:rsidRPr="004123D3">
        <w:tab/>
        <w:t xml:space="preserve">   34.82</w:t>
      </w:r>
    </w:p>
    <w:p w:rsidR="0001556B" w:rsidRDefault="0001556B" w:rsidP="0001556B">
      <w:pPr>
        <w:pStyle w:val="PlaceEven"/>
      </w:pPr>
      <w:r w:rsidRPr="004123D3">
        <w:t>8.</w:t>
      </w:r>
      <w:r w:rsidRPr="004123D3">
        <w:tab/>
        <w:t>Olivia Capper</w:t>
      </w:r>
      <w:r w:rsidRPr="004123D3">
        <w:tab/>
        <w:t>12</w:t>
      </w:r>
      <w:r w:rsidRPr="004123D3">
        <w:tab/>
        <w:t>Winsford</w:t>
      </w:r>
      <w:r w:rsidRPr="004123D3">
        <w:tab/>
      </w:r>
      <w:r w:rsidRPr="004123D3">
        <w:tab/>
        <w:t xml:space="preserve"> 1:15.82</w:t>
      </w:r>
      <w:r w:rsidRPr="004123D3">
        <w:tab/>
      </w:r>
      <w:r w:rsidRPr="004123D3">
        <w:tab/>
      </w:r>
      <w:r w:rsidRPr="004123D3">
        <w:tab/>
      </w:r>
      <w:r w:rsidRPr="004123D3">
        <w:tab/>
      </w:r>
      <w:r w:rsidRPr="004123D3">
        <w:tab/>
        <w:t xml:space="preserve">   34.54</w:t>
      </w:r>
    </w:p>
    <w:p w:rsidR="0001556B" w:rsidRDefault="0001556B" w:rsidP="0001556B">
      <w:pPr>
        <w:pStyle w:val="SplitLong"/>
      </w:pPr>
    </w:p>
    <w:p w:rsidR="0001556B" w:rsidRPr="00CD3590" w:rsidRDefault="0001556B" w:rsidP="0001556B">
      <w:pPr>
        <w:pStyle w:val="EventHeader"/>
      </w:pPr>
      <w:r>
        <w:t>EVENT</w:t>
      </w:r>
      <w:r w:rsidRPr="00CD3590">
        <w:t xml:space="preserve"> 30 Mens 13 Yrs/Under 100m Butterfly   </w:t>
      </w:r>
    </w:p>
    <w:p w:rsidR="0001556B" w:rsidRPr="00CD3590" w:rsidRDefault="0001556B" w:rsidP="0001556B">
      <w:pPr>
        <w:pStyle w:val="SplitLong"/>
      </w:pPr>
      <w:r w:rsidRPr="00CD3590">
        <w:t>Full Results</w:t>
      </w:r>
    </w:p>
    <w:p w:rsidR="0001556B" w:rsidRPr="00CD3590" w:rsidRDefault="0001556B" w:rsidP="0001556B">
      <w:pPr>
        <w:pStyle w:val="PlaceHeader"/>
      </w:pPr>
      <w:r>
        <w:t>Place</w:t>
      </w:r>
      <w:r w:rsidRPr="00CD3590">
        <w:tab/>
        <w:t>Name</w:t>
      </w:r>
      <w:r w:rsidRPr="00CD3590">
        <w:tab/>
        <w:t>AaD</w:t>
      </w:r>
      <w:r w:rsidRPr="00CD3590">
        <w:tab/>
        <w:t>Club</w:t>
      </w:r>
      <w:r w:rsidRPr="00CD3590">
        <w:tab/>
      </w:r>
      <w:r w:rsidRPr="00CD3590">
        <w:tab/>
        <w:t>Time</w:t>
      </w:r>
      <w:r w:rsidRPr="00CD3590">
        <w:tab/>
      </w:r>
      <w:r w:rsidRPr="00CD3590">
        <w:tab/>
      </w:r>
      <w:r w:rsidRPr="00CD3590">
        <w:tab/>
      </w:r>
      <w:r w:rsidRPr="00CD3590">
        <w:tab/>
      </w:r>
      <w:r w:rsidRPr="00CD3590">
        <w:tab/>
        <w:t>50</w:t>
      </w:r>
    </w:p>
    <w:p w:rsidR="0001556B" w:rsidRPr="00CD3590" w:rsidRDefault="0001556B" w:rsidP="0001556B">
      <w:pPr>
        <w:pStyle w:val="PlaceEven"/>
      </w:pPr>
      <w:r w:rsidRPr="00CD3590">
        <w:t>1.</w:t>
      </w:r>
      <w:r w:rsidRPr="00CD3590">
        <w:tab/>
        <w:t>Ryan Warriner</w:t>
      </w:r>
      <w:r w:rsidRPr="00CD3590">
        <w:tab/>
        <w:t>13</w:t>
      </w:r>
      <w:r w:rsidRPr="00CD3590">
        <w:tab/>
        <w:t>Co Liverpool</w:t>
      </w:r>
      <w:r w:rsidRPr="00CD3590">
        <w:tab/>
      </w:r>
      <w:r w:rsidRPr="00CD3590">
        <w:tab/>
        <w:t xml:space="preserve"> 1:06.61</w:t>
      </w:r>
      <w:r w:rsidRPr="00CD3590">
        <w:tab/>
      </w:r>
      <w:r w:rsidRPr="00CD3590">
        <w:tab/>
      </w:r>
      <w:r w:rsidRPr="00CD3590">
        <w:tab/>
      </w:r>
      <w:r w:rsidRPr="00CD3590">
        <w:tab/>
      </w:r>
      <w:r w:rsidRPr="00CD3590">
        <w:tab/>
        <w:t xml:space="preserve">   31.50</w:t>
      </w:r>
    </w:p>
    <w:p w:rsidR="0001556B" w:rsidRPr="00CD3590" w:rsidRDefault="0001556B" w:rsidP="0001556B">
      <w:pPr>
        <w:pStyle w:val="PlaceEven"/>
      </w:pPr>
      <w:r w:rsidRPr="00CD3590">
        <w:t>2.</w:t>
      </w:r>
      <w:r w:rsidRPr="00CD3590">
        <w:tab/>
        <w:t>Hector Pardoe</w:t>
      </w:r>
      <w:r w:rsidRPr="00CD3590">
        <w:tab/>
        <w:t>12</w:t>
      </w:r>
      <w:r w:rsidRPr="00CD3590">
        <w:tab/>
        <w:t>Ellesmere Co</w:t>
      </w:r>
      <w:r w:rsidRPr="00CD3590">
        <w:tab/>
      </w:r>
      <w:r w:rsidRPr="00CD3590">
        <w:tab/>
        <w:t xml:space="preserve"> 1:08.90</w:t>
      </w:r>
      <w:r w:rsidRPr="00CD3590">
        <w:tab/>
      </w:r>
      <w:r w:rsidRPr="00CD3590">
        <w:tab/>
      </w:r>
      <w:r w:rsidRPr="00CD3590">
        <w:tab/>
      </w:r>
      <w:r w:rsidRPr="00CD3590">
        <w:tab/>
      </w:r>
      <w:r w:rsidRPr="00CD3590">
        <w:tab/>
        <w:t xml:space="preserve">   31.80</w:t>
      </w:r>
    </w:p>
    <w:p w:rsidR="0001556B" w:rsidRPr="00CD3590" w:rsidRDefault="0001556B" w:rsidP="0001556B">
      <w:pPr>
        <w:pStyle w:val="PlaceEven"/>
      </w:pPr>
      <w:r w:rsidRPr="00CD3590">
        <w:t>3.</w:t>
      </w:r>
      <w:r w:rsidRPr="00CD3590">
        <w:tab/>
        <w:t>Kenan Yeung</w:t>
      </w:r>
      <w:r w:rsidRPr="00CD3590">
        <w:tab/>
        <w:t>13</w:t>
      </w:r>
      <w:r w:rsidRPr="00CD3590">
        <w:tab/>
        <w:t>Preston</w:t>
      </w:r>
      <w:r w:rsidRPr="00CD3590">
        <w:tab/>
      </w:r>
      <w:r w:rsidRPr="00CD3590">
        <w:tab/>
        <w:t xml:space="preserve"> 1:09.14</w:t>
      </w:r>
      <w:r w:rsidRPr="00CD3590">
        <w:tab/>
      </w:r>
      <w:r w:rsidRPr="00CD3590">
        <w:tab/>
      </w:r>
      <w:r w:rsidRPr="00CD3590">
        <w:tab/>
      </w:r>
      <w:r w:rsidRPr="00CD3590">
        <w:tab/>
      </w:r>
      <w:r w:rsidRPr="00CD3590">
        <w:tab/>
        <w:t xml:space="preserve">   32.14</w:t>
      </w:r>
    </w:p>
    <w:p w:rsidR="0001556B" w:rsidRPr="00CD3590" w:rsidRDefault="0001556B" w:rsidP="0001556B">
      <w:pPr>
        <w:pStyle w:val="PlaceEven"/>
      </w:pPr>
      <w:r w:rsidRPr="00CD3590">
        <w:t>4.</w:t>
      </w:r>
      <w:r w:rsidRPr="00CD3590">
        <w:tab/>
        <w:t>Adam Blackshaw</w:t>
      </w:r>
      <w:r w:rsidRPr="00CD3590">
        <w:tab/>
        <w:t>13</w:t>
      </w:r>
      <w:r w:rsidRPr="00CD3590">
        <w:tab/>
        <w:t>Winsford</w:t>
      </w:r>
      <w:r w:rsidRPr="00CD3590">
        <w:tab/>
      </w:r>
      <w:r w:rsidRPr="00CD3590">
        <w:tab/>
        <w:t xml:space="preserve"> 1:10.58</w:t>
      </w:r>
      <w:r w:rsidRPr="00CD3590">
        <w:tab/>
      </w:r>
      <w:r w:rsidRPr="00CD3590">
        <w:tab/>
      </w:r>
      <w:r w:rsidRPr="00CD3590">
        <w:tab/>
      </w:r>
      <w:r w:rsidRPr="00CD3590">
        <w:tab/>
      </w:r>
      <w:r w:rsidRPr="00CD3590">
        <w:tab/>
        <w:t xml:space="preserve">   32.90</w:t>
      </w:r>
    </w:p>
    <w:p w:rsidR="0001556B" w:rsidRPr="00CD3590" w:rsidRDefault="0001556B" w:rsidP="0001556B">
      <w:pPr>
        <w:pStyle w:val="PlaceEven"/>
      </w:pPr>
      <w:r w:rsidRPr="00CD3590">
        <w:t>5.</w:t>
      </w:r>
      <w:r w:rsidRPr="00CD3590">
        <w:tab/>
        <w:t>Ethan Evans</w:t>
      </w:r>
      <w:r w:rsidRPr="00CD3590">
        <w:tab/>
        <w:t>11</w:t>
      </w:r>
      <w:r w:rsidRPr="00CD3590">
        <w:tab/>
        <w:t>Co Salford</w:t>
      </w:r>
      <w:r w:rsidRPr="00CD3590">
        <w:tab/>
      </w:r>
      <w:r w:rsidRPr="00CD3590">
        <w:tab/>
        <w:t xml:space="preserve"> 1:11.21</w:t>
      </w:r>
      <w:r w:rsidRPr="00CD3590">
        <w:tab/>
      </w:r>
      <w:r w:rsidRPr="00CD3590">
        <w:tab/>
      </w:r>
      <w:r w:rsidRPr="00CD3590">
        <w:tab/>
      </w:r>
      <w:r w:rsidRPr="00CD3590">
        <w:tab/>
      </w:r>
      <w:r w:rsidRPr="00CD3590">
        <w:tab/>
        <w:t xml:space="preserve">   33.02</w:t>
      </w:r>
    </w:p>
    <w:p w:rsidR="0001556B" w:rsidRPr="00CD3590" w:rsidRDefault="0001556B" w:rsidP="0001556B">
      <w:pPr>
        <w:pStyle w:val="PlaceEven"/>
      </w:pPr>
      <w:r w:rsidRPr="00CD3590">
        <w:t>6.</w:t>
      </w:r>
      <w:r w:rsidRPr="00CD3590">
        <w:tab/>
        <w:t>Jack Ravenscroft</w:t>
      </w:r>
      <w:r w:rsidRPr="00CD3590">
        <w:tab/>
        <w:t>13</w:t>
      </w:r>
      <w:r w:rsidRPr="00CD3590">
        <w:tab/>
        <w:t>Warrington W</w:t>
      </w:r>
      <w:r w:rsidRPr="00CD3590">
        <w:tab/>
      </w:r>
      <w:r w:rsidRPr="00CD3590">
        <w:tab/>
        <w:t xml:space="preserve"> 1:12.45</w:t>
      </w:r>
      <w:r w:rsidRPr="00CD3590">
        <w:tab/>
      </w:r>
      <w:r w:rsidRPr="00CD3590">
        <w:tab/>
      </w:r>
      <w:r w:rsidRPr="00CD3590">
        <w:tab/>
      </w:r>
      <w:r w:rsidRPr="00CD3590">
        <w:tab/>
      </w:r>
      <w:r w:rsidRPr="00CD3590">
        <w:tab/>
        <w:t xml:space="preserve">   34.14</w:t>
      </w:r>
    </w:p>
    <w:p w:rsidR="0001556B" w:rsidRPr="00CD3590" w:rsidRDefault="0001556B" w:rsidP="0001556B">
      <w:pPr>
        <w:pStyle w:val="PlaceEven"/>
      </w:pPr>
      <w:r w:rsidRPr="00CD3590">
        <w:t>7.</w:t>
      </w:r>
      <w:r w:rsidRPr="00CD3590">
        <w:tab/>
        <w:t>Nathan Watson</w:t>
      </w:r>
      <w:r w:rsidRPr="00CD3590">
        <w:tab/>
        <w:t>13</w:t>
      </w:r>
      <w:r w:rsidRPr="00CD3590">
        <w:tab/>
        <w:t>Cockermouth</w:t>
      </w:r>
      <w:r w:rsidRPr="00CD3590">
        <w:tab/>
      </w:r>
      <w:r w:rsidRPr="00CD3590">
        <w:tab/>
        <w:t xml:space="preserve"> 1:13.00</w:t>
      </w:r>
      <w:r w:rsidRPr="00CD3590">
        <w:tab/>
      </w:r>
      <w:r w:rsidRPr="00CD3590">
        <w:tab/>
      </w:r>
      <w:r w:rsidRPr="00CD3590">
        <w:tab/>
      </w:r>
      <w:r w:rsidRPr="00CD3590">
        <w:tab/>
      </w:r>
      <w:r w:rsidRPr="00CD3590">
        <w:tab/>
        <w:t xml:space="preserve">   33.85</w:t>
      </w:r>
    </w:p>
    <w:p w:rsidR="0001556B" w:rsidRDefault="0001556B" w:rsidP="0001556B">
      <w:pPr>
        <w:pStyle w:val="PlaceEven"/>
      </w:pPr>
      <w:r w:rsidRPr="00CD3590">
        <w:t>8.</w:t>
      </w:r>
      <w:r w:rsidRPr="00CD3590">
        <w:tab/>
        <w:t>Greg Stewart</w:t>
      </w:r>
      <w:r w:rsidRPr="00CD3590">
        <w:tab/>
        <w:t>13</w:t>
      </w:r>
      <w:r w:rsidRPr="00CD3590">
        <w:tab/>
        <w:t>Stockport Mo</w:t>
      </w:r>
      <w:r w:rsidRPr="00CD3590">
        <w:tab/>
      </w:r>
      <w:r w:rsidRPr="00CD3590">
        <w:tab/>
        <w:t xml:space="preserve"> 1:15.22</w:t>
      </w:r>
      <w:r w:rsidRPr="00CD3590">
        <w:tab/>
      </w:r>
      <w:r w:rsidRPr="00CD3590">
        <w:tab/>
      </w:r>
      <w:r w:rsidRPr="00CD3590">
        <w:tab/>
      </w:r>
      <w:r w:rsidRPr="00CD3590">
        <w:tab/>
      </w:r>
      <w:r w:rsidRPr="00CD3590">
        <w:tab/>
        <w:t xml:space="preserve">   34.41</w:t>
      </w:r>
    </w:p>
    <w:p w:rsidR="0001556B" w:rsidRDefault="0001556B" w:rsidP="0001556B">
      <w:pPr>
        <w:pStyle w:val="SplitLong"/>
      </w:pPr>
    </w:p>
    <w:p w:rsidR="0001556B" w:rsidRPr="00CB0A74" w:rsidRDefault="0001556B" w:rsidP="0001556B">
      <w:pPr>
        <w:pStyle w:val="EventHeader"/>
      </w:pPr>
      <w:r>
        <w:t>EVENT</w:t>
      </w:r>
      <w:r w:rsidRPr="00CB0A74">
        <w:t xml:space="preserve"> 31 Womens 15 Yrs/Under 100m Freestyle </w:t>
      </w:r>
    </w:p>
    <w:p w:rsidR="0001556B" w:rsidRPr="00CB0A74" w:rsidRDefault="0001556B" w:rsidP="0001556B">
      <w:pPr>
        <w:pStyle w:val="SplitLong"/>
      </w:pPr>
      <w:r w:rsidRPr="00CB0A74">
        <w:t>Full Results</w:t>
      </w:r>
    </w:p>
    <w:p w:rsidR="0001556B" w:rsidRPr="00CB0A74" w:rsidRDefault="0001556B" w:rsidP="0001556B">
      <w:pPr>
        <w:pStyle w:val="PlaceHeader"/>
      </w:pPr>
      <w:r>
        <w:t>Place</w:t>
      </w:r>
      <w:r w:rsidRPr="00CB0A74">
        <w:tab/>
        <w:t>Name</w:t>
      </w:r>
      <w:r w:rsidRPr="00CB0A74">
        <w:tab/>
        <w:t>AaD</w:t>
      </w:r>
      <w:r w:rsidRPr="00CB0A74">
        <w:tab/>
        <w:t>Club</w:t>
      </w:r>
      <w:r w:rsidRPr="00CB0A74">
        <w:tab/>
      </w:r>
      <w:r w:rsidRPr="00CB0A74">
        <w:tab/>
        <w:t>Time</w:t>
      </w:r>
      <w:r w:rsidRPr="00CB0A74">
        <w:tab/>
      </w:r>
      <w:r w:rsidRPr="00CB0A74">
        <w:tab/>
      </w:r>
      <w:r w:rsidRPr="00CB0A74">
        <w:tab/>
      </w:r>
      <w:r w:rsidRPr="00CB0A74">
        <w:tab/>
      </w:r>
      <w:r w:rsidRPr="00CB0A74">
        <w:tab/>
        <w:t>50</w:t>
      </w:r>
    </w:p>
    <w:p w:rsidR="0001556B" w:rsidRPr="00CB0A74" w:rsidRDefault="0001556B" w:rsidP="0001556B">
      <w:pPr>
        <w:pStyle w:val="PlaceEven"/>
      </w:pPr>
      <w:r w:rsidRPr="00CB0A74">
        <w:t>1.</w:t>
      </w:r>
      <w:r w:rsidRPr="00CB0A74">
        <w:tab/>
        <w:t>Anna Newlands</w:t>
      </w:r>
      <w:r w:rsidRPr="00CB0A74">
        <w:tab/>
        <w:t>15</w:t>
      </w:r>
      <w:r w:rsidRPr="00CB0A74">
        <w:tab/>
        <w:t>Cockermouth</w:t>
      </w:r>
      <w:r w:rsidRPr="00CB0A74">
        <w:tab/>
      </w:r>
      <w:r w:rsidRPr="00CB0A74">
        <w:tab/>
        <w:t xml:space="preserve"> 1:00.62</w:t>
      </w:r>
      <w:r w:rsidRPr="00CB0A74">
        <w:tab/>
      </w:r>
      <w:r w:rsidRPr="00CB0A74">
        <w:tab/>
      </w:r>
      <w:r w:rsidRPr="00CB0A74">
        <w:tab/>
      </w:r>
      <w:r w:rsidRPr="00CB0A74">
        <w:tab/>
      </w:r>
      <w:r w:rsidRPr="00CB0A74">
        <w:tab/>
        <w:t xml:space="preserve">   29.27</w:t>
      </w:r>
    </w:p>
    <w:p w:rsidR="0001556B" w:rsidRPr="00CB0A74" w:rsidRDefault="0001556B" w:rsidP="0001556B">
      <w:pPr>
        <w:pStyle w:val="PlaceEven"/>
      </w:pPr>
      <w:r w:rsidRPr="00CB0A74">
        <w:t>2.</w:t>
      </w:r>
      <w:r w:rsidRPr="00CB0A74">
        <w:tab/>
        <w:t>Helena Gimeno</w:t>
      </w:r>
      <w:r w:rsidRPr="00CB0A74">
        <w:tab/>
        <w:t>15</w:t>
      </w:r>
      <w:r w:rsidRPr="00CB0A74">
        <w:tab/>
        <w:t>Co Salford</w:t>
      </w:r>
      <w:r w:rsidRPr="00CB0A74">
        <w:tab/>
      </w:r>
      <w:r w:rsidRPr="00CB0A74">
        <w:tab/>
        <w:t xml:space="preserve"> 1:00.75</w:t>
      </w:r>
      <w:r w:rsidRPr="00CB0A74">
        <w:tab/>
      </w:r>
      <w:r w:rsidRPr="00CB0A74">
        <w:tab/>
      </w:r>
      <w:r w:rsidRPr="00CB0A74">
        <w:tab/>
      </w:r>
      <w:r w:rsidRPr="00CB0A74">
        <w:tab/>
      </w:r>
      <w:r w:rsidRPr="00CB0A74">
        <w:tab/>
        <w:t xml:space="preserve">   29.57</w:t>
      </w:r>
    </w:p>
    <w:p w:rsidR="0001556B" w:rsidRPr="00CB0A74" w:rsidRDefault="0001556B" w:rsidP="0001556B">
      <w:pPr>
        <w:pStyle w:val="PlaceEven"/>
      </w:pPr>
      <w:r w:rsidRPr="00CB0A74">
        <w:t>3.</w:t>
      </w:r>
      <w:r w:rsidRPr="00CB0A74">
        <w:tab/>
        <w:t>Samantha-jo Hollings</w:t>
      </w:r>
      <w:r w:rsidRPr="00CB0A74">
        <w:tab/>
        <w:t>14</w:t>
      </w:r>
      <w:r w:rsidRPr="00CB0A74">
        <w:tab/>
        <w:t>Preston</w:t>
      </w:r>
      <w:r w:rsidRPr="00CB0A74">
        <w:tab/>
      </w:r>
      <w:r w:rsidRPr="00CB0A74">
        <w:tab/>
        <w:t xml:space="preserve"> 1:01.42</w:t>
      </w:r>
      <w:r w:rsidRPr="00CB0A74">
        <w:tab/>
      </w:r>
      <w:r w:rsidRPr="00CB0A74">
        <w:tab/>
      </w:r>
      <w:r w:rsidRPr="00CB0A74">
        <w:tab/>
      </w:r>
      <w:r w:rsidRPr="00CB0A74">
        <w:tab/>
      </w:r>
      <w:r w:rsidRPr="00CB0A74">
        <w:tab/>
        <w:t xml:space="preserve">   29.48</w:t>
      </w:r>
    </w:p>
    <w:p w:rsidR="0001556B" w:rsidRPr="00CB0A74" w:rsidRDefault="0001556B" w:rsidP="0001556B">
      <w:pPr>
        <w:pStyle w:val="PlaceEven"/>
      </w:pPr>
      <w:r w:rsidRPr="00CB0A74">
        <w:t>4.</w:t>
      </w:r>
      <w:r w:rsidRPr="00CB0A74">
        <w:tab/>
        <w:t>Hannah Platt</w:t>
      </w:r>
      <w:r w:rsidRPr="00CB0A74">
        <w:tab/>
        <w:t>15</w:t>
      </w:r>
      <w:r w:rsidRPr="00CB0A74">
        <w:tab/>
        <w:t>Co Liverpool</w:t>
      </w:r>
      <w:r w:rsidRPr="00CB0A74">
        <w:tab/>
      </w:r>
      <w:r w:rsidRPr="00CB0A74">
        <w:tab/>
        <w:t xml:space="preserve"> 1:01.68</w:t>
      </w:r>
      <w:r w:rsidRPr="00CB0A74">
        <w:tab/>
      </w:r>
      <w:r w:rsidRPr="00CB0A74">
        <w:tab/>
      </w:r>
      <w:r w:rsidRPr="00CB0A74">
        <w:tab/>
      </w:r>
      <w:r w:rsidRPr="00CB0A74">
        <w:tab/>
      </w:r>
      <w:r w:rsidRPr="00CB0A74">
        <w:tab/>
        <w:t xml:space="preserve">   30.18</w:t>
      </w:r>
    </w:p>
    <w:p w:rsidR="0001556B" w:rsidRPr="00CB0A74" w:rsidRDefault="0001556B" w:rsidP="0001556B">
      <w:pPr>
        <w:pStyle w:val="PlaceEven"/>
      </w:pPr>
      <w:r w:rsidRPr="00CB0A74">
        <w:t>5.</w:t>
      </w:r>
      <w:r w:rsidRPr="00CB0A74">
        <w:tab/>
        <w:t>Olivia Gardner</w:t>
      </w:r>
      <w:r w:rsidRPr="00CB0A74">
        <w:tab/>
        <w:t>15</w:t>
      </w:r>
      <w:r w:rsidRPr="00CB0A74">
        <w:tab/>
        <w:t>Ellesmere Co</w:t>
      </w:r>
      <w:r w:rsidRPr="00CB0A74">
        <w:tab/>
      </w:r>
      <w:r w:rsidRPr="00CB0A74">
        <w:tab/>
        <w:t xml:space="preserve"> 1:01.92</w:t>
      </w:r>
      <w:r w:rsidRPr="00CB0A74">
        <w:tab/>
      </w:r>
      <w:r w:rsidRPr="00CB0A74">
        <w:tab/>
      </w:r>
      <w:r w:rsidRPr="00CB0A74">
        <w:tab/>
      </w:r>
      <w:r w:rsidRPr="00CB0A74">
        <w:tab/>
      </w:r>
      <w:r w:rsidRPr="00CB0A74">
        <w:tab/>
        <w:t xml:space="preserve">   30.42</w:t>
      </w:r>
    </w:p>
    <w:p w:rsidR="0001556B" w:rsidRPr="00CB0A74" w:rsidRDefault="0001556B" w:rsidP="0001556B">
      <w:pPr>
        <w:pStyle w:val="PlaceEven"/>
      </w:pPr>
      <w:r w:rsidRPr="00CB0A74">
        <w:t>6.</w:t>
      </w:r>
      <w:r w:rsidRPr="00CB0A74">
        <w:tab/>
        <w:t>Ciara Standing</w:t>
      </w:r>
      <w:r w:rsidRPr="00CB0A74">
        <w:tab/>
        <w:t>14</w:t>
      </w:r>
      <w:r w:rsidRPr="00CB0A74">
        <w:tab/>
        <w:t>Stockport Mo</w:t>
      </w:r>
      <w:r w:rsidRPr="00CB0A74">
        <w:tab/>
      </w:r>
      <w:r w:rsidRPr="00CB0A74">
        <w:tab/>
        <w:t xml:space="preserve"> 1:03.95</w:t>
      </w:r>
      <w:r w:rsidRPr="00CB0A74">
        <w:tab/>
      </w:r>
      <w:r w:rsidRPr="00CB0A74">
        <w:tab/>
      </w:r>
      <w:r w:rsidRPr="00CB0A74">
        <w:tab/>
      </w:r>
      <w:r w:rsidRPr="00CB0A74">
        <w:tab/>
      </w:r>
      <w:r w:rsidRPr="00CB0A74">
        <w:tab/>
        <w:t xml:space="preserve">   30.53</w:t>
      </w:r>
    </w:p>
    <w:p w:rsidR="0001556B" w:rsidRPr="00CB0A74" w:rsidRDefault="0001556B" w:rsidP="0001556B">
      <w:pPr>
        <w:pStyle w:val="PlaceEven"/>
      </w:pPr>
      <w:r w:rsidRPr="00CB0A74">
        <w:t>7.</w:t>
      </w:r>
      <w:r w:rsidRPr="00CB0A74">
        <w:tab/>
        <w:t>Shannon Campbell</w:t>
      </w:r>
      <w:r w:rsidRPr="00CB0A74">
        <w:tab/>
        <w:t>14</w:t>
      </w:r>
      <w:r w:rsidRPr="00CB0A74">
        <w:tab/>
        <w:t>Warrington W</w:t>
      </w:r>
      <w:r w:rsidRPr="00CB0A74">
        <w:tab/>
      </w:r>
      <w:r w:rsidRPr="00CB0A74">
        <w:tab/>
        <w:t xml:space="preserve"> 1:04.36</w:t>
      </w:r>
      <w:r w:rsidRPr="00CB0A74">
        <w:tab/>
      </w:r>
      <w:r w:rsidRPr="00CB0A74">
        <w:tab/>
      </w:r>
      <w:r w:rsidRPr="00CB0A74">
        <w:tab/>
      </w:r>
      <w:r w:rsidRPr="00CB0A74">
        <w:tab/>
      </w:r>
      <w:r w:rsidRPr="00CB0A74">
        <w:tab/>
        <w:t xml:space="preserve">   30.55</w:t>
      </w:r>
    </w:p>
    <w:p w:rsidR="0001556B" w:rsidRDefault="0001556B" w:rsidP="0001556B">
      <w:pPr>
        <w:pStyle w:val="PlaceEven"/>
      </w:pPr>
      <w:r w:rsidRPr="00CB0A74">
        <w:t>8.</w:t>
      </w:r>
      <w:r w:rsidRPr="00CB0A74">
        <w:tab/>
        <w:t>Kate Young</w:t>
      </w:r>
      <w:r w:rsidRPr="00CB0A74">
        <w:tab/>
        <w:t>15</w:t>
      </w:r>
      <w:r w:rsidRPr="00CB0A74">
        <w:tab/>
        <w:t>Winsford</w:t>
      </w:r>
      <w:r w:rsidRPr="00CB0A74">
        <w:tab/>
      </w:r>
      <w:r w:rsidRPr="00CB0A74">
        <w:tab/>
        <w:t xml:space="preserve"> 1:05.38</w:t>
      </w:r>
      <w:r w:rsidRPr="00CB0A74">
        <w:tab/>
      </w:r>
      <w:r w:rsidRPr="00CB0A74">
        <w:tab/>
      </w:r>
      <w:r w:rsidRPr="00CB0A74">
        <w:tab/>
      </w:r>
      <w:r w:rsidRPr="00CB0A74">
        <w:tab/>
      </w:r>
      <w:r w:rsidRPr="00CB0A74">
        <w:tab/>
        <w:t xml:space="preserve">   30.99</w:t>
      </w:r>
    </w:p>
    <w:p w:rsidR="0001556B" w:rsidRDefault="0001556B" w:rsidP="0001556B">
      <w:pPr>
        <w:pStyle w:val="SplitLong"/>
      </w:pPr>
    </w:p>
    <w:p w:rsidR="0001556B" w:rsidRPr="000614A9" w:rsidRDefault="0001556B" w:rsidP="0001556B">
      <w:pPr>
        <w:pStyle w:val="EventHeader"/>
      </w:pPr>
      <w:r>
        <w:t>EVENT</w:t>
      </w:r>
      <w:r w:rsidRPr="000614A9">
        <w:t xml:space="preserve"> 32 Mens 15 Yrs/Under 100m Freestyle   </w:t>
      </w:r>
    </w:p>
    <w:p w:rsidR="0001556B" w:rsidRPr="000614A9" w:rsidRDefault="0001556B" w:rsidP="0001556B">
      <w:pPr>
        <w:pStyle w:val="SplitLong"/>
      </w:pPr>
      <w:r w:rsidRPr="000614A9">
        <w:t>Full Results</w:t>
      </w:r>
    </w:p>
    <w:p w:rsidR="0001556B" w:rsidRPr="000614A9" w:rsidRDefault="0001556B" w:rsidP="0001556B">
      <w:pPr>
        <w:pStyle w:val="PlaceHeader"/>
      </w:pPr>
      <w:r>
        <w:t>Place</w:t>
      </w:r>
      <w:r w:rsidRPr="000614A9">
        <w:tab/>
        <w:t>Name</w:t>
      </w:r>
      <w:r w:rsidRPr="000614A9">
        <w:tab/>
        <w:t>AaD</w:t>
      </w:r>
      <w:r w:rsidRPr="000614A9">
        <w:tab/>
        <w:t>Club</w:t>
      </w:r>
      <w:r w:rsidRPr="000614A9">
        <w:tab/>
      </w:r>
      <w:r w:rsidRPr="000614A9">
        <w:tab/>
        <w:t>Time</w:t>
      </w:r>
      <w:r w:rsidRPr="000614A9">
        <w:tab/>
      </w:r>
      <w:r w:rsidRPr="000614A9">
        <w:tab/>
      </w:r>
      <w:r w:rsidRPr="000614A9">
        <w:tab/>
      </w:r>
      <w:r w:rsidRPr="000614A9">
        <w:tab/>
      </w:r>
      <w:r w:rsidRPr="000614A9">
        <w:tab/>
        <w:t>50</w:t>
      </w:r>
    </w:p>
    <w:p w:rsidR="0001556B" w:rsidRPr="000614A9" w:rsidRDefault="0001556B" w:rsidP="0001556B">
      <w:pPr>
        <w:pStyle w:val="PlaceEven"/>
      </w:pPr>
      <w:r w:rsidRPr="000614A9">
        <w:t>1.</w:t>
      </w:r>
      <w:r w:rsidRPr="000614A9">
        <w:tab/>
        <w:t>Lewis Clough</w:t>
      </w:r>
      <w:r w:rsidRPr="000614A9">
        <w:tab/>
        <w:t>15</w:t>
      </w:r>
      <w:r w:rsidRPr="000614A9">
        <w:tab/>
        <w:t>Co Salford</w:t>
      </w:r>
      <w:r w:rsidRPr="000614A9">
        <w:tab/>
      </w:r>
      <w:r w:rsidRPr="000614A9">
        <w:tab/>
        <w:t xml:space="preserve">   53.49</w:t>
      </w:r>
      <w:r w:rsidRPr="000614A9">
        <w:tab/>
      </w:r>
      <w:r w:rsidRPr="000614A9">
        <w:tab/>
      </w:r>
      <w:r w:rsidRPr="000614A9">
        <w:tab/>
      </w:r>
      <w:r w:rsidRPr="000614A9">
        <w:tab/>
      </w:r>
      <w:r w:rsidRPr="000614A9">
        <w:tab/>
        <w:t xml:space="preserve">   25.90</w:t>
      </w:r>
    </w:p>
    <w:p w:rsidR="0001556B" w:rsidRPr="000614A9" w:rsidRDefault="0001556B" w:rsidP="0001556B">
      <w:pPr>
        <w:pStyle w:val="PlaceEven"/>
      </w:pPr>
      <w:r w:rsidRPr="000614A9">
        <w:t>2.</w:t>
      </w:r>
      <w:r w:rsidRPr="000614A9">
        <w:tab/>
        <w:t>Ashley Hogg</w:t>
      </w:r>
      <w:r w:rsidRPr="000614A9">
        <w:tab/>
        <w:t>15</w:t>
      </w:r>
      <w:r w:rsidRPr="000614A9">
        <w:tab/>
        <w:t>Winsford</w:t>
      </w:r>
      <w:r w:rsidRPr="000614A9">
        <w:tab/>
      </w:r>
      <w:r w:rsidRPr="000614A9">
        <w:tab/>
        <w:t xml:space="preserve">   56.21</w:t>
      </w:r>
      <w:r w:rsidRPr="000614A9">
        <w:tab/>
      </w:r>
      <w:r w:rsidRPr="000614A9">
        <w:tab/>
      </w:r>
      <w:r w:rsidRPr="000614A9">
        <w:tab/>
      </w:r>
      <w:r w:rsidRPr="000614A9">
        <w:tab/>
      </w:r>
      <w:r w:rsidRPr="000614A9">
        <w:tab/>
        <w:t xml:space="preserve">   27.34</w:t>
      </w:r>
    </w:p>
    <w:p w:rsidR="0001556B" w:rsidRPr="000614A9" w:rsidRDefault="0001556B" w:rsidP="0001556B">
      <w:pPr>
        <w:pStyle w:val="PlaceEven"/>
      </w:pPr>
      <w:r w:rsidRPr="000614A9">
        <w:t>3.</w:t>
      </w:r>
      <w:r w:rsidRPr="000614A9">
        <w:tab/>
        <w:t>Lee Reeder</w:t>
      </w:r>
      <w:r w:rsidRPr="000614A9">
        <w:tab/>
        <w:t>15</w:t>
      </w:r>
      <w:r w:rsidRPr="000614A9">
        <w:tab/>
        <w:t>Preston</w:t>
      </w:r>
      <w:r w:rsidRPr="000614A9">
        <w:tab/>
      </w:r>
      <w:r w:rsidRPr="000614A9">
        <w:tab/>
        <w:t xml:space="preserve">   57.37</w:t>
      </w:r>
      <w:r w:rsidRPr="000614A9">
        <w:tab/>
      </w:r>
      <w:r w:rsidRPr="000614A9">
        <w:tab/>
      </w:r>
      <w:r w:rsidRPr="000614A9">
        <w:tab/>
      </w:r>
      <w:r w:rsidRPr="000614A9">
        <w:tab/>
      </w:r>
      <w:r w:rsidRPr="000614A9">
        <w:tab/>
        <w:t xml:space="preserve">   27.76</w:t>
      </w:r>
    </w:p>
    <w:p w:rsidR="0001556B" w:rsidRPr="000614A9" w:rsidRDefault="0001556B" w:rsidP="0001556B">
      <w:pPr>
        <w:pStyle w:val="PlaceEven"/>
      </w:pPr>
      <w:r w:rsidRPr="000614A9">
        <w:t>4.</w:t>
      </w:r>
      <w:r w:rsidRPr="000614A9">
        <w:tab/>
        <w:t>Harry Lewis-mitchell</w:t>
      </w:r>
      <w:r w:rsidRPr="000614A9">
        <w:tab/>
        <w:t>15</w:t>
      </w:r>
      <w:r w:rsidRPr="000614A9">
        <w:tab/>
        <w:t>Stockport Mo</w:t>
      </w:r>
      <w:r w:rsidRPr="000614A9">
        <w:tab/>
      </w:r>
      <w:r w:rsidRPr="000614A9">
        <w:tab/>
        <w:t xml:space="preserve">   57.76</w:t>
      </w:r>
      <w:r w:rsidRPr="000614A9">
        <w:tab/>
      </w:r>
      <w:r w:rsidRPr="000614A9">
        <w:tab/>
      </w:r>
      <w:r w:rsidRPr="000614A9">
        <w:tab/>
      </w:r>
      <w:r w:rsidRPr="000614A9">
        <w:tab/>
      </w:r>
      <w:r w:rsidRPr="000614A9">
        <w:tab/>
        <w:t xml:space="preserve">   27.98</w:t>
      </w:r>
    </w:p>
    <w:p w:rsidR="0001556B" w:rsidRPr="000614A9" w:rsidRDefault="0001556B" w:rsidP="0001556B">
      <w:pPr>
        <w:pStyle w:val="PlaceEven"/>
      </w:pPr>
      <w:r w:rsidRPr="000614A9">
        <w:t>5.</w:t>
      </w:r>
      <w:r w:rsidRPr="000614A9">
        <w:tab/>
        <w:t>Oliver Houghton</w:t>
      </w:r>
      <w:r w:rsidRPr="000614A9">
        <w:tab/>
        <w:t>15</w:t>
      </w:r>
      <w:r w:rsidRPr="000614A9">
        <w:tab/>
        <w:t>Warrington W</w:t>
      </w:r>
      <w:r w:rsidRPr="000614A9">
        <w:tab/>
      </w:r>
      <w:r w:rsidRPr="000614A9">
        <w:tab/>
        <w:t xml:space="preserve">   57.95</w:t>
      </w:r>
      <w:r w:rsidRPr="000614A9">
        <w:tab/>
      </w:r>
      <w:r w:rsidRPr="000614A9">
        <w:tab/>
      </w:r>
      <w:r w:rsidRPr="000614A9">
        <w:tab/>
      </w:r>
      <w:r w:rsidRPr="000614A9">
        <w:tab/>
      </w:r>
      <w:r w:rsidRPr="000614A9">
        <w:tab/>
        <w:t xml:space="preserve">   28.67</w:t>
      </w:r>
    </w:p>
    <w:p w:rsidR="0001556B" w:rsidRPr="000614A9" w:rsidRDefault="0001556B" w:rsidP="0001556B">
      <w:pPr>
        <w:pStyle w:val="PlaceEven"/>
      </w:pPr>
      <w:r w:rsidRPr="000614A9">
        <w:t>6.</w:t>
      </w:r>
      <w:r w:rsidRPr="000614A9">
        <w:tab/>
        <w:t>Jacob Jackson</w:t>
      </w:r>
      <w:r w:rsidRPr="000614A9">
        <w:tab/>
        <w:t>15</w:t>
      </w:r>
      <w:r w:rsidRPr="000614A9">
        <w:tab/>
        <w:t>Ellesmere Co</w:t>
      </w:r>
      <w:r w:rsidRPr="000614A9">
        <w:tab/>
      </w:r>
      <w:r w:rsidRPr="000614A9">
        <w:tab/>
        <w:t xml:space="preserve">   58.65</w:t>
      </w:r>
      <w:r w:rsidRPr="000614A9">
        <w:tab/>
      </w:r>
      <w:r w:rsidRPr="000614A9">
        <w:tab/>
      </w:r>
      <w:r w:rsidRPr="000614A9">
        <w:tab/>
      </w:r>
      <w:r w:rsidRPr="000614A9">
        <w:tab/>
      </w:r>
      <w:r w:rsidRPr="000614A9">
        <w:tab/>
        <w:t xml:space="preserve">   27.60</w:t>
      </w:r>
    </w:p>
    <w:p w:rsidR="0001556B" w:rsidRPr="000614A9" w:rsidRDefault="0001556B" w:rsidP="0001556B">
      <w:pPr>
        <w:pStyle w:val="PlaceEven"/>
      </w:pPr>
      <w:r w:rsidRPr="000614A9">
        <w:t>7.</w:t>
      </w:r>
      <w:r w:rsidRPr="000614A9">
        <w:tab/>
        <w:t>Thomas Millburn</w:t>
      </w:r>
      <w:r w:rsidRPr="000614A9">
        <w:tab/>
        <w:t>15</w:t>
      </w:r>
      <w:r w:rsidRPr="000614A9">
        <w:tab/>
        <w:t>Cockermouth</w:t>
      </w:r>
      <w:r w:rsidRPr="000614A9">
        <w:tab/>
      </w:r>
      <w:r w:rsidRPr="000614A9">
        <w:tab/>
        <w:t xml:space="preserve">   58.73</w:t>
      </w:r>
      <w:r w:rsidRPr="000614A9">
        <w:tab/>
      </w:r>
      <w:r w:rsidRPr="000614A9">
        <w:tab/>
      </w:r>
      <w:r w:rsidRPr="000614A9">
        <w:tab/>
      </w:r>
      <w:r w:rsidRPr="000614A9">
        <w:tab/>
      </w:r>
      <w:r w:rsidRPr="000614A9">
        <w:tab/>
        <w:t xml:space="preserve">   28.43</w:t>
      </w:r>
    </w:p>
    <w:p w:rsidR="0001556B" w:rsidRDefault="0001556B" w:rsidP="0001556B">
      <w:pPr>
        <w:pStyle w:val="PlaceEven"/>
      </w:pPr>
      <w:r w:rsidRPr="000614A9">
        <w:t>8.</w:t>
      </w:r>
      <w:r w:rsidRPr="000614A9">
        <w:tab/>
        <w:t>Liam Carlin</w:t>
      </w:r>
      <w:r w:rsidRPr="000614A9">
        <w:tab/>
        <w:t>14</w:t>
      </w:r>
      <w:r w:rsidRPr="000614A9">
        <w:tab/>
        <w:t>Co Liverpool</w:t>
      </w:r>
      <w:r w:rsidRPr="000614A9">
        <w:tab/>
      </w:r>
      <w:r w:rsidRPr="000614A9">
        <w:tab/>
        <w:t xml:space="preserve">   59.47</w:t>
      </w:r>
      <w:r w:rsidRPr="000614A9">
        <w:tab/>
      </w:r>
      <w:r w:rsidRPr="000614A9">
        <w:tab/>
      </w:r>
      <w:r w:rsidRPr="000614A9">
        <w:tab/>
      </w:r>
      <w:r w:rsidRPr="000614A9">
        <w:tab/>
      </w:r>
      <w:r w:rsidRPr="000614A9">
        <w:tab/>
        <w:t xml:space="preserve">   28.71</w:t>
      </w:r>
    </w:p>
    <w:p w:rsidR="0001556B" w:rsidRDefault="0001556B" w:rsidP="0001556B">
      <w:pPr>
        <w:pStyle w:val="SplitLong"/>
      </w:pPr>
    </w:p>
    <w:p w:rsidR="00BF05DF" w:rsidRPr="0050129E" w:rsidRDefault="00BF05DF" w:rsidP="00BF05DF">
      <w:pPr>
        <w:pStyle w:val="EventHeader"/>
      </w:pPr>
      <w:r>
        <w:t>EVENT</w:t>
      </w:r>
      <w:r w:rsidRPr="0050129E">
        <w:t xml:space="preserve"> 33 Womens Open 100m Breaststroke      </w:t>
      </w:r>
    </w:p>
    <w:p w:rsidR="00BF05DF" w:rsidRPr="0050129E" w:rsidRDefault="00BF05DF" w:rsidP="00BF05DF">
      <w:pPr>
        <w:pStyle w:val="SplitLong"/>
      </w:pPr>
      <w:r w:rsidRPr="0050129E">
        <w:t>Full Results</w:t>
      </w:r>
    </w:p>
    <w:p w:rsidR="00BF05DF" w:rsidRPr="0050129E" w:rsidRDefault="00BF05DF" w:rsidP="00BF05DF">
      <w:pPr>
        <w:pStyle w:val="PlaceHeader"/>
      </w:pPr>
      <w:r>
        <w:t>Place</w:t>
      </w:r>
      <w:r w:rsidRPr="0050129E">
        <w:tab/>
        <w:t>Name</w:t>
      </w:r>
      <w:r w:rsidRPr="0050129E">
        <w:tab/>
        <w:t>AaD</w:t>
      </w:r>
      <w:r w:rsidRPr="0050129E">
        <w:tab/>
        <w:t>Club</w:t>
      </w:r>
      <w:r w:rsidRPr="0050129E">
        <w:tab/>
      </w:r>
      <w:r w:rsidRPr="0050129E">
        <w:tab/>
        <w:t>Time</w:t>
      </w:r>
      <w:r w:rsidRPr="0050129E">
        <w:tab/>
      </w:r>
      <w:r w:rsidRPr="0050129E">
        <w:tab/>
      </w:r>
      <w:r w:rsidRPr="0050129E">
        <w:tab/>
      </w:r>
      <w:r w:rsidRPr="0050129E">
        <w:tab/>
      </w:r>
      <w:r w:rsidRPr="0050129E">
        <w:tab/>
        <w:t>50</w:t>
      </w:r>
    </w:p>
    <w:p w:rsidR="00BF05DF" w:rsidRPr="0050129E" w:rsidRDefault="00BF05DF" w:rsidP="00BF05DF">
      <w:pPr>
        <w:pStyle w:val="PlaceEven"/>
      </w:pPr>
      <w:r w:rsidRPr="0050129E">
        <w:t>1.</w:t>
      </w:r>
      <w:r w:rsidRPr="0050129E">
        <w:tab/>
        <w:t>Georgina Evans</w:t>
      </w:r>
      <w:r w:rsidRPr="0050129E">
        <w:tab/>
        <w:t>17</w:t>
      </w:r>
      <w:r w:rsidRPr="0050129E">
        <w:tab/>
        <w:t>Co Liverpool</w:t>
      </w:r>
      <w:r w:rsidRPr="0050129E">
        <w:tab/>
      </w:r>
      <w:r w:rsidRPr="0050129E">
        <w:tab/>
        <w:t xml:space="preserve"> 1:10.95</w:t>
      </w:r>
      <w:r w:rsidRPr="0050129E">
        <w:tab/>
      </w:r>
      <w:r w:rsidRPr="0050129E">
        <w:tab/>
      </w:r>
      <w:r w:rsidRPr="0050129E">
        <w:tab/>
      </w:r>
      <w:r w:rsidRPr="0050129E">
        <w:tab/>
      </w:r>
      <w:r w:rsidRPr="0050129E">
        <w:tab/>
        <w:t xml:space="preserve">   33.25</w:t>
      </w:r>
    </w:p>
    <w:p w:rsidR="00BF05DF" w:rsidRPr="0050129E" w:rsidRDefault="00BF05DF" w:rsidP="00BF05DF">
      <w:pPr>
        <w:pStyle w:val="PlaceEven"/>
      </w:pPr>
      <w:r w:rsidRPr="0050129E">
        <w:t>2.</w:t>
      </w:r>
      <w:r w:rsidRPr="0050129E">
        <w:tab/>
        <w:t>Rebecca Swales</w:t>
      </w:r>
      <w:r w:rsidRPr="0050129E">
        <w:tab/>
        <w:t>17</w:t>
      </w:r>
      <w:r w:rsidRPr="0050129E">
        <w:tab/>
        <w:t>Preston</w:t>
      </w:r>
      <w:r w:rsidRPr="0050129E">
        <w:tab/>
      </w:r>
      <w:r w:rsidRPr="0050129E">
        <w:tab/>
        <w:t xml:space="preserve"> 1:14.37</w:t>
      </w:r>
      <w:r w:rsidRPr="0050129E">
        <w:tab/>
      </w:r>
      <w:r w:rsidRPr="0050129E">
        <w:tab/>
      </w:r>
      <w:r w:rsidRPr="0050129E">
        <w:tab/>
      </w:r>
      <w:r w:rsidRPr="0050129E">
        <w:tab/>
      </w:r>
      <w:r w:rsidRPr="0050129E">
        <w:tab/>
        <w:t xml:space="preserve">   34.66</w:t>
      </w:r>
    </w:p>
    <w:p w:rsidR="00BF05DF" w:rsidRPr="0050129E" w:rsidRDefault="00BF05DF" w:rsidP="00BF05DF">
      <w:pPr>
        <w:pStyle w:val="PlaceEven"/>
      </w:pPr>
      <w:r w:rsidRPr="0050129E">
        <w:t>3.</w:t>
      </w:r>
      <w:r w:rsidRPr="0050129E">
        <w:tab/>
        <w:t>Katie Mccarthy</w:t>
      </w:r>
      <w:r w:rsidRPr="0050129E">
        <w:tab/>
        <w:t>16</w:t>
      </w:r>
      <w:r w:rsidRPr="0050129E">
        <w:tab/>
        <w:t>Co Salford</w:t>
      </w:r>
      <w:r w:rsidRPr="0050129E">
        <w:tab/>
      </w:r>
      <w:r w:rsidRPr="0050129E">
        <w:tab/>
        <w:t xml:space="preserve"> 1:14.68</w:t>
      </w:r>
      <w:r w:rsidRPr="0050129E">
        <w:tab/>
      </w:r>
      <w:r w:rsidRPr="0050129E">
        <w:tab/>
      </w:r>
      <w:r w:rsidRPr="0050129E">
        <w:tab/>
      </w:r>
      <w:r w:rsidRPr="0050129E">
        <w:tab/>
      </w:r>
      <w:r w:rsidRPr="0050129E">
        <w:tab/>
        <w:t xml:space="preserve">   34.78</w:t>
      </w:r>
    </w:p>
    <w:p w:rsidR="00BF05DF" w:rsidRPr="0050129E" w:rsidRDefault="00BF05DF" w:rsidP="00BF05DF">
      <w:pPr>
        <w:pStyle w:val="PlaceEven"/>
      </w:pPr>
      <w:r w:rsidRPr="0050129E">
        <w:t>4.</w:t>
      </w:r>
      <w:r w:rsidRPr="0050129E">
        <w:tab/>
        <w:t>Llawen Rossell-smith</w:t>
      </w:r>
      <w:r w:rsidRPr="0050129E">
        <w:tab/>
        <w:t>16</w:t>
      </w:r>
      <w:r w:rsidRPr="0050129E">
        <w:tab/>
        <w:t>Ellesmere Co</w:t>
      </w:r>
      <w:r w:rsidRPr="0050129E">
        <w:tab/>
      </w:r>
      <w:r w:rsidRPr="0050129E">
        <w:tab/>
        <w:t xml:space="preserve"> 1:16.45</w:t>
      </w:r>
      <w:r w:rsidRPr="0050129E">
        <w:tab/>
      </w:r>
      <w:r w:rsidRPr="0050129E">
        <w:tab/>
      </w:r>
      <w:r w:rsidRPr="0050129E">
        <w:tab/>
      </w:r>
      <w:r w:rsidRPr="0050129E">
        <w:tab/>
      </w:r>
      <w:r w:rsidRPr="0050129E">
        <w:tab/>
        <w:t xml:space="preserve">   35.96</w:t>
      </w:r>
    </w:p>
    <w:p w:rsidR="00BF05DF" w:rsidRPr="0050129E" w:rsidRDefault="00BF05DF" w:rsidP="00BF05DF">
      <w:pPr>
        <w:pStyle w:val="PlaceEven"/>
      </w:pPr>
      <w:r w:rsidRPr="0050129E">
        <w:t>5.</w:t>
      </w:r>
      <w:r w:rsidRPr="0050129E">
        <w:tab/>
        <w:t>Grace Newlands</w:t>
      </w:r>
      <w:r w:rsidRPr="0050129E">
        <w:tab/>
        <w:t>19</w:t>
      </w:r>
      <w:r w:rsidRPr="0050129E">
        <w:tab/>
        <w:t>Cockermouth</w:t>
      </w:r>
      <w:r w:rsidRPr="0050129E">
        <w:tab/>
      </w:r>
      <w:r w:rsidRPr="0050129E">
        <w:tab/>
        <w:t xml:space="preserve"> 1:17.10</w:t>
      </w:r>
      <w:r w:rsidRPr="0050129E">
        <w:tab/>
      </w:r>
      <w:r w:rsidRPr="0050129E">
        <w:tab/>
      </w:r>
      <w:r w:rsidRPr="0050129E">
        <w:tab/>
      </w:r>
      <w:r w:rsidRPr="0050129E">
        <w:tab/>
      </w:r>
      <w:r w:rsidRPr="0050129E">
        <w:tab/>
        <w:t xml:space="preserve">   36.25</w:t>
      </w:r>
    </w:p>
    <w:p w:rsidR="00BF05DF" w:rsidRPr="0050129E" w:rsidRDefault="00BF05DF" w:rsidP="00BF05DF">
      <w:pPr>
        <w:pStyle w:val="PlaceEven"/>
      </w:pPr>
      <w:r w:rsidRPr="0050129E">
        <w:t>6.</w:t>
      </w:r>
      <w:r w:rsidRPr="0050129E">
        <w:tab/>
        <w:t>Aysha Epcim</w:t>
      </w:r>
      <w:r w:rsidRPr="0050129E">
        <w:tab/>
        <w:t>16</w:t>
      </w:r>
      <w:r w:rsidRPr="0050129E">
        <w:tab/>
        <w:t>Stockport Mo</w:t>
      </w:r>
      <w:r w:rsidRPr="0050129E">
        <w:tab/>
      </w:r>
      <w:r w:rsidRPr="0050129E">
        <w:tab/>
        <w:t xml:space="preserve"> 1:17.63</w:t>
      </w:r>
      <w:r w:rsidRPr="0050129E">
        <w:tab/>
      </w:r>
      <w:r w:rsidRPr="0050129E">
        <w:tab/>
      </w:r>
      <w:r w:rsidRPr="0050129E">
        <w:tab/>
      </w:r>
      <w:r w:rsidRPr="0050129E">
        <w:tab/>
      </w:r>
      <w:r w:rsidRPr="0050129E">
        <w:tab/>
        <w:t xml:space="preserve">   36.49</w:t>
      </w:r>
    </w:p>
    <w:p w:rsidR="00BF05DF" w:rsidRPr="0050129E" w:rsidRDefault="00BF05DF" w:rsidP="00BF05DF">
      <w:pPr>
        <w:pStyle w:val="PlaceEven"/>
      </w:pPr>
      <w:r w:rsidRPr="0050129E">
        <w:t>7.</w:t>
      </w:r>
      <w:r w:rsidRPr="0050129E">
        <w:tab/>
        <w:t>Catherine Ross</w:t>
      </w:r>
      <w:r w:rsidRPr="0050129E">
        <w:tab/>
        <w:t>14</w:t>
      </w:r>
      <w:r w:rsidRPr="0050129E">
        <w:tab/>
        <w:t>Warrington W</w:t>
      </w:r>
      <w:r w:rsidRPr="0050129E">
        <w:tab/>
      </w:r>
      <w:r w:rsidRPr="0050129E">
        <w:tab/>
        <w:t xml:space="preserve"> 1:21.24</w:t>
      </w:r>
      <w:r w:rsidRPr="0050129E">
        <w:tab/>
      </w:r>
      <w:r w:rsidRPr="0050129E">
        <w:tab/>
      </w:r>
      <w:r w:rsidRPr="0050129E">
        <w:tab/>
      </w:r>
      <w:r w:rsidRPr="0050129E">
        <w:tab/>
      </w:r>
      <w:r w:rsidRPr="0050129E">
        <w:tab/>
        <w:t xml:space="preserve">   38.07</w:t>
      </w:r>
    </w:p>
    <w:p w:rsidR="00BF05DF" w:rsidRDefault="00BF05DF" w:rsidP="00BF05DF">
      <w:pPr>
        <w:pStyle w:val="PlaceEven"/>
      </w:pPr>
      <w:r w:rsidRPr="0050129E">
        <w:t>8.</w:t>
      </w:r>
      <w:r w:rsidRPr="0050129E">
        <w:tab/>
        <w:t>Amy Booth</w:t>
      </w:r>
      <w:r w:rsidRPr="0050129E">
        <w:tab/>
        <w:t>16</w:t>
      </w:r>
      <w:r w:rsidRPr="0050129E">
        <w:tab/>
        <w:t>Winsford</w:t>
      </w:r>
      <w:r w:rsidRPr="0050129E">
        <w:tab/>
      </w:r>
      <w:r w:rsidRPr="0050129E">
        <w:tab/>
        <w:t xml:space="preserve"> 1:29.80</w:t>
      </w:r>
      <w:r w:rsidRPr="0050129E">
        <w:tab/>
      </w:r>
      <w:r w:rsidRPr="0050129E">
        <w:tab/>
      </w:r>
      <w:r w:rsidRPr="0050129E">
        <w:tab/>
      </w:r>
      <w:r w:rsidRPr="0050129E">
        <w:tab/>
      </w:r>
      <w:r w:rsidRPr="0050129E">
        <w:tab/>
        <w:t xml:space="preserve">   41.23</w:t>
      </w:r>
    </w:p>
    <w:p w:rsidR="00BF05DF" w:rsidRDefault="00BF05DF" w:rsidP="00BF05DF">
      <w:pPr>
        <w:pStyle w:val="SplitLong"/>
      </w:pPr>
    </w:p>
    <w:p w:rsidR="00BF05DF" w:rsidRPr="00A04C60" w:rsidRDefault="00BF05DF" w:rsidP="00BF05DF">
      <w:pPr>
        <w:pStyle w:val="EventHeader"/>
      </w:pPr>
      <w:r>
        <w:t>EVENT</w:t>
      </w:r>
      <w:r w:rsidRPr="00A04C60">
        <w:t xml:space="preserve"> 34 Mens Open 100m Breaststroke        </w:t>
      </w:r>
    </w:p>
    <w:p w:rsidR="00BF05DF" w:rsidRPr="00A04C60" w:rsidRDefault="00BF05DF" w:rsidP="00BF05DF">
      <w:pPr>
        <w:pStyle w:val="SplitLong"/>
      </w:pPr>
      <w:r w:rsidRPr="00A04C60">
        <w:t>Full Results</w:t>
      </w:r>
    </w:p>
    <w:p w:rsidR="00BF05DF" w:rsidRPr="00A04C60" w:rsidRDefault="00BF05DF" w:rsidP="00BF05DF">
      <w:pPr>
        <w:pStyle w:val="PlaceHeader"/>
      </w:pPr>
      <w:r>
        <w:t>Place</w:t>
      </w:r>
      <w:r w:rsidRPr="00A04C60">
        <w:tab/>
        <w:t>Name</w:t>
      </w:r>
      <w:r w:rsidRPr="00A04C60">
        <w:tab/>
        <w:t>AaD</w:t>
      </w:r>
      <w:r w:rsidRPr="00A04C60">
        <w:tab/>
        <w:t>Club</w:t>
      </w:r>
      <w:r w:rsidRPr="00A04C60">
        <w:tab/>
      </w:r>
      <w:r w:rsidRPr="00A04C60">
        <w:tab/>
        <w:t>Time</w:t>
      </w:r>
      <w:r w:rsidRPr="00A04C60">
        <w:tab/>
      </w:r>
      <w:r w:rsidRPr="00A04C60">
        <w:tab/>
      </w:r>
      <w:r w:rsidRPr="00A04C60">
        <w:tab/>
      </w:r>
      <w:r w:rsidRPr="00A04C60">
        <w:tab/>
      </w:r>
      <w:r w:rsidRPr="00A04C60">
        <w:tab/>
        <w:t>50</w:t>
      </w:r>
    </w:p>
    <w:p w:rsidR="00BF05DF" w:rsidRPr="00A04C60" w:rsidRDefault="00BF05DF" w:rsidP="00BF05DF">
      <w:pPr>
        <w:pStyle w:val="PlaceEven"/>
      </w:pPr>
      <w:r w:rsidRPr="00A04C60">
        <w:t>1.</w:t>
      </w:r>
      <w:r w:rsidRPr="00A04C60">
        <w:tab/>
        <w:t>Russell Smith</w:t>
      </w:r>
      <w:r w:rsidRPr="00A04C60">
        <w:tab/>
        <w:t>22</w:t>
      </w:r>
      <w:r w:rsidRPr="00A04C60">
        <w:tab/>
        <w:t>Stockport Mo</w:t>
      </w:r>
      <w:r w:rsidRPr="00A04C60">
        <w:tab/>
      </w:r>
      <w:r w:rsidRPr="00A04C60">
        <w:tab/>
        <w:t xml:space="preserve"> 1:03.89</w:t>
      </w:r>
      <w:r w:rsidRPr="00A04C60">
        <w:tab/>
      </w:r>
      <w:r w:rsidRPr="00A04C60">
        <w:tab/>
      </w:r>
      <w:r w:rsidRPr="00A04C60">
        <w:tab/>
      </w:r>
      <w:r w:rsidRPr="00A04C60">
        <w:tab/>
      </w:r>
      <w:r w:rsidRPr="00A04C60">
        <w:tab/>
        <w:t xml:space="preserve">   30.36</w:t>
      </w:r>
    </w:p>
    <w:p w:rsidR="00BF05DF" w:rsidRPr="00A04C60" w:rsidRDefault="00BF05DF" w:rsidP="00BF05DF">
      <w:pPr>
        <w:pStyle w:val="PlaceEven"/>
      </w:pPr>
      <w:r w:rsidRPr="00A04C60">
        <w:t>2.</w:t>
      </w:r>
      <w:r w:rsidRPr="00A04C60">
        <w:tab/>
        <w:t>Luke Wood</w:t>
      </w:r>
      <w:r w:rsidRPr="00A04C60">
        <w:tab/>
        <w:t>22</w:t>
      </w:r>
      <w:r w:rsidRPr="00A04C60">
        <w:tab/>
        <w:t>Co Salford</w:t>
      </w:r>
      <w:r w:rsidRPr="00A04C60">
        <w:tab/>
      </w:r>
      <w:r w:rsidRPr="00A04C60">
        <w:tab/>
        <w:t xml:space="preserve"> 1:05.85</w:t>
      </w:r>
      <w:r w:rsidRPr="00A04C60">
        <w:tab/>
      </w:r>
      <w:r w:rsidRPr="00A04C60">
        <w:tab/>
      </w:r>
      <w:r w:rsidRPr="00A04C60">
        <w:tab/>
      </w:r>
      <w:r w:rsidRPr="00A04C60">
        <w:tab/>
      </w:r>
      <w:r w:rsidRPr="00A04C60">
        <w:tab/>
        <w:t xml:space="preserve">   31.17</w:t>
      </w:r>
    </w:p>
    <w:p w:rsidR="00BF05DF" w:rsidRPr="00A04C60" w:rsidRDefault="00BF05DF" w:rsidP="00BF05DF">
      <w:pPr>
        <w:pStyle w:val="PlaceEven"/>
      </w:pPr>
      <w:r w:rsidRPr="00A04C60">
        <w:t>3.</w:t>
      </w:r>
      <w:r w:rsidRPr="00A04C60">
        <w:tab/>
        <w:t>Thomas Barton</w:t>
      </w:r>
      <w:r w:rsidRPr="00A04C60">
        <w:tab/>
        <w:t>19</w:t>
      </w:r>
      <w:r w:rsidRPr="00A04C60">
        <w:tab/>
        <w:t>Co Liverpool</w:t>
      </w:r>
      <w:r w:rsidRPr="00A04C60">
        <w:tab/>
      </w:r>
      <w:r w:rsidRPr="00A04C60">
        <w:tab/>
        <w:t xml:space="preserve"> 1:07.87</w:t>
      </w:r>
      <w:r w:rsidRPr="00A04C60">
        <w:tab/>
      </w:r>
      <w:r w:rsidRPr="00A04C60">
        <w:tab/>
      </w:r>
      <w:r w:rsidRPr="00A04C60">
        <w:tab/>
      </w:r>
      <w:r w:rsidRPr="00A04C60">
        <w:tab/>
      </w:r>
      <w:r w:rsidRPr="00A04C60">
        <w:tab/>
        <w:t xml:space="preserve">   32.30</w:t>
      </w:r>
    </w:p>
    <w:p w:rsidR="00BF05DF" w:rsidRPr="00A04C60" w:rsidRDefault="00BF05DF" w:rsidP="00BF05DF">
      <w:pPr>
        <w:pStyle w:val="PlaceEven"/>
      </w:pPr>
      <w:r w:rsidRPr="00A04C60">
        <w:t>4.</w:t>
      </w:r>
      <w:r w:rsidRPr="00A04C60">
        <w:tab/>
        <w:t>Adam Ravenscroft</w:t>
      </w:r>
      <w:r w:rsidRPr="00A04C60">
        <w:tab/>
        <w:t>16</w:t>
      </w:r>
      <w:r w:rsidRPr="00A04C60">
        <w:tab/>
        <w:t>Warrington W</w:t>
      </w:r>
      <w:r w:rsidRPr="00A04C60">
        <w:tab/>
      </w:r>
      <w:r w:rsidRPr="00A04C60">
        <w:tab/>
        <w:t xml:space="preserve"> 1:09.89</w:t>
      </w:r>
      <w:r w:rsidRPr="00A04C60">
        <w:tab/>
      </w:r>
      <w:r w:rsidRPr="00A04C60">
        <w:tab/>
      </w:r>
      <w:r w:rsidRPr="00A04C60">
        <w:tab/>
      </w:r>
      <w:r w:rsidRPr="00A04C60">
        <w:tab/>
      </w:r>
      <w:r w:rsidRPr="00A04C60">
        <w:tab/>
        <w:t xml:space="preserve">   32.16</w:t>
      </w:r>
    </w:p>
    <w:p w:rsidR="00BF05DF" w:rsidRPr="00A04C60" w:rsidRDefault="00BF05DF" w:rsidP="00BF05DF">
      <w:pPr>
        <w:pStyle w:val="PlaceEven"/>
      </w:pPr>
      <w:r w:rsidRPr="00A04C60">
        <w:t>5.</w:t>
      </w:r>
      <w:r w:rsidRPr="00A04C60">
        <w:tab/>
        <w:t>Oliver Rose</w:t>
      </w:r>
      <w:r w:rsidRPr="00A04C60">
        <w:tab/>
        <w:t>16</w:t>
      </w:r>
      <w:r w:rsidRPr="00A04C60">
        <w:tab/>
        <w:t>Winsford</w:t>
      </w:r>
      <w:r w:rsidRPr="00A04C60">
        <w:tab/>
      </w:r>
      <w:r w:rsidRPr="00A04C60">
        <w:tab/>
        <w:t xml:space="preserve"> 1:10.25</w:t>
      </w:r>
      <w:r w:rsidRPr="00A04C60">
        <w:tab/>
      </w:r>
      <w:r w:rsidRPr="00A04C60">
        <w:tab/>
      </w:r>
      <w:r w:rsidRPr="00A04C60">
        <w:tab/>
      </w:r>
      <w:r w:rsidRPr="00A04C60">
        <w:tab/>
      </w:r>
      <w:r w:rsidRPr="00A04C60">
        <w:tab/>
        <w:t xml:space="preserve">   32.93</w:t>
      </w:r>
    </w:p>
    <w:p w:rsidR="00BF05DF" w:rsidRPr="00A04C60" w:rsidRDefault="00BF05DF" w:rsidP="00BF05DF">
      <w:pPr>
        <w:pStyle w:val="PlaceEven"/>
      </w:pPr>
      <w:r w:rsidRPr="00A04C60">
        <w:t>6.</w:t>
      </w:r>
      <w:r w:rsidRPr="00A04C60">
        <w:tab/>
        <w:t>Dean Heaps</w:t>
      </w:r>
      <w:r w:rsidRPr="00A04C60">
        <w:tab/>
        <w:t>21</w:t>
      </w:r>
      <w:r w:rsidRPr="00A04C60">
        <w:tab/>
        <w:t>Preston</w:t>
      </w:r>
      <w:r w:rsidRPr="00A04C60">
        <w:tab/>
      </w:r>
      <w:r w:rsidRPr="00A04C60">
        <w:tab/>
        <w:t xml:space="preserve"> 1:10.36</w:t>
      </w:r>
      <w:r w:rsidRPr="00A04C60">
        <w:tab/>
      </w:r>
      <w:r w:rsidRPr="00A04C60">
        <w:tab/>
      </w:r>
      <w:r w:rsidRPr="00A04C60">
        <w:tab/>
      </w:r>
      <w:r w:rsidRPr="00A04C60">
        <w:tab/>
      </w:r>
      <w:r w:rsidRPr="00A04C60">
        <w:tab/>
        <w:t xml:space="preserve">   32.68</w:t>
      </w:r>
    </w:p>
    <w:p w:rsidR="00BF05DF" w:rsidRPr="00A04C60" w:rsidRDefault="00BF05DF" w:rsidP="00BF05DF">
      <w:pPr>
        <w:pStyle w:val="PlaceEven"/>
      </w:pPr>
      <w:r w:rsidRPr="00A04C60">
        <w:t>7.</w:t>
      </w:r>
      <w:r w:rsidRPr="00A04C60">
        <w:tab/>
        <w:t>Hayden Griffiths</w:t>
      </w:r>
      <w:r w:rsidRPr="00A04C60">
        <w:tab/>
        <w:t>16</w:t>
      </w:r>
      <w:r w:rsidRPr="00A04C60">
        <w:tab/>
        <w:t>Ellesmere Co</w:t>
      </w:r>
      <w:r w:rsidRPr="00A04C60">
        <w:tab/>
      </w:r>
      <w:r w:rsidRPr="00A04C60">
        <w:tab/>
        <w:t xml:space="preserve"> 1:10.76</w:t>
      </w:r>
      <w:r w:rsidRPr="00A04C60">
        <w:tab/>
      </w:r>
      <w:r w:rsidRPr="00A04C60">
        <w:tab/>
      </w:r>
      <w:r w:rsidRPr="00A04C60">
        <w:tab/>
      </w:r>
      <w:r w:rsidRPr="00A04C60">
        <w:tab/>
      </w:r>
      <w:r w:rsidRPr="00A04C60">
        <w:tab/>
        <w:t xml:space="preserve">   33.18</w:t>
      </w:r>
    </w:p>
    <w:p w:rsidR="00BF05DF" w:rsidRDefault="00BF05DF" w:rsidP="00BF05DF">
      <w:pPr>
        <w:pStyle w:val="PlaceEven"/>
      </w:pPr>
      <w:r w:rsidRPr="00A04C60">
        <w:t>8.</w:t>
      </w:r>
      <w:r w:rsidRPr="00A04C60">
        <w:tab/>
        <w:t>Simon Smith</w:t>
      </w:r>
      <w:r w:rsidRPr="00A04C60">
        <w:tab/>
        <w:t>28</w:t>
      </w:r>
      <w:r w:rsidRPr="00A04C60">
        <w:tab/>
        <w:t>Cockermouth</w:t>
      </w:r>
      <w:r w:rsidRPr="00A04C60">
        <w:tab/>
      </w:r>
      <w:r w:rsidRPr="00A04C60">
        <w:tab/>
        <w:t xml:space="preserve"> 1:11.55</w:t>
      </w:r>
      <w:r w:rsidRPr="00A04C60">
        <w:tab/>
      </w:r>
      <w:r w:rsidRPr="00A04C60">
        <w:tab/>
      </w:r>
      <w:r w:rsidRPr="00A04C60">
        <w:tab/>
      </w:r>
      <w:r w:rsidRPr="00A04C60">
        <w:tab/>
      </w:r>
      <w:r w:rsidRPr="00A04C60">
        <w:tab/>
        <w:t xml:space="preserve">   32.75</w:t>
      </w:r>
    </w:p>
    <w:p w:rsidR="00BF05DF" w:rsidRDefault="00BF05DF" w:rsidP="00BF05DF">
      <w:pPr>
        <w:pStyle w:val="SplitLong"/>
      </w:pPr>
    </w:p>
    <w:p w:rsidR="00BF05DF" w:rsidRPr="00603BBF" w:rsidRDefault="00BF05DF" w:rsidP="00BF05DF">
      <w:pPr>
        <w:pStyle w:val="EventHeader"/>
      </w:pPr>
      <w:r>
        <w:t>EVENT</w:t>
      </w:r>
      <w:r w:rsidRPr="00603BBF">
        <w:t xml:space="preserve"> 35 Womens 10/11 Yrs 50m Freestyle     </w:t>
      </w:r>
    </w:p>
    <w:p w:rsidR="00BF05DF" w:rsidRPr="00603BBF" w:rsidRDefault="00BF05DF" w:rsidP="00BF05DF">
      <w:pPr>
        <w:pStyle w:val="SplitLong"/>
      </w:pPr>
      <w:r w:rsidRPr="00603BBF">
        <w:t>Full Results</w:t>
      </w:r>
    </w:p>
    <w:p w:rsidR="00BF05DF" w:rsidRPr="00603BBF" w:rsidRDefault="00BF05DF" w:rsidP="00BF05DF">
      <w:pPr>
        <w:pStyle w:val="PlaceHeader"/>
      </w:pPr>
      <w:r>
        <w:t>Place</w:t>
      </w:r>
      <w:r w:rsidRPr="00603BBF">
        <w:tab/>
        <w:t>Name</w:t>
      </w:r>
      <w:r w:rsidRPr="00603BBF">
        <w:tab/>
        <w:t>AaD</w:t>
      </w:r>
      <w:r w:rsidRPr="00603BBF">
        <w:tab/>
        <w:t>Club</w:t>
      </w:r>
      <w:r w:rsidRPr="00603BBF">
        <w:tab/>
      </w:r>
      <w:r w:rsidRPr="00603BBF">
        <w:tab/>
        <w:t>Time</w:t>
      </w:r>
      <w:r w:rsidRPr="00603BBF">
        <w:tab/>
      </w:r>
      <w:r w:rsidRPr="00603BBF">
        <w:tab/>
      </w:r>
      <w:r w:rsidRPr="00603BBF">
        <w:tab/>
      </w:r>
      <w:r w:rsidRPr="00603BBF">
        <w:tab/>
      </w:r>
    </w:p>
    <w:p w:rsidR="00BF05DF" w:rsidRPr="00603BBF" w:rsidRDefault="00BF05DF" w:rsidP="00BF05DF">
      <w:pPr>
        <w:pStyle w:val="PlaceEven"/>
      </w:pPr>
      <w:r w:rsidRPr="00603BBF">
        <w:t>1.</w:t>
      </w:r>
      <w:r w:rsidRPr="00603BBF">
        <w:tab/>
        <w:t>Rebecca Quinn</w:t>
      </w:r>
      <w:r w:rsidRPr="00603BBF">
        <w:tab/>
        <w:t>11</w:t>
      </w:r>
      <w:r w:rsidRPr="00603BBF">
        <w:tab/>
        <w:t>Co Liverpool</w:t>
      </w:r>
      <w:r w:rsidRPr="00603BBF">
        <w:tab/>
      </w:r>
      <w:r w:rsidRPr="00603BBF">
        <w:tab/>
        <w:t xml:space="preserve">   31.58</w:t>
      </w:r>
      <w:r w:rsidRPr="00603BBF">
        <w:tab/>
      </w:r>
      <w:r w:rsidRPr="00603BBF">
        <w:tab/>
      </w:r>
      <w:r w:rsidRPr="00603BBF">
        <w:tab/>
      </w:r>
      <w:r w:rsidRPr="00603BBF">
        <w:tab/>
      </w:r>
    </w:p>
    <w:p w:rsidR="00BF05DF" w:rsidRPr="00603BBF" w:rsidRDefault="00BF05DF" w:rsidP="00BF05DF">
      <w:pPr>
        <w:pStyle w:val="PlaceEven"/>
      </w:pPr>
      <w:r w:rsidRPr="00603BBF">
        <w:t>2.</w:t>
      </w:r>
      <w:r w:rsidRPr="00603BBF">
        <w:tab/>
        <w:t>Phoebe Townsend</w:t>
      </w:r>
      <w:r w:rsidRPr="00603BBF">
        <w:tab/>
        <w:t>10</w:t>
      </w:r>
      <w:r w:rsidRPr="00603BBF">
        <w:tab/>
        <w:t>Ellesmere Co</w:t>
      </w:r>
      <w:r w:rsidRPr="00603BBF">
        <w:tab/>
      </w:r>
      <w:r w:rsidRPr="00603BBF">
        <w:tab/>
        <w:t xml:space="preserve">   32.44</w:t>
      </w:r>
      <w:r w:rsidRPr="00603BBF">
        <w:tab/>
      </w:r>
      <w:r w:rsidRPr="00603BBF">
        <w:tab/>
      </w:r>
      <w:r w:rsidRPr="00603BBF">
        <w:tab/>
      </w:r>
      <w:r w:rsidRPr="00603BBF">
        <w:tab/>
      </w:r>
    </w:p>
    <w:p w:rsidR="00BF05DF" w:rsidRPr="00603BBF" w:rsidRDefault="00BF05DF" w:rsidP="00BF05DF">
      <w:pPr>
        <w:pStyle w:val="PlaceEven"/>
      </w:pPr>
      <w:r w:rsidRPr="00603BBF">
        <w:t>3.</w:t>
      </w:r>
      <w:r w:rsidRPr="00603BBF">
        <w:tab/>
        <w:t>Jessica Sholl</w:t>
      </w:r>
      <w:r w:rsidRPr="00603BBF">
        <w:tab/>
        <w:t>11</w:t>
      </w:r>
      <w:r w:rsidRPr="00603BBF">
        <w:tab/>
        <w:t>Warrington W</w:t>
      </w:r>
      <w:r w:rsidRPr="00603BBF">
        <w:tab/>
      </w:r>
      <w:r w:rsidRPr="00603BBF">
        <w:tab/>
        <w:t xml:space="preserve">   33.18</w:t>
      </w:r>
      <w:r w:rsidRPr="00603BBF">
        <w:tab/>
      </w:r>
      <w:r w:rsidRPr="00603BBF">
        <w:tab/>
      </w:r>
      <w:r w:rsidRPr="00603BBF">
        <w:tab/>
      </w:r>
      <w:r w:rsidRPr="00603BBF">
        <w:tab/>
      </w:r>
    </w:p>
    <w:p w:rsidR="00BF05DF" w:rsidRPr="00603BBF" w:rsidRDefault="00BF05DF" w:rsidP="00BF05DF">
      <w:pPr>
        <w:pStyle w:val="PlaceEven"/>
      </w:pPr>
      <w:r w:rsidRPr="00603BBF">
        <w:t>4.</w:t>
      </w:r>
      <w:r w:rsidRPr="00603BBF">
        <w:tab/>
        <w:t>Emily Hughes</w:t>
      </w:r>
      <w:r w:rsidRPr="00603BBF">
        <w:tab/>
        <w:t>11</w:t>
      </w:r>
      <w:r w:rsidRPr="00603BBF">
        <w:tab/>
        <w:t>Preston</w:t>
      </w:r>
      <w:r w:rsidRPr="00603BBF">
        <w:tab/>
      </w:r>
      <w:r w:rsidRPr="00603BBF">
        <w:tab/>
        <w:t xml:space="preserve">   33.58</w:t>
      </w:r>
      <w:r w:rsidRPr="00603BBF">
        <w:tab/>
      </w:r>
      <w:r w:rsidRPr="00603BBF">
        <w:tab/>
      </w:r>
      <w:r w:rsidRPr="00603BBF">
        <w:tab/>
      </w:r>
      <w:r w:rsidRPr="00603BBF">
        <w:tab/>
      </w:r>
    </w:p>
    <w:p w:rsidR="00BF05DF" w:rsidRPr="00603BBF" w:rsidRDefault="00BF05DF" w:rsidP="00BF05DF">
      <w:pPr>
        <w:pStyle w:val="PlaceEven"/>
      </w:pPr>
      <w:r w:rsidRPr="00603BBF">
        <w:t>5.</w:t>
      </w:r>
      <w:r w:rsidRPr="00603BBF">
        <w:tab/>
        <w:t>Niamh O'rourke</w:t>
      </w:r>
      <w:r w:rsidRPr="00603BBF">
        <w:tab/>
        <w:t>11</w:t>
      </w:r>
      <w:r w:rsidRPr="00603BBF">
        <w:tab/>
        <w:t>Co Salford</w:t>
      </w:r>
      <w:r w:rsidRPr="00603BBF">
        <w:tab/>
      </w:r>
      <w:r w:rsidRPr="00603BBF">
        <w:tab/>
        <w:t xml:space="preserve">   34.30</w:t>
      </w:r>
      <w:r w:rsidRPr="00603BBF">
        <w:tab/>
      </w:r>
      <w:r w:rsidRPr="00603BBF">
        <w:tab/>
      </w:r>
      <w:r w:rsidRPr="00603BBF">
        <w:tab/>
      </w:r>
      <w:r w:rsidRPr="00603BBF">
        <w:tab/>
      </w:r>
    </w:p>
    <w:p w:rsidR="00BF05DF" w:rsidRPr="00603BBF" w:rsidRDefault="00BF05DF" w:rsidP="00BF05DF">
      <w:pPr>
        <w:pStyle w:val="PlaceEven"/>
      </w:pPr>
      <w:r w:rsidRPr="00603BBF">
        <w:t>6.</w:t>
      </w:r>
      <w:r w:rsidRPr="00603BBF">
        <w:tab/>
        <w:t>Ella Riley</w:t>
      </w:r>
      <w:r w:rsidRPr="00603BBF">
        <w:tab/>
        <w:t>11</w:t>
      </w:r>
      <w:r w:rsidRPr="00603BBF">
        <w:tab/>
        <w:t>Cockermouth</w:t>
      </w:r>
      <w:r w:rsidRPr="00603BBF">
        <w:tab/>
      </w:r>
      <w:r w:rsidRPr="00603BBF">
        <w:tab/>
        <w:t xml:space="preserve">   34.43</w:t>
      </w:r>
      <w:r w:rsidRPr="00603BBF">
        <w:tab/>
      </w:r>
      <w:r w:rsidRPr="00603BBF">
        <w:tab/>
      </w:r>
      <w:r w:rsidRPr="00603BBF">
        <w:tab/>
      </w:r>
      <w:r w:rsidRPr="00603BBF">
        <w:tab/>
      </w:r>
    </w:p>
    <w:p w:rsidR="00BF05DF" w:rsidRPr="00603BBF" w:rsidRDefault="00BF05DF" w:rsidP="00BF05DF">
      <w:pPr>
        <w:pStyle w:val="PlaceEven"/>
      </w:pPr>
      <w:r w:rsidRPr="00603BBF">
        <w:t>7.</w:t>
      </w:r>
      <w:r w:rsidRPr="00603BBF">
        <w:tab/>
        <w:t>Millie Crabtree</w:t>
      </w:r>
      <w:r w:rsidRPr="00603BBF">
        <w:tab/>
        <w:t>11</w:t>
      </w:r>
      <w:r w:rsidRPr="00603BBF">
        <w:tab/>
        <w:t>Stockport Mo</w:t>
      </w:r>
      <w:r w:rsidRPr="00603BBF">
        <w:tab/>
      </w:r>
      <w:r w:rsidRPr="00603BBF">
        <w:tab/>
        <w:t xml:space="preserve">   34.45</w:t>
      </w:r>
      <w:r w:rsidRPr="00603BBF">
        <w:tab/>
      </w:r>
      <w:r w:rsidRPr="00603BBF">
        <w:tab/>
      </w:r>
      <w:r w:rsidRPr="00603BBF">
        <w:tab/>
      </w:r>
      <w:r w:rsidRPr="00603BBF">
        <w:tab/>
      </w:r>
    </w:p>
    <w:p w:rsidR="00BF05DF" w:rsidRDefault="00BF05DF" w:rsidP="00BF05DF">
      <w:pPr>
        <w:pStyle w:val="PlaceEven"/>
      </w:pPr>
      <w:r w:rsidRPr="00603BBF">
        <w:t>8.</w:t>
      </w:r>
      <w:r w:rsidRPr="00603BBF">
        <w:tab/>
        <w:t>Abbey Brown</w:t>
      </w:r>
      <w:r w:rsidRPr="00603BBF">
        <w:tab/>
        <w:t>11</w:t>
      </w:r>
      <w:r w:rsidRPr="00603BBF">
        <w:tab/>
        <w:t>Winsford</w:t>
      </w:r>
      <w:r w:rsidRPr="00603BBF">
        <w:tab/>
      </w:r>
      <w:r w:rsidRPr="00603BBF">
        <w:tab/>
        <w:t xml:space="preserve">   35.39</w:t>
      </w:r>
      <w:r w:rsidRPr="00603BBF">
        <w:tab/>
      </w:r>
      <w:r w:rsidRPr="00603BBF">
        <w:tab/>
      </w:r>
      <w:r w:rsidRPr="00603BBF">
        <w:tab/>
      </w:r>
      <w:r w:rsidRPr="00603BBF">
        <w:tab/>
      </w:r>
    </w:p>
    <w:p w:rsidR="00BF05DF" w:rsidRDefault="00BF05DF" w:rsidP="00BF05DF">
      <w:pPr>
        <w:pStyle w:val="SplitLong"/>
      </w:pPr>
    </w:p>
    <w:p w:rsidR="001E59F8" w:rsidRPr="00647EB3" w:rsidRDefault="001E59F8" w:rsidP="001E59F8">
      <w:pPr>
        <w:pStyle w:val="EventHeader"/>
      </w:pPr>
      <w:r>
        <w:t>EVENT</w:t>
      </w:r>
      <w:r w:rsidRPr="00647EB3">
        <w:t xml:space="preserve"> 36 Mens 10/11 Yrs 50m Freestyle       </w:t>
      </w:r>
    </w:p>
    <w:p w:rsidR="001E59F8" w:rsidRPr="00647EB3" w:rsidRDefault="001E59F8" w:rsidP="001E59F8">
      <w:pPr>
        <w:pStyle w:val="SplitLong"/>
      </w:pPr>
      <w:r w:rsidRPr="00647EB3">
        <w:t>Full Results</w:t>
      </w:r>
    </w:p>
    <w:p w:rsidR="001E59F8" w:rsidRPr="00647EB3" w:rsidRDefault="001E59F8" w:rsidP="001E59F8">
      <w:pPr>
        <w:pStyle w:val="PlaceHeader"/>
      </w:pPr>
      <w:r>
        <w:t>Place</w:t>
      </w:r>
      <w:r w:rsidRPr="00647EB3">
        <w:tab/>
        <w:t>Name</w:t>
      </w:r>
      <w:r w:rsidRPr="00647EB3">
        <w:tab/>
        <w:t>AaD</w:t>
      </w:r>
      <w:r w:rsidRPr="00647EB3">
        <w:tab/>
        <w:t>Club</w:t>
      </w:r>
      <w:r w:rsidRPr="00647EB3">
        <w:tab/>
      </w:r>
      <w:r w:rsidRPr="00647EB3">
        <w:tab/>
        <w:t>Time</w:t>
      </w:r>
      <w:r w:rsidRPr="00647EB3">
        <w:tab/>
      </w:r>
      <w:r w:rsidRPr="00647EB3">
        <w:tab/>
      </w:r>
      <w:r w:rsidRPr="00647EB3">
        <w:tab/>
      </w:r>
      <w:r w:rsidRPr="00647EB3">
        <w:tab/>
      </w:r>
    </w:p>
    <w:p w:rsidR="001E59F8" w:rsidRPr="00647EB3" w:rsidRDefault="001E59F8" w:rsidP="001E59F8">
      <w:pPr>
        <w:pStyle w:val="PlaceEven"/>
      </w:pPr>
      <w:r w:rsidRPr="00647EB3">
        <w:t>1.</w:t>
      </w:r>
      <w:r w:rsidRPr="00647EB3">
        <w:tab/>
        <w:t>Charlie Hutchison</w:t>
      </w:r>
      <w:r w:rsidRPr="00647EB3">
        <w:tab/>
        <w:t>11</w:t>
      </w:r>
      <w:r w:rsidRPr="00647EB3">
        <w:tab/>
        <w:t>Ellesmere Co</w:t>
      </w:r>
      <w:r w:rsidRPr="00647EB3">
        <w:tab/>
      </w:r>
      <w:r w:rsidRPr="00647EB3">
        <w:tab/>
        <w:t xml:space="preserve">   30.02</w:t>
      </w:r>
      <w:r w:rsidRPr="00647EB3">
        <w:tab/>
      </w:r>
      <w:r w:rsidRPr="00647EB3">
        <w:tab/>
      </w:r>
      <w:r w:rsidRPr="00647EB3">
        <w:tab/>
      </w:r>
      <w:r w:rsidRPr="00647EB3">
        <w:tab/>
      </w:r>
    </w:p>
    <w:p w:rsidR="001E59F8" w:rsidRPr="00647EB3" w:rsidRDefault="001E59F8" w:rsidP="001E59F8">
      <w:pPr>
        <w:pStyle w:val="PlaceEven"/>
      </w:pPr>
      <w:r w:rsidRPr="00647EB3">
        <w:t>2.</w:t>
      </w:r>
      <w:r w:rsidRPr="00647EB3">
        <w:tab/>
        <w:t>Daniel Holmes</w:t>
      </w:r>
      <w:r w:rsidRPr="00647EB3">
        <w:tab/>
        <w:t>11</w:t>
      </w:r>
      <w:r w:rsidRPr="00647EB3">
        <w:tab/>
        <w:t>Preston</w:t>
      </w:r>
      <w:r w:rsidRPr="00647EB3">
        <w:tab/>
      </w:r>
      <w:r w:rsidRPr="00647EB3">
        <w:tab/>
        <w:t xml:space="preserve">   31.09</w:t>
      </w:r>
      <w:r w:rsidRPr="00647EB3">
        <w:tab/>
      </w:r>
      <w:r w:rsidRPr="00647EB3">
        <w:tab/>
      </w:r>
      <w:r w:rsidRPr="00647EB3">
        <w:tab/>
      </w:r>
      <w:r w:rsidRPr="00647EB3">
        <w:tab/>
      </w:r>
    </w:p>
    <w:p w:rsidR="001E59F8" w:rsidRPr="00647EB3" w:rsidRDefault="001E59F8" w:rsidP="001E59F8">
      <w:pPr>
        <w:pStyle w:val="PlaceEven"/>
      </w:pPr>
      <w:r w:rsidRPr="00647EB3">
        <w:t>3.</w:t>
      </w:r>
      <w:r w:rsidRPr="00647EB3">
        <w:tab/>
        <w:t>Ethan Evans</w:t>
      </w:r>
      <w:r w:rsidRPr="00647EB3">
        <w:tab/>
        <w:t>11</w:t>
      </w:r>
      <w:r w:rsidRPr="00647EB3">
        <w:tab/>
        <w:t>Co Salford</w:t>
      </w:r>
      <w:r w:rsidRPr="00647EB3">
        <w:tab/>
      </w:r>
      <w:r w:rsidRPr="00647EB3">
        <w:tab/>
        <w:t xml:space="preserve">   31.45</w:t>
      </w:r>
      <w:r w:rsidRPr="00647EB3">
        <w:tab/>
      </w:r>
      <w:r w:rsidRPr="00647EB3">
        <w:tab/>
      </w:r>
      <w:r w:rsidRPr="00647EB3">
        <w:tab/>
      </w:r>
      <w:r w:rsidRPr="00647EB3">
        <w:tab/>
      </w:r>
    </w:p>
    <w:p w:rsidR="001E59F8" w:rsidRPr="00647EB3" w:rsidRDefault="001E59F8" w:rsidP="001E59F8">
      <w:pPr>
        <w:pStyle w:val="PlaceEven"/>
      </w:pPr>
      <w:r w:rsidRPr="00647EB3">
        <w:t>4.</w:t>
      </w:r>
      <w:r w:rsidRPr="00647EB3">
        <w:tab/>
        <w:t>Ben Loughlin</w:t>
      </w:r>
      <w:r w:rsidRPr="00647EB3">
        <w:tab/>
        <w:t>11</w:t>
      </w:r>
      <w:r w:rsidRPr="00647EB3">
        <w:tab/>
        <w:t>Co Liverpool</w:t>
      </w:r>
      <w:r w:rsidRPr="00647EB3">
        <w:tab/>
      </w:r>
      <w:r w:rsidRPr="00647EB3">
        <w:tab/>
        <w:t xml:space="preserve">   32.24</w:t>
      </w:r>
      <w:r w:rsidRPr="00647EB3">
        <w:tab/>
      </w:r>
      <w:r w:rsidRPr="00647EB3">
        <w:tab/>
      </w:r>
      <w:r w:rsidRPr="00647EB3">
        <w:tab/>
      </w:r>
      <w:r w:rsidRPr="00647EB3">
        <w:tab/>
      </w:r>
    </w:p>
    <w:p w:rsidR="001E59F8" w:rsidRPr="00647EB3" w:rsidRDefault="001E59F8" w:rsidP="001E59F8">
      <w:pPr>
        <w:pStyle w:val="PlaceEven"/>
      </w:pPr>
      <w:r w:rsidRPr="00647EB3">
        <w:t>5.</w:t>
      </w:r>
      <w:r w:rsidRPr="00647EB3">
        <w:tab/>
        <w:t>James Forrest</w:t>
      </w:r>
      <w:r w:rsidRPr="00647EB3">
        <w:tab/>
        <w:t>11</w:t>
      </w:r>
      <w:r w:rsidRPr="00647EB3">
        <w:tab/>
        <w:t>Warrington W</w:t>
      </w:r>
      <w:r w:rsidRPr="00647EB3">
        <w:tab/>
      </w:r>
      <w:r w:rsidRPr="00647EB3">
        <w:tab/>
        <w:t xml:space="preserve">   32.73</w:t>
      </w:r>
      <w:r w:rsidRPr="00647EB3">
        <w:tab/>
      </w:r>
      <w:r w:rsidRPr="00647EB3">
        <w:tab/>
      </w:r>
      <w:r w:rsidRPr="00647EB3">
        <w:tab/>
      </w:r>
      <w:r w:rsidRPr="00647EB3">
        <w:tab/>
      </w:r>
    </w:p>
    <w:p w:rsidR="001E59F8" w:rsidRPr="00647EB3" w:rsidRDefault="001E59F8" w:rsidP="001E59F8">
      <w:pPr>
        <w:pStyle w:val="PlaceEven"/>
      </w:pPr>
      <w:r w:rsidRPr="00647EB3">
        <w:t>6.</w:t>
      </w:r>
      <w:r w:rsidRPr="00647EB3">
        <w:tab/>
        <w:t>Harry Rider</w:t>
      </w:r>
      <w:r w:rsidRPr="00647EB3">
        <w:tab/>
        <w:t>11</w:t>
      </w:r>
      <w:r w:rsidRPr="00647EB3">
        <w:tab/>
        <w:t>Stockport Mo</w:t>
      </w:r>
      <w:r w:rsidRPr="00647EB3">
        <w:tab/>
      </w:r>
      <w:r w:rsidRPr="00647EB3">
        <w:tab/>
        <w:t xml:space="preserve">   32.79</w:t>
      </w:r>
      <w:r w:rsidRPr="00647EB3">
        <w:tab/>
      </w:r>
      <w:r w:rsidRPr="00647EB3">
        <w:tab/>
      </w:r>
      <w:r w:rsidRPr="00647EB3">
        <w:tab/>
      </w:r>
      <w:r w:rsidRPr="00647EB3">
        <w:tab/>
      </w:r>
    </w:p>
    <w:p w:rsidR="001E59F8" w:rsidRPr="00647EB3" w:rsidRDefault="001E59F8" w:rsidP="001E59F8">
      <w:pPr>
        <w:pStyle w:val="PlaceEven"/>
      </w:pPr>
      <w:r w:rsidRPr="00647EB3">
        <w:t>7.</w:t>
      </w:r>
      <w:r w:rsidRPr="00647EB3">
        <w:tab/>
        <w:t>Ethan Wright</w:t>
      </w:r>
      <w:r w:rsidRPr="00647EB3">
        <w:tab/>
        <w:t>11</w:t>
      </w:r>
      <w:r w:rsidRPr="00647EB3">
        <w:tab/>
        <w:t>Winsford</w:t>
      </w:r>
      <w:r w:rsidRPr="00647EB3">
        <w:tab/>
      </w:r>
      <w:r w:rsidRPr="00647EB3">
        <w:tab/>
        <w:t xml:space="preserve">   33.41</w:t>
      </w:r>
      <w:r w:rsidRPr="00647EB3">
        <w:tab/>
      </w:r>
      <w:r w:rsidRPr="00647EB3">
        <w:tab/>
      </w:r>
      <w:r w:rsidRPr="00647EB3">
        <w:tab/>
      </w:r>
      <w:r w:rsidRPr="00647EB3">
        <w:tab/>
      </w:r>
    </w:p>
    <w:p w:rsidR="001E59F8" w:rsidRDefault="001E59F8" w:rsidP="001E59F8">
      <w:pPr>
        <w:pStyle w:val="PlaceEven"/>
      </w:pPr>
      <w:r w:rsidRPr="00647EB3">
        <w:t>8.</w:t>
      </w:r>
      <w:r w:rsidRPr="00647EB3">
        <w:tab/>
        <w:t>Bailey Younghusband-ma</w:t>
      </w:r>
      <w:r w:rsidRPr="00647EB3">
        <w:tab/>
        <w:t>11</w:t>
      </w:r>
      <w:r w:rsidRPr="00647EB3">
        <w:tab/>
        <w:t>Cockermouth</w:t>
      </w:r>
      <w:r w:rsidRPr="00647EB3">
        <w:tab/>
      </w:r>
      <w:r w:rsidRPr="00647EB3">
        <w:tab/>
        <w:t xml:space="preserve">   35.99</w:t>
      </w:r>
      <w:r w:rsidRPr="00647EB3">
        <w:tab/>
      </w:r>
      <w:r w:rsidRPr="00647EB3">
        <w:tab/>
      </w:r>
      <w:r w:rsidRPr="00647EB3">
        <w:tab/>
      </w:r>
      <w:r w:rsidRPr="00647EB3">
        <w:tab/>
      </w:r>
    </w:p>
    <w:p w:rsidR="001E59F8" w:rsidRDefault="001E59F8" w:rsidP="001E59F8">
      <w:pPr>
        <w:pStyle w:val="SplitLong"/>
      </w:pPr>
    </w:p>
    <w:p w:rsidR="001E59F8" w:rsidRPr="002765A3" w:rsidRDefault="001E59F8" w:rsidP="001E59F8">
      <w:pPr>
        <w:pStyle w:val="EventHeader"/>
      </w:pPr>
      <w:r>
        <w:t>EVENT</w:t>
      </w:r>
      <w:r w:rsidRPr="002765A3">
        <w:t xml:space="preserve"> 37 Womens 13 Yrs/Under 100m Freestyle </w:t>
      </w:r>
    </w:p>
    <w:p w:rsidR="001E59F8" w:rsidRPr="002765A3" w:rsidRDefault="001E59F8" w:rsidP="001E59F8">
      <w:pPr>
        <w:pStyle w:val="SplitLong"/>
      </w:pPr>
      <w:r w:rsidRPr="002765A3">
        <w:t>Full Results</w:t>
      </w:r>
    </w:p>
    <w:p w:rsidR="001E59F8" w:rsidRPr="002765A3" w:rsidRDefault="001E59F8" w:rsidP="001E59F8">
      <w:pPr>
        <w:pStyle w:val="PlaceHeader"/>
      </w:pPr>
      <w:r>
        <w:t>Place</w:t>
      </w:r>
      <w:r w:rsidRPr="002765A3">
        <w:tab/>
        <w:t>Name</w:t>
      </w:r>
      <w:r w:rsidRPr="002765A3">
        <w:tab/>
        <w:t>AaD</w:t>
      </w:r>
      <w:r w:rsidRPr="002765A3">
        <w:tab/>
        <w:t>Club</w:t>
      </w:r>
      <w:r w:rsidRPr="002765A3">
        <w:tab/>
      </w:r>
      <w:r w:rsidRPr="002765A3">
        <w:tab/>
        <w:t>Time</w:t>
      </w:r>
      <w:r w:rsidRPr="002765A3">
        <w:tab/>
      </w:r>
      <w:r w:rsidRPr="002765A3">
        <w:tab/>
      </w:r>
      <w:r w:rsidRPr="002765A3">
        <w:tab/>
      </w:r>
      <w:r w:rsidRPr="002765A3">
        <w:tab/>
      </w:r>
      <w:r w:rsidRPr="002765A3">
        <w:tab/>
        <w:t>50</w:t>
      </w:r>
    </w:p>
    <w:p w:rsidR="001E59F8" w:rsidRPr="002765A3" w:rsidRDefault="001E59F8" w:rsidP="001E59F8">
      <w:pPr>
        <w:pStyle w:val="PlaceEven"/>
      </w:pPr>
      <w:r w:rsidRPr="002765A3">
        <w:t>1.</w:t>
      </w:r>
      <w:r w:rsidRPr="002765A3">
        <w:tab/>
        <w:t>Maddie Crompton</w:t>
      </w:r>
      <w:r w:rsidRPr="002765A3">
        <w:tab/>
        <w:t>13</w:t>
      </w:r>
      <w:r w:rsidRPr="002765A3">
        <w:tab/>
        <w:t>Stockport Mo</w:t>
      </w:r>
      <w:r w:rsidRPr="002765A3">
        <w:tab/>
      </w:r>
      <w:r w:rsidRPr="002765A3">
        <w:tab/>
        <w:t xml:space="preserve"> 1:00.57</w:t>
      </w:r>
      <w:r w:rsidRPr="002765A3">
        <w:tab/>
      </w:r>
      <w:r w:rsidRPr="002765A3">
        <w:tab/>
      </w:r>
      <w:r w:rsidRPr="002765A3">
        <w:tab/>
      </w:r>
      <w:r w:rsidRPr="002765A3">
        <w:tab/>
      </w:r>
      <w:r w:rsidRPr="002765A3">
        <w:tab/>
        <w:t xml:space="preserve">   29.43</w:t>
      </w:r>
    </w:p>
    <w:p w:rsidR="001E59F8" w:rsidRPr="002765A3" w:rsidRDefault="001E59F8" w:rsidP="001E59F8">
      <w:pPr>
        <w:pStyle w:val="PlaceEven"/>
      </w:pPr>
      <w:r w:rsidRPr="002765A3">
        <w:t>2.</w:t>
      </w:r>
      <w:r w:rsidRPr="002765A3">
        <w:tab/>
        <w:t>Emily Spencer</w:t>
      </w:r>
      <w:r w:rsidRPr="002765A3">
        <w:tab/>
        <w:t>13</w:t>
      </w:r>
      <w:r w:rsidRPr="002765A3">
        <w:tab/>
        <w:t>Co Liverpool</w:t>
      </w:r>
      <w:r w:rsidRPr="002765A3">
        <w:tab/>
      </w:r>
      <w:r w:rsidRPr="002765A3">
        <w:tab/>
        <w:t xml:space="preserve"> 1:02.57</w:t>
      </w:r>
      <w:r w:rsidRPr="002765A3">
        <w:tab/>
      </w:r>
      <w:r w:rsidRPr="002765A3">
        <w:tab/>
      </w:r>
      <w:r w:rsidRPr="002765A3">
        <w:tab/>
      </w:r>
      <w:r w:rsidRPr="002765A3">
        <w:tab/>
      </w:r>
      <w:r w:rsidRPr="002765A3">
        <w:tab/>
        <w:t xml:space="preserve">   30.16</w:t>
      </w:r>
    </w:p>
    <w:p w:rsidR="001E59F8" w:rsidRPr="002765A3" w:rsidRDefault="001E59F8" w:rsidP="001E59F8">
      <w:pPr>
        <w:pStyle w:val="PlaceEven"/>
      </w:pPr>
      <w:r w:rsidRPr="002765A3">
        <w:t>3.</w:t>
      </w:r>
      <w:r w:rsidRPr="002765A3">
        <w:tab/>
        <w:t>Hannah Wain</w:t>
      </w:r>
      <w:r w:rsidRPr="002765A3">
        <w:tab/>
        <w:t>13</w:t>
      </w:r>
      <w:r w:rsidRPr="002765A3">
        <w:tab/>
        <w:t>Ellesmere Co</w:t>
      </w:r>
      <w:r w:rsidRPr="002765A3">
        <w:tab/>
      </w:r>
      <w:r w:rsidRPr="002765A3">
        <w:tab/>
        <w:t xml:space="preserve"> 1:03.32</w:t>
      </w:r>
      <w:r w:rsidRPr="002765A3">
        <w:tab/>
      </w:r>
      <w:r w:rsidRPr="002765A3">
        <w:tab/>
      </w:r>
      <w:r w:rsidRPr="002765A3">
        <w:tab/>
      </w:r>
      <w:r w:rsidRPr="002765A3">
        <w:tab/>
      </w:r>
      <w:r w:rsidRPr="002765A3">
        <w:tab/>
        <w:t xml:space="preserve">   30.85</w:t>
      </w:r>
    </w:p>
    <w:p w:rsidR="001E59F8" w:rsidRPr="002765A3" w:rsidRDefault="001E59F8" w:rsidP="001E59F8">
      <w:pPr>
        <w:pStyle w:val="PlaceEven"/>
      </w:pPr>
      <w:r w:rsidRPr="002765A3">
        <w:t>4.</w:t>
      </w:r>
      <w:r w:rsidRPr="002765A3">
        <w:tab/>
        <w:t>Charlotte Yates</w:t>
      </w:r>
      <w:r w:rsidRPr="002765A3">
        <w:tab/>
        <w:t>13</w:t>
      </w:r>
      <w:r w:rsidRPr="002765A3">
        <w:tab/>
        <w:t>Co Salford</w:t>
      </w:r>
      <w:r w:rsidRPr="002765A3">
        <w:tab/>
      </w:r>
      <w:r w:rsidRPr="002765A3">
        <w:tab/>
        <w:t xml:space="preserve"> 1:05.72</w:t>
      </w:r>
      <w:r w:rsidRPr="002765A3">
        <w:tab/>
      </w:r>
      <w:r w:rsidRPr="002765A3">
        <w:tab/>
      </w:r>
      <w:r w:rsidRPr="002765A3">
        <w:tab/>
      </w:r>
      <w:r w:rsidRPr="002765A3">
        <w:tab/>
      </w:r>
      <w:r w:rsidRPr="002765A3">
        <w:tab/>
        <w:t xml:space="preserve">   31.11</w:t>
      </w:r>
    </w:p>
    <w:p w:rsidR="001E59F8" w:rsidRPr="002765A3" w:rsidRDefault="001E59F8" w:rsidP="001E59F8">
      <w:pPr>
        <w:pStyle w:val="PlaceEven"/>
      </w:pPr>
      <w:r w:rsidRPr="002765A3">
        <w:t>5.</w:t>
      </w:r>
      <w:r w:rsidRPr="002765A3">
        <w:tab/>
        <w:t>Elissa Gornall</w:t>
      </w:r>
      <w:r w:rsidRPr="002765A3">
        <w:tab/>
        <w:t>13</w:t>
      </w:r>
      <w:r w:rsidRPr="002765A3">
        <w:tab/>
        <w:t>Preston</w:t>
      </w:r>
      <w:r w:rsidRPr="002765A3">
        <w:tab/>
      </w:r>
      <w:r w:rsidRPr="002765A3">
        <w:tab/>
        <w:t xml:space="preserve"> 1:06.04</w:t>
      </w:r>
      <w:r w:rsidRPr="002765A3">
        <w:tab/>
      </w:r>
      <w:r w:rsidRPr="002765A3">
        <w:tab/>
      </w:r>
      <w:r w:rsidRPr="002765A3">
        <w:tab/>
      </w:r>
      <w:r w:rsidRPr="002765A3">
        <w:tab/>
      </w:r>
      <w:r w:rsidRPr="002765A3">
        <w:tab/>
        <w:t xml:space="preserve">   31.24</w:t>
      </w:r>
    </w:p>
    <w:p w:rsidR="001E59F8" w:rsidRPr="002765A3" w:rsidRDefault="001E59F8" w:rsidP="001E59F8">
      <w:pPr>
        <w:pStyle w:val="PlaceEven"/>
      </w:pPr>
      <w:r w:rsidRPr="002765A3">
        <w:t>6.</w:t>
      </w:r>
      <w:r w:rsidRPr="002765A3">
        <w:tab/>
        <w:t>Lauren Cooley</w:t>
      </w:r>
      <w:r w:rsidRPr="002765A3">
        <w:tab/>
        <w:t>12</w:t>
      </w:r>
      <w:r w:rsidRPr="002765A3">
        <w:tab/>
        <w:t>Cockermouth</w:t>
      </w:r>
      <w:r w:rsidRPr="002765A3">
        <w:tab/>
      </w:r>
      <w:r w:rsidRPr="002765A3">
        <w:tab/>
        <w:t xml:space="preserve"> 1:07.69</w:t>
      </w:r>
      <w:r w:rsidRPr="002765A3">
        <w:tab/>
      </w:r>
      <w:r w:rsidRPr="002765A3">
        <w:tab/>
      </w:r>
      <w:r w:rsidRPr="002765A3">
        <w:tab/>
      </w:r>
      <w:r w:rsidRPr="002765A3">
        <w:tab/>
      </w:r>
      <w:r w:rsidRPr="002765A3">
        <w:tab/>
        <w:t xml:space="preserve">   32.10</w:t>
      </w:r>
    </w:p>
    <w:p w:rsidR="001E59F8" w:rsidRPr="002765A3" w:rsidRDefault="001E59F8" w:rsidP="001E59F8">
      <w:pPr>
        <w:pStyle w:val="PlaceEven"/>
      </w:pPr>
      <w:r w:rsidRPr="002765A3">
        <w:t>7.</w:t>
      </w:r>
      <w:r w:rsidRPr="002765A3">
        <w:tab/>
        <w:t>Amber Rose</w:t>
      </w:r>
      <w:r w:rsidRPr="002765A3">
        <w:tab/>
        <w:t>13</w:t>
      </w:r>
      <w:r w:rsidRPr="002765A3">
        <w:tab/>
        <w:t>Winsford</w:t>
      </w:r>
      <w:r w:rsidRPr="002765A3">
        <w:tab/>
      </w:r>
      <w:r w:rsidRPr="002765A3">
        <w:tab/>
        <w:t xml:space="preserve"> 1:09.16</w:t>
      </w:r>
      <w:r w:rsidRPr="002765A3">
        <w:tab/>
      </w:r>
      <w:r w:rsidRPr="002765A3">
        <w:tab/>
      </w:r>
      <w:r w:rsidRPr="002765A3">
        <w:tab/>
      </w:r>
      <w:r w:rsidRPr="002765A3">
        <w:tab/>
      </w:r>
      <w:r w:rsidRPr="002765A3">
        <w:tab/>
        <w:t xml:space="preserve">   33.03</w:t>
      </w:r>
    </w:p>
    <w:p w:rsidR="001E59F8" w:rsidRDefault="001E59F8" w:rsidP="001E59F8">
      <w:pPr>
        <w:pStyle w:val="PlaceEven"/>
      </w:pPr>
      <w:r w:rsidRPr="002765A3">
        <w:t>8.</w:t>
      </w:r>
      <w:r w:rsidRPr="002765A3">
        <w:tab/>
        <w:t>Rhea Taylor</w:t>
      </w:r>
      <w:r w:rsidRPr="002765A3">
        <w:tab/>
        <w:t>13</w:t>
      </w:r>
      <w:r w:rsidRPr="002765A3">
        <w:tab/>
        <w:t>Warrington W</w:t>
      </w:r>
      <w:r w:rsidRPr="002765A3">
        <w:tab/>
      </w:r>
      <w:r w:rsidRPr="002765A3">
        <w:tab/>
        <w:t xml:space="preserve"> 1:11.66</w:t>
      </w:r>
      <w:r w:rsidRPr="002765A3">
        <w:tab/>
      </w:r>
      <w:r w:rsidRPr="002765A3">
        <w:tab/>
      </w:r>
      <w:r w:rsidRPr="002765A3">
        <w:tab/>
      </w:r>
      <w:r w:rsidRPr="002765A3">
        <w:tab/>
      </w:r>
      <w:r w:rsidRPr="002765A3">
        <w:tab/>
        <w:t xml:space="preserve">   33.77</w:t>
      </w:r>
    </w:p>
    <w:p w:rsidR="001E59F8" w:rsidRDefault="001E59F8" w:rsidP="001E59F8">
      <w:pPr>
        <w:pStyle w:val="SplitLong"/>
      </w:pPr>
    </w:p>
    <w:p w:rsidR="001E59F8" w:rsidRPr="001859B9" w:rsidRDefault="001E59F8" w:rsidP="001E59F8">
      <w:pPr>
        <w:pStyle w:val="EventHeader"/>
      </w:pPr>
      <w:r>
        <w:t>EVENT</w:t>
      </w:r>
      <w:r w:rsidRPr="001859B9">
        <w:t xml:space="preserve"> 38 Mens 13 Yrs/Under 100m Freestyle   </w:t>
      </w:r>
    </w:p>
    <w:p w:rsidR="001E59F8" w:rsidRPr="001859B9" w:rsidRDefault="001E59F8" w:rsidP="001E59F8">
      <w:pPr>
        <w:pStyle w:val="SplitLong"/>
      </w:pPr>
      <w:r w:rsidRPr="001859B9">
        <w:t>Full Results</w:t>
      </w:r>
    </w:p>
    <w:p w:rsidR="001E59F8" w:rsidRPr="001859B9" w:rsidRDefault="001E59F8" w:rsidP="001E59F8">
      <w:pPr>
        <w:pStyle w:val="PlaceHeader"/>
      </w:pPr>
      <w:r>
        <w:t>Place</w:t>
      </w:r>
      <w:r w:rsidRPr="001859B9">
        <w:tab/>
        <w:t>Name</w:t>
      </w:r>
      <w:r w:rsidRPr="001859B9">
        <w:tab/>
        <w:t>AaD</w:t>
      </w:r>
      <w:r w:rsidRPr="001859B9">
        <w:tab/>
        <w:t>Club</w:t>
      </w:r>
      <w:r w:rsidRPr="001859B9">
        <w:tab/>
      </w:r>
      <w:r w:rsidRPr="001859B9">
        <w:tab/>
        <w:t>Time</w:t>
      </w:r>
      <w:r w:rsidRPr="001859B9">
        <w:tab/>
      </w:r>
      <w:r w:rsidRPr="001859B9">
        <w:tab/>
      </w:r>
      <w:r w:rsidRPr="001859B9">
        <w:tab/>
      </w:r>
      <w:r w:rsidRPr="001859B9">
        <w:tab/>
      </w:r>
      <w:r w:rsidRPr="001859B9">
        <w:tab/>
        <w:t>50</w:t>
      </w:r>
    </w:p>
    <w:p w:rsidR="001E59F8" w:rsidRPr="001859B9" w:rsidRDefault="001E59F8" w:rsidP="001E59F8">
      <w:pPr>
        <w:pStyle w:val="PlaceEven"/>
      </w:pPr>
      <w:r w:rsidRPr="001859B9">
        <w:t>1.</w:t>
      </w:r>
      <w:r w:rsidRPr="001859B9">
        <w:tab/>
        <w:t>Matthew Pomford</w:t>
      </w:r>
      <w:r w:rsidRPr="001859B9">
        <w:tab/>
        <w:t>13</w:t>
      </w:r>
      <w:r w:rsidRPr="001859B9">
        <w:tab/>
        <w:t>Co Liverpool</w:t>
      </w:r>
      <w:r w:rsidRPr="001859B9">
        <w:tab/>
      </w:r>
      <w:r w:rsidRPr="001859B9">
        <w:tab/>
        <w:t xml:space="preserve"> 1:00.66</w:t>
      </w:r>
      <w:r w:rsidRPr="001859B9">
        <w:tab/>
      </w:r>
      <w:r w:rsidRPr="001859B9">
        <w:tab/>
      </w:r>
      <w:r w:rsidRPr="001859B9">
        <w:tab/>
      </w:r>
      <w:r w:rsidRPr="001859B9">
        <w:tab/>
      </w:r>
      <w:r w:rsidRPr="001859B9">
        <w:tab/>
        <w:t xml:space="preserve">   28.82</w:t>
      </w:r>
    </w:p>
    <w:p w:rsidR="001E59F8" w:rsidRPr="001859B9" w:rsidRDefault="001E59F8" w:rsidP="001E59F8">
      <w:pPr>
        <w:pStyle w:val="PlaceEven"/>
      </w:pPr>
      <w:r w:rsidRPr="001859B9">
        <w:t>2.</w:t>
      </w:r>
      <w:r w:rsidRPr="001859B9">
        <w:tab/>
        <w:t>Johnny Rowland</w:t>
      </w:r>
      <w:r w:rsidRPr="001859B9">
        <w:tab/>
        <w:t>12</w:t>
      </w:r>
      <w:r w:rsidRPr="001859B9">
        <w:tab/>
        <w:t>Preston</w:t>
      </w:r>
      <w:r w:rsidRPr="001859B9">
        <w:tab/>
      </w:r>
      <w:r w:rsidRPr="001859B9">
        <w:tab/>
        <w:t xml:space="preserve"> 1:01.74</w:t>
      </w:r>
      <w:r w:rsidRPr="001859B9">
        <w:tab/>
      </w:r>
      <w:r w:rsidRPr="001859B9">
        <w:tab/>
      </w:r>
      <w:r w:rsidRPr="001859B9">
        <w:tab/>
      </w:r>
      <w:r w:rsidRPr="001859B9">
        <w:tab/>
      </w:r>
      <w:r w:rsidRPr="001859B9">
        <w:tab/>
        <w:t xml:space="preserve">   29.38</w:t>
      </w:r>
    </w:p>
    <w:p w:rsidR="001E59F8" w:rsidRPr="001859B9" w:rsidRDefault="001E59F8" w:rsidP="001E59F8">
      <w:pPr>
        <w:pStyle w:val="PlaceEven"/>
      </w:pPr>
      <w:r w:rsidRPr="001859B9">
        <w:t>3.</w:t>
      </w:r>
      <w:r w:rsidRPr="001859B9">
        <w:tab/>
        <w:t>Joseph Small</w:t>
      </w:r>
      <w:r w:rsidRPr="001859B9">
        <w:tab/>
        <w:t>13</w:t>
      </w:r>
      <w:r w:rsidRPr="001859B9">
        <w:tab/>
        <w:t>Ellesmere Co</w:t>
      </w:r>
      <w:r w:rsidRPr="001859B9">
        <w:tab/>
      </w:r>
      <w:r w:rsidRPr="001859B9">
        <w:tab/>
        <w:t xml:space="preserve"> 1:02.37</w:t>
      </w:r>
      <w:r w:rsidRPr="001859B9">
        <w:tab/>
      </w:r>
      <w:r w:rsidRPr="001859B9">
        <w:tab/>
      </w:r>
      <w:r w:rsidRPr="001859B9">
        <w:tab/>
      </w:r>
      <w:r w:rsidRPr="001859B9">
        <w:tab/>
      </w:r>
      <w:r w:rsidRPr="001859B9">
        <w:tab/>
        <w:t xml:space="preserve">   30.73</w:t>
      </w:r>
    </w:p>
    <w:p w:rsidR="001E59F8" w:rsidRPr="001859B9" w:rsidRDefault="001E59F8" w:rsidP="001E59F8">
      <w:pPr>
        <w:pStyle w:val="PlaceEven"/>
      </w:pPr>
      <w:r w:rsidRPr="001859B9">
        <w:t>4.</w:t>
      </w:r>
      <w:r w:rsidRPr="001859B9">
        <w:tab/>
        <w:t>Alastair Thomas</w:t>
      </w:r>
      <w:r w:rsidRPr="001859B9">
        <w:tab/>
        <w:t>13</w:t>
      </w:r>
      <w:r w:rsidRPr="001859B9">
        <w:tab/>
        <w:t>Cockermouth</w:t>
      </w:r>
      <w:r w:rsidRPr="001859B9">
        <w:tab/>
      </w:r>
      <w:r w:rsidRPr="001859B9">
        <w:tab/>
        <w:t xml:space="preserve"> 1:03.11</w:t>
      </w:r>
      <w:r w:rsidRPr="001859B9">
        <w:tab/>
      </w:r>
      <w:r w:rsidRPr="001859B9">
        <w:tab/>
      </w:r>
      <w:r w:rsidRPr="001859B9">
        <w:tab/>
      </w:r>
      <w:r w:rsidRPr="001859B9">
        <w:tab/>
      </w:r>
      <w:r w:rsidRPr="001859B9">
        <w:tab/>
        <w:t xml:space="preserve">   30.38</w:t>
      </w:r>
    </w:p>
    <w:p w:rsidR="001E59F8" w:rsidRPr="001859B9" w:rsidRDefault="001E59F8" w:rsidP="001E59F8">
      <w:pPr>
        <w:pStyle w:val="PlaceEven"/>
      </w:pPr>
      <w:r w:rsidRPr="001859B9">
        <w:t>5.</w:t>
      </w:r>
      <w:r w:rsidRPr="001859B9">
        <w:tab/>
        <w:t>Scott Provan</w:t>
      </w:r>
      <w:r w:rsidRPr="001859B9">
        <w:tab/>
        <w:t>12</w:t>
      </w:r>
      <w:r w:rsidRPr="001859B9">
        <w:tab/>
        <w:t>Co Salford</w:t>
      </w:r>
      <w:r w:rsidRPr="001859B9">
        <w:tab/>
      </w:r>
      <w:r w:rsidRPr="001859B9">
        <w:tab/>
        <w:t xml:space="preserve"> 1:04.40</w:t>
      </w:r>
      <w:r w:rsidRPr="001859B9">
        <w:tab/>
      </w:r>
      <w:r w:rsidRPr="001859B9">
        <w:tab/>
      </w:r>
      <w:r w:rsidRPr="001859B9">
        <w:tab/>
      </w:r>
      <w:r w:rsidRPr="001859B9">
        <w:tab/>
      </w:r>
      <w:r w:rsidRPr="001859B9">
        <w:tab/>
        <w:t xml:space="preserve">   30.63</w:t>
      </w:r>
    </w:p>
    <w:p w:rsidR="001E59F8" w:rsidRPr="001859B9" w:rsidRDefault="001E59F8" w:rsidP="001E59F8">
      <w:pPr>
        <w:pStyle w:val="PlaceEven"/>
      </w:pPr>
      <w:r w:rsidRPr="001859B9">
        <w:t>6.</w:t>
      </w:r>
      <w:r w:rsidRPr="001859B9">
        <w:tab/>
        <w:t>Jack Ravenscroft</w:t>
      </w:r>
      <w:r w:rsidRPr="001859B9">
        <w:tab/>
        <w:t>13</w:t>
      </w:r>
      <w:r w:rsidRPr="001859B9">
        <w:tab/>
        <w:t>Warrington W</w:t>
      </w:r>
      <w:r w:rsidRPr="001859B9">
        <w:tab/>
      </w:r>
      <w:r w:rsidRPr="001859B9">
        <w:tab/>
        <w:t xml:space="preserve"> 1:06.67</w:t>
      </w:r>
      <w:r w:rsidRPr="001859B9">
        <w:tab/>
      </w:r>
      <w:r w:rsidRPr="001859B9">
        <w:tab/>
      </w:r>
      <w:r w:rsidRPr="001859B9">
        <w:tab/>
      </w:r>
      <w:r w:rsidRPr="001859B9">
        <w:tab/>
      </w:r>
      <w:r w:rsidRPr="001859B9">
        <w:tab/>
        <w:t xml:space="preserve">   32.30</w:t>
      </w:r>
    </w:p>
    <w:p w:rsidR="001E59F8" w:rsidRPr="001859B9" w:rsidRDefault="001E59F8" w:rsidP="001E59F8">
      <w:pPr>
        <w:pStyle w:val="PlaceEven"/>
      </w:pPr>
      <w:r w:rsidRPr="001859B9">
        <w:t>7.</w:t>
      </w:r>
      <w:r w:rsidRPr="001859B9">
        <w:tab/>
        <w:t>Jake Clappison</w:t>
      </w:r>
      <w:r w:rsidRPr="001859B9">
        <w:tab/>
        <w:t>13</w:t>
      </w:r>
      <w:r w:rsidRPr="001859B9">
        <w:tab/>
        <w:t>Stockport Mo</w:t>
      </w:r>
      <w:r w:rsidRPr="001859B9">
        <w:tab/>
      </w:r>
      <w:r w:rsidRPr="001859B9">
        <w:tab/>
        <w:t xml:space="preserve"> 1:06.82</w:t>
      </w:r>
      <w:r w:rsidRPr="001859B9">
        <w:tab/>
      </w:r>
      <w:r w:rsidRPr="001859B9">
        <w:tab/>
      </w:r>
      <w:r w:rsidRPr="001859B9">
        <w:tab/>
      </w:r>
      <w:r w:rsidRPr="001859B9">
        <w:tab/>
      </w:r>
      <w:r w:rsidRPr="001859B9">
        <w:tab/>
        <w:t xml:space="preserve">   31.45</w:t>
      </w:r>
    </w:p>
    <w:p w:rsidR="001E59F8" w:rsidRDefault="001E59F8" w:rsidP="001E59F8">
      <w:pPr>
        <w:pStyle w:val="PlaceEven"/>
      </w:pPr>
      <w:r w:rsidRPr="001859B9">
        <w:t>8.</w:t>
      </w:r>
      <w:r w:rsidRPr="001859B9">
        <w:tab/>
        <w:t>Josh Egerton</w:t>
      </w:r>
      <w:r w:rsidRPr="001859B9">
        <w:tab/>
        <w:t>13</w:t>
      </w:r>
      <w:r w:rsidRPr="001859B9">
        <w:tab/>
        <w:t>Winsford</w:t>
      </w:r>
      <w:r w:rsidRPr="001859B9">
        <w:tab/>
      </w:r>
      <w:r w:rsidRPr="001859B9">
        <w:tab/>
        <w:t xml:space="preserve"> 1:10.83</w:t>
      </w:r>
      <w:r w:rsidRPr="001859B9">
        <w:tab/>
      </w:r>
      <w:r w:rsidRPr="001859B9">
        <w:tab/>
      </w:r>
      <w:r w:rsidRPr="001859B9">
        <w:tab/>
      </w:r>
      <w:r w:rsidRPr="001859B9">
        <w:tab/>
      </w:r>
      <w:r w:rsidRPr="001859B9">
        <w:tab/>
        <w:t xml:space="preserve">   34.09</w:t>
      </w:r>
    </w:p>
    <w:p w:rsidR="001E59F8" w:rsidRDefault="001E59F8" w:rsidP="001E59F8">
      <w:pPr>
        <w:pStyle w:val="SplitLong"/>
      </w:pPr>
    </w:p>
    <w:p w:rsidR="001E59F8" w:rsidRPr="00253904" w:rsidRDefault="001E59F8" w:rsidP="001E59F8">
      <w:pPr>
        <w:pStyle w:val="EventHeader"/>
      </w:pPr>
      <w:r>
        <w:t>EVENT</w:t>
      </w:r>
      <w:r w:rsidRPr="00253904">
        <w:t xml:space="preserve"> 39 Womens 15 /Under 100m Breaststroke </w:t>
      </w:r>
    </w:p>
    <w:p w:rsidR="001E59F8" w:rsidRPr="00253904" w:rsidRDefault="001E59F8" w:rsidP="001E59F8">
      <w:pPr>
        <w:pStyle w:val="SplitLong"/>
      </w:pPr>
      <w:r w:rsidRPr="00253904">
        <w:t>Full Results</w:t>
      </w:r>
    </w:p>
    <w:p w:rsidR="001E59F8" w:rsidRPr="00253904" w:rsidRDefault="001E59F8" w:rsidP="001E59F8">
      <w:pPr>
        <w:pStyle w:val="PlaceHeader"/>
      </w:pPr>
      <w:r>
        <w:t>Place</w:t>
      </w:r>
      <w:r w:rsidRPr="00253904">
        <w:tab/>
        <w:t>Name</w:t>
      </w:r>
      <w:r w:rsidRPr="00253904">
        <w:tab/>
        <w:t>AaD</w:t>
      </w:r>
      <w:r w:rsidRPr="00253904">
        <w:tab/>
        <w:t>Club</w:t>
      </w:r>
      <w:r w:rsidRPr="00253904">
        <w:tab/>
      </w:r>
      <w:r w:rsidRPr="00253904">
        <w:tab/>
        <w:t>Time</w:t>
      </w:r>
      <w:r w:rsidRPr="00253904">
        <w:tab/>
      </w:r>
      <w:r w:rsidRPr="00253904">
        <w:tab/>
      </w:r>
      <w:r w:rsidRPr="00253904">
        <w:tab/>
      </w:r>
      <w:r w:rsidRPr="00253904">
        <w:tab/>
      </w:r>
      <w:r w:rsidRPr="00253904">
        <w:tab/>
        <w:t>50</w:t>
      </w:r>
    </w:p>
    <w:p w:rsidR="001E59F8" w:rsidRPr="00253904" w:rsidRDefault="001E59F8" w:rsidP="001E59F8">
      <w:pPr>
        <w:pStyle w:val="PlaceEven"/>
      </w:pPr>
      <w:r w:rsidRPr="00253904">
        <w:t>1.</w:t>
      </w:r>
      <w:r w:rsidRPr="00253904">
        <w:tab/>
        <w:t>Kathryn Greenslade</w:t>
      </w:r>
      <w:r w:rsidRPr="00253904">
        <w:tab/>
        <w:t>15</w:t>
      </w:r>
      <w:r w:rsidRPr="00253904">
        <w:tab/>
        <w:t>Preston</w:t>
      </w:r>
      <w:r w:rsidRPr="00253904">
        <w:tab/>
      </w:r>
      <w:r w:rsidRPr="00253904">
        <w:tab/>
        <w:t xml:space="preserve"> 1:19.20</w:t>
      </w:r>
      <w:r w:rsidRPr="00253904">
        <w:tab/>
      </w:r>
      <w:r w:rsidRPr="00253904">
        <w:tab/>
      </w:r>
      <w:r w:rsidRPr="00253904">
        <w:tab/>
      </w:r>
      <w:r w:rsidRPr="00253904">
        <w:tab/>
      </w:r>
      <w:r w:rsidRPr="00253904">
        <w:tab/>
        <w:t xml:space="preserve">   37.46</w:t>
      </w:r>
    </w:p>
    <w:p w:rsidR="001E59F8" w:rsidRPr="00253904" w:rsidRDefault="001E59F8" w:rsidP="001E59F8">
      <w:pPr>
        <w:pStyle w:val="PlaceEven"/>
      </w:pPr>
      <w:r w:rsidRPr="00253904">
        <w:t>2.</w:t>
      </w:r>
      <w:r w:rsidRPr="00253904">
        <w:tab/>
        <w:t>Ellie Hutchings</w:t>
      </w:r>
      <w:r w:rsidRPr="00253904">
        <w:tab/>
        <w:t>13</w:t>
      </w:r>
      <w:r w:rsidRPr="00253904">
        <w:tab/>
        <w:t>Ellesmere Co</w:t>
      </w:r>
      <w:r w:rsidRPr="00253904">
        <w:tab/>
      </w:r>
      <w:r w:rsidRPr="00253904">
        <w:tab/>
        <w:t xml:space="preserve"> 1:20.17</w:t>
      </w:r>
      <w:r w:rsidRPr="00253904">
        <w:tab/>
      </w:r>
      <w:r w:rsidRPr="00253904">
        <w:tab/>
      </w:r>
      <w:r w:rsidRPr="00253904">
        <w:tab/>
      </w:r>
      <w:r w:rsidRPr="00253904">
        <w:tab/>
      </w:r>
      <w:r w:rsidRPr="00253904">
        <w:tab/>
        <w:t xml:space="preserve">   38.12</w:t>
      </w:r>
    </w:p>
    <w:p w:rsidR="001E59F8" w:rsidRPr="00253904" w:rsidRDefault="001E59F8" w:rsidP="001E59F8">
      <w:pPr>
        <w:pStyle w:val="PlaceEven"/>
      </w:pPr>
      <w:r w:rsidRPr="00253904">
        <w:t>3.</w:t>
      </w:r>
      <w:r w:rsidRPr="00253904">
        <w:tab/>
        <w:t>Hannah Jones</w:t>
      </w:r>
      <w:r w:rsidRPr="00253904">
        <w:tab/>
        <w:t>14</w:t>
      </w:r>
      <w:r w:rsidRPr="00253904">
        <w:tab/>
        <w:t>Stockport Mo</w:t>
      </w:r>
      <w:r w:rsidRPr="00253904">
        <w:tab/>
      </w:r>
      <w:r w:rsidRPr="00253904">
        <w:tab/>
        <w:t xml:space="preserve"> 1:20.19</w:t>
      </w:r>
      <w:r w:rsidRPr="00253904">
        <w:tab/>
      </w:r>
      <w:r w:rsidRPr="00253904">
        <w:tab/>
      </w:r>
      <w:r w:rsidRPr="00253904">
        <w:tab/>
      </w:r>
      <w:r w:rsidRPr="00253904">
        <w:tab/>
      </w:r>
      <w:r w:rsidRPr="00253904">
        <w:tab/>
        <w:t xml:space="preserve">   38.46</w:t>
      </w:r>
    </w:p>
    <w:p w:rsidR="001E59F8" w:rsidRPr="00253904" w:rsidRDefault="001E59F8" w:rsidP="001E59F8">
      <w:pPr>
        <w:pStyle w:val="PlaceEven"/>
      </w:pPr>
      <w:r w:rsidRPr="00253904">
        <w:t>4.</w:t>
      </w:r>
      <w:r w:rsidRPr="00253904">
        <w:tab/>
        <w:t>Jennifer Hargreaves</w:t>
      </w:r>
      <w:r w:rsidRPr="00253904">
        <w:tab/>
        <w:t>15</w:t>
      </w:r>
      <w:r w:rsidRPr="00253904">
        <w:tab/>
        <w:t>Co Salford</w:t>
      </w:r>
      <w:r w:rsidRPr="00253904">
        <w:tab/>
      </w:r>
      <w:r w:rsidRPr="00253904">
        <w:tab/>
        <w:t xml:space="preserve"> 1:21.29</w:t>
      </w:r>
      <w:r w:rsidRPr="00253904">
        <w:tab/>
      </w:r>
      <w:r w:rsidRPr="00253904">
        <w:tab/>
      </w:r>
      <w:r w:rsidRPr="00253904">
        <w:tab/>
      </w:r>
      <w:r w:rsidRPr="00253904">
        <w:tab/>
      </w:r>
      <w:r w:rsidRPr="00253904">
        <w:tab/>
        <w:t xml:space="preserve">   37.88</w:t>
      </w:r>
    </w:p>
    <w:p w:rsidR="001E59F8" w:rsidRPr="00253904" w:rsidRDefault="001E59F8" w:rsidP="001E59F8">
      <w:pPr>
        <w:pStyle w:val="PlaceEven"/>
      </w:pPr>
      <w:r w:rsidRPr="00253904">
        <w:t>5.</w:t>
      </w:r>
      <w:r w:rsidRPr="00253904">
        <w:tab/>
        <w:t>Hannah Kelsall</w:t>
      </w:r>
      <w:r w:rsidRPr="00253904">
        <w:tab/>
        <w:t>14</w:t>
      </w:r>
      <w:r w:rsidRPr="00253904">
        <w:tab/>
        <w:t>Co Liverpool</w:t>
      </w:r>
      <w:r w:rsidRPr="00253904">
        <w:tab/>
      </w:r>
      <w:r w:rsidRPr="00253904">
        <w:tab/>
        <w:t xml:space="preserve"> 1:22.28</w:t>
      </w:r>
      <w:r w:rsidRPr="00253904">
        <w:tab/>
      </w:r>
      <w:r w:rsidRPr="00253904">
        <w:tab/>
      </w:r>
      <w:r w:rsidRPr="00253904">
        <w:tab/>
      </w:r>
      <w:r w:rsidRPr="00253904">
        <w:tab/>
      </w:r>
      <w:r w:rsidRPr="00253904">
        <w:tab/>
        <w:t xml:space="preserve">   39.13</w:t>
      </w:r>
    </w:p>
    <w:p w:rsidR="001E59F8" w:rsidRPr="00253904" w:rsidRDefault="001E59F8" w:rsidP="001E59F8">
      <w:pPr>
        <w:pStyle w:val="PlaceEven"/>
      </w:pPr>
      <w:r w:rsidRPr="00253904">
        <w:t>6.</w:t>
      </w:r>
      <w:r w:rsidRPr="00253904">
        <w:tab/>
        <w:t>Taylor-jade Kelsey</w:t>
      </w:r>
      <w:r w:rsidRPr="00253904">
        <w:tab/>
        <w:t>15</w:t>
      </w:r>
      <w:r w:rsidRPr="00253904">
        <w:tab/>
        <w:t>Cockermouth</w:t>
      </w:r>
      <w:r w:rsidRPr="00253904">
        <w:tab/>
      </w:r>
      <w:r w:rsidRPr="00253904">
        <w:tab/>
        <w:t xml:space="preserve"> 1:22.62</w:t>
      </w:r>
      <w:r w:rsidRPr="00253904">
        <w:tab/>
      </w:r>
      <w:r w:rsidRPr="00253904">
        <w:tab/>
      </w:r>
      <w:r w:rsidRPr="00253904">
        <w:tab/>
      </w:r>
      <w:r w:rsidRPr="00253904">
        <w:tab/>
      </w:r>
      <w:r w:rsidRPr="00253904">
        <w:tab/>
        <w:t xml:space="preserve">   38.70</w:t>
      </w:r>
    </w:p>
    <w:p w:rsidR="001E59F8" w:rsidRPr="00253904" w:rsidRDefault="001E59F8" w:rsidP="001E59F8">
      <w:pPr>
        <w:pStyle w:val="PlaceEven"/>
      </w:pPr>
      <w:r w:rsidRPr="00253904">
        <w:t>7.</w:t>
      </w:r>
      <w:r w:rsidRPr="00253904">
        <w:tab/>
        <w:t>Lydia Rose</w:t>
      </w:r>
      <w:r w:rsidRPr="00253904">
        <w:tab/>
        <w:t>13</w:t>
      </w:r>
      <w:r w:rsidRPr="00253904">
        <w:tab/>
        <w:t>Winsford</w:t>
      </w:r>
      <w:r w:rsidRPr="00253904">
        <w:tab/>
      </w:r>
      <w:r w:rsidRPr="00253904">
        <w:tab/>
        <w:t xml:space="preserve"> 1:30.66</w:t>
      </w:r>
      <w:r w:rsidRPr="00253904">
        <w:tab/>
      </w:r>
      <w:r w:rsidRPr="00253904">
        <w:tab/>
      </w:r>
      <w:r w:rsidRPr="00253904">
        <w:tab/>
      </w:r>
      <w:r w:rsidRPr="00253904">
        <w:tab/>
      </w:r>
      <w:r w:rsidRPr="00253904">
        <w:tab/>
        <w:t xml:space="preserve">   41.13</w:t>
      </w:r>
    </w:p>
    <w:p w:rsidR="001E59F8" w:rsidRDefault="001E59F8" w:rsidP="001E59F8">
      <w:pPr>
        <w:pStyle w:val="PlaceEven"/>
      </w:pPr>
      <w:r w:rsidRPr="00253904">
        <w:t xml:space="preserve"> </w:t>
      </w:r>
      <w:r w:rsidRPr="00253904">
        <w:tab/>
        <w:t>Shannon Campbell</w:t>
      </w:r>
      <w:r w:rsidRPr="00253904">
        <w:tab/>
        <w:t>14</w:t>
      </w:r>
      <w:r w:rsidRPr="00253904">
        <w:tab/>
        <w:t>Warrington W</w:t>
      </w:r>
      <w:r w:rsidRPr="00253904">
        <w:tab/>
      </w:r>
      <w:r w:rsidRPr="00253904">
        <w:tab/>
        <w:t>DQ SA  1L</w:t>
      </w:r>
      <w:r w:rsidRPr="00253904">
        <w:tab/>
      </w:r>
      <w:r w:rsidRPr="00253904">
        <w:tab/>
      </w:r>
      <w:r w:rsidRPr="00253904">
        <w:tab/>
      </w:r>
      <w:r w:rsidRPr="00253904">
        <w:tab/>
      </w:r>
      <w:r w:rsidRPr="00253904">
        <w:tab/>
      </w:r>
    </w:p>
    <w:p w:rsidR="001E59F8" w:rsidRDefault="001E59F8" w:rsidP="001E59F8">
      <w:pPr>
        <w:pStyle w:val="SplitLong"/>
      </w:pPr>
    </w:p>
    <w:p w:rsidR="001E59F8" w:rsidRPr="00D72531" w:rsidRDefault="001E59F8" w:rsidP="001E59F8">
      <w:pPr>
        <w:pStyle w:val="EventHeader"/>
      </w:pPr>
      <w:r>
        <w:t>EVENT</w:t>
      </w:r>
      <w:r w:rsidRPr="00D72531">
        <w:t xml:space="preserve"> 40 Mens 15 Yrs/Under 100m Breaststroke</w:t>
      </w:r>
    </w:p>
    <w:p w:rsidR="001E59F8" w:rsidRPr="00D72531" w:rsidRDefault="001E59F8" w:rsidP="001E59F8">
      <w:pPr>
        <w:pStyle w:val="SplitLong"/>
      </w:pPr>
      <w:r w:rsidRPr="00D72531">
        <w:t>Full Results</w:t>
      </w:r>
    </w:p>
    <w:p w:rsidR="001E59F8" w:rsidRPr="00D72531" w:rsidRDefault="001E59F8" w:rsidP="001E59F8">
      <w:pPr>
        <w:pStyle w:val="PlaceHeader"/>
      </w:pPr>
      <w:r>
        <w:t>Place</w:t>
      </w:r>
      <w:r w:rsidRPr="00D72531">
        <w:tab/>
        <w:t>Name</w:t>
      </w:r>
      <w:r w:rsidRPr="00D72531">
        <w:tab/>
        <w:t>AaD</w:t>
      </w:r>
      <w:r w:rsidRPr="00D72531">
        <w:tab/>
        <w:t>Club</w:t>
      </w:r>
      <w:r w:rsidRPr="00D72531">
        <w:tab/>
      </w:r>
      <w:r w:rsidRPr="00D72531">
        <w:tab/>
        <w:t>Time</w:t>
      </w:r>
      <w:r w:rsidRPr="00D72531">
        <w:tab/>
      </w:r>
      <w:r w:rsidRPr="00D72531">
        <w:tab/>
      </w:r>
      <w:r w:rsidRPr="00D72531">
        <w:tab/>
      </w:r>
      <w:r w:rsidRPr="00D72531">
        <w:tab/>
      </w:r>
      <w:r w:rsidRPr="00D72531">
        <w:tab/>
        <w:t>50</w:t>
      </w:r>
    </w:p>
    <w:p w:rsidR="001E59F8" w:rsidRPr="00D72531" w:rsidRDefault="001E59F8" w:rsidP="001E59F8">
      <w:pPr>
        <w:pStyle w:val="PlaceEven"/>
      </w:pPr>
      <w:r w:rsidRPr="00D72531">
        <w:t>1.</w:t>
      </w:r>
      <w:r w:rsidRPr="00D72531">
        <w:tab/>
        <w:t>Edward Baxter</w:t>
      </w:r>
      <w:r w:rsidRPr="00D72531">
        <w:tab/>
        <w:t>15</w:t>
      </w:r>
      <w:r w:rsidRPr="00D72531">
        <w:tab/>
        <w:t>Cockermouth</w:t>
      </w:r>
      <w:r w:rsidRPr="00D72531">
        <w:tab/>
      </w:r>
      <w:r w:rsidRPr="00D72531">
        <w:tab/>
        <w:t xml:space="preserve"> 1:07.81</w:t>
      </w:r>
      <w:r w:rsidRPr="00D72531">
        <w:tab/>
      </w:r>
      <w:r w:rsidRPr="00D72531">
        <w:tab/>
      </w:r>
      <w:r w:rsidRPr="00D72531">
        <w:tab/>
      </w:r>
      <w:r w:rsidRPr="00D72531">
        <w:tab/>
      </w:r>
      <w:r w:rsidRPr="00D72531">
        <w:tab/>
        <w:t xml:space="preserve">   32.50</w:t>
      </w:r>
    </w:p>
    <w:p w:rsidR="001E59F8" w:rsidRPr="00D72531" w:rsidRDefault="001E59F8" w:rsidP="001E59F8">
      <w:pPr>
        <w:pStyle w:val="PlaceEven"/>
      </w:pPr>
      <w:r w:rsidRPr="00D72531">
        <w:t>2.</w:t>
      </w:r>
      <w:r w:rsidRPr="00D72531">
        <w:tab/>
        <w:t>Samuel Goldrick</w:t>
      </w:r>
      <w:r w:rsidRPr="00D72531">
        <w:tab/>
        <w:t>15</w:t>
      </w:r>
      <w:r w:rsidRPr="00D72531">
        <w:tab/>
        <w:t>Stockport Mo</w:t>
      </w:r>
      <w:r w:rsidRPr="00D72531">
        <w:tab/>
      </w:r>
      <w:r w:rsidRPr="00D72531">
        <w:tab/>
        <w:t xml:space="preserve"> 1:10.19</w:t>
      </w:r>
      <w:r w:rsidRPr="00D72531">
        <w:tab/>
      </w:r>
      <w:r w:rsidRPr="00D72531">
        <w:tab/>
      </w:r>
      <w:r w:rsidRPr="00D72531">
        <w:tab/>
      </w:r>
      <w:r w:rsidRPr="00D72531">
        <w:tab/>
      </w:r>
      <w:r w:rsidRPr="00D72531">
        <w:tab/>
        <w:t xml:space="preserve">   33.52</w:t>
      </w:r>
    </w:p>
    <w:p w:rsidR="001E59F8" w:rsidRPr="00D72531" w:rsidRDefault="001E59F8" w:rsidP="001E59F8">
      <w:pPr>
        <w:pStyle w:val="PlaceEven"/>
      </w:pPr>
      <w:r w:rsidRPr="00D72531">
        <w:t>3.</w:t>
      </w:r>
      <w:r w:rsidRPr="00D72531">
        <w:tab/>
        <w:t>Rowan Jarvis</w:t>
      </w:r>
      <w:r w:rsidRPr="00D72531">
        <w:tab/>
        <w:t>15</w:t>
      </w:r>
      <w:r w:rsidRPr="00D72531">
        <w:tab/>
        <w:t>Co Salford</w:t>
      </w:r>
      <w:r w:rsidRPr="00D72531">
        <w:tab/>
      </w:r>
      <w:r w:rsidRPr="00D72531">
        <w:tab/>
        <w:t xml:space="preserve"> 1:11.86</w:t>
      </w:r>
      <w:r w:rsidRPr="00D72531">
        <w:tab/>
      </w:r>
      <w:r w:rsidRPr="00D72531">
        <w:tab/>
      </w:r>
      <w:r w:rsidRPr="00D72531">
        <w:tab/>
      </w:r>
      <w:r w:rsidRPr="00D72531">
        <w:tab/>
      </w:r>
      <w:r w:rsidRPr="00D72531">
        <w:tab/>
        <w:t xml:space="preserve">   33.00</w:t>
      </w:r>
    </w:p>
    <w:p w:rsidR="001E59F8" w:rsidRPr="00D72531" w:rsidRDefault="001E59F8" w:rsidP="001E59F8">
      <w:pPr>
        <w:pStyle w:val="PlaceEven"/>
      </w:pPr>
      <w:r w:rsidRPr="00D72531">
        <w:t>4.</w:t>
      </w:r>
      <w:r w:rsidRPr="00D72531">
        <w:tab/>
        <w:t>Hugh Takemoto</w:t>
      </w:r>
      <w:r w:rsidRPr="00D72531">
        <w:tab/>
        <w:t>14</w:t>
      </w:r>
      <w:r w:rsidRPr="00D72531">
        <w:tab/>
        <w:t>Warrington W</w:t>
      </w:r>
      <w:r w:rsidRPr="00D72531">
        <w:tab/>
      </w:r>
      <w:r w:rsidRPr="00D72531">
        <w:tab/>
        <w:t xml:space="preserve"> 1:12.82</w:t>
      </w:r>
      <w:r w:rsidRPr="00D72531">
        <w:tab/>
      </w:r>
      <w:r w:rsidRPr="00D72531">
        <w:tab/>
      </w:r>
      <w:r w:rsidRPr="00D72531">
        <w:tab/>
      </w:r>
      <w:r w:rsidRPr="00D72531">
        <w:tab/>
      </w:r>
      <w:r w:rsidRPr="00D72531">
        <w:tab/>
        <w:t xml:space="preserve">   34.24</w:t>
      </w:r>
    </w:p>
    <w:p w:rsidR="001E59F8" w:rsidRPr="00D72531" w:rsidRDefault="001E59F8" w:rsidP="001E59F8">
      <w:pPr>
        <w:pStyle w:val="PlaceEven"/>
      </w:pPr>
      <w:r w:rsidRPr="00D72531">
        <w:t>5.</w:t>
      </w:r>
      <w:r w:rsidRPr="00D72531">
        <w:tab/>
        <w:t>Kenan Yeung</w:t>
      </w:r>
      <w:r w:rsidRPr="00D72531">
        <w:tab/>
        <w:t>13</w:t>
      </w:r>
      <w:r w:rsidRPr="00D72531">
        <w:tab/>
        <w:t>Preston</w:t>
      </w:r>
      <w:r w:rsidRPr="00D72531">
        <w:tab/>
      </w:r>
      <w:r w:rsidRPr="00D72531">
        <w:tab/>
        <w:t xml:space="preserve"> 1:14.04</w:t>
      </w:r>
      <w:r w:rsidRPr="00D72531">
        <w:tab/>
      </w:r>
      <w:r w:rsidRPr="00D72531">
        <w:tab/>
      </w:r>
      <w:r w:rsidRPr="00D72531">
        <w:tab/>
      </w:r>
      <w:r w:rsidRPr="00D72531">
        <w:tab/>
      </w:r>
      <w:r w:rsidRPr="00D72531">
        <w:tab/>
        <w:t xml:space="preserve">   34.85</w:t>
      </w:r>
    </w:p>
    <w:p w:rsidR="001E59F8" w:rsidRPr="00D72531" w:rsidRDefault="001E59F8" w:rsidP="001E59F8">
      <w:pPr>
        <w:pStyle w:val="PlaceEven"/>
      </w:pPr>
      <w:r w:rsidRPr="00D72531">
        <w:t>6.</w:t>
      </w:r>
      <w:r w:rsidRPr="00D72531">
        <w:tab/>
        <w:t>Connor Lewis</w:t>
      </w:r>
      <w:r w:rsidRPr="00D72531">
        <w:tab/>
        <w:t>14</w:t>
      </w:r>
      <w:r w:rsidRPr="00D72531">
        <w:tab/>
        <w:t>Co Liverpool</w:t>
      </w:r>
      <w:r w:rsidRPr="00D72531">
        <w:tab/>
      </w:r>
      <w:r w:rsidRPr="00D72531">
        <w:tab/>
        <w:t xml:space="preserve"> 1:16.73</w:t>
      </w:r>
      <w:r w:rsidRPr="00D72531">
        <w:tab/>
      </w:r>
      <w:r w:rsidRPr="00D72531">
        <w:tab/>
      </w:r>
      <w:r w:rsidRPr="00D72531">
        <w:tab/>
      </w:r>
      <w:r w:rsidRPr="00D72531">
        <w:tab/>
      </w:r>
      <w:r w:rsidRPr="00D72531">
        <w:tab/>
        <w:t xml:space="preserve">   35.83</w:t>
      </w:r>
    </w:p>
    <w:p w:rsidR="001E59F8" w:rsidRPr="00D72531" w:rsidRDefault="001E59F8" w:rsidP="001E59F8">
      <w:pPr>
        <w:pStyle w:val="PlaceEven"/>
      </w:pPr>
      <w:r w:rsidRPr="00D72531">
        <w:t>7.</w:t>
      </w:r>
      <w:r w:rsidRPr="00D72531">
        <w:tab/>
        <w:t>Tyler Mclean</w:t>
      </w:r>
      <w:r w:rsidRPr="00D72531">
        <w:tab/>
        <w:t>13</w:t>
      </w:r>
      <w:r w:rsidRPr="00D72531">
        <w:tab/>
        <w:t>Ellesmere Co</w:t>
      </w:r>
      <w:r w:rsidRPr="00D72531">
        <w:tab/>
      </w:r>
      <w:r w:rsidRPr="00D72531">
        <w:tab/>
        <w:t xml:space="preserve"> 1:17.21</w:t>
      </w:r>
      <w:r w:rsidRPr="00D72531">
        <w:tab/>
      </w:r>
      <w:r w:rsidRPr="00D72531">
        <w:tab/>
      </w:r>
      <w:r w:rsidRPr="00D72531">
        <w:tab/>
      </w:r>
      <w:r w:rsidRPr="00D72531">
        <w:tab/>
      </w:r>
      <w:r w:rsidRPr="00D72531">
        <w:tab/>
        <w:t xml:space="preserve">   36.21</w:t>
      </w:r>
    </w:p>
    <w:p w:rsidR="001E59F8" w:rsidRDefault="001E59F8" w:rsidP="001E59F8">
      <w:pPr>
        <w:pStyle w:val="PlaceEven"/>
      </w:pPr>
      <w:r w:rsidRPr="00D72531">
        <w:t>8.</w:t>
      </w:r>
      <w:r w:rsidRPr="00D72531">
        <w:tab/>
        <w:t>Brandon Sharkey</w:t>
      </w:r>
      <w:r w:rsidRPr="00D72531">
        <w:tab/>
        <w:t>15</w:t>
      </w:r>
      <w:r w:rsidRPr="00D72531">
        <w:tab/>
        <w:t>Winsford</w:t>
      </w:r>
      <w:r w:rsidRPr="00D72531">
        <w:tab/>
      </w:r>
      <w:r w:rsidRPr="00D72531">
        <w:tab/>
        <w:t xml:space="preserve"> 1:18.47</w:t>
      </w:r>
      <w:r w:rsidRPr="00D72531">
        <w:tab/>
      </w:r>
      <w:r w:rsidRPr="00D72531">
        <w:tab/>
      </w:r>
      <w:r w:rsidRPr="00D72531">
        <w:tab/>
      </w:r>
      <w:r w:rsidRPr="00D72531">
        <w:tab/>
      </w:r>
      <w:r w:rsidRPr="00D72531">
        <w:tab/>
        <w:t xml:space="preserve">   36.40</w:t>
      </w:r>
    </w:p>
    <w:p w:rsidR="001E59F8" w:rsidRDefault="001E59F8" w:rsidP="001E59F8">
      <w:pPr>
        <w:pStyle w:val="SplitLong"/>
      </w:pPr>
    </w:p>
    <w:p w:rsidR="001E59F8" w:rsidRPr="00291437" w:rsidRDefault="001E59F8" w:rsidP="001E59F8">
      <w:pPr>
        <w:pStyle w:val="EventHeader"/>
      </w:pPr>
      <w:r>
        <w:t>EVENT</w:t>
      </w:r>
      <w:r w:rsidRPr="00291437">
        <w:t xml:space="preserve"> 41 Womens Open 100m Freestyle         </w:t>
      </w:r>
    </w:p>
    <w:p w:rsidR="001E59F8" w:rsidRPr="00291437" w:rsidRDefault="001E59F8" w:rsidP="001E59F8">
      <w:pPr>
        <w:pStyle w:val="SplitLong"/>
      </w:pPr>
      <w:r w:rsidRPr="00291437">
        <w:t>Full Results</w:t>
      </w:r>
    </w:p>
    <w:p w:rsidR="001E59F8" w:rsidRPr="00291437" w:rsidRDefault="001E59F8" w:rsidP="001E59F8">
      <w:pPr>
        <w:pStyle w:val="PlaceHeader"/>
      </w:pPr>
      <w:r>
        <w:t>Place</w:t>
      </w:r>
      <w:r w:rsidRPr="00291437">
        <w:tab/>
        <w:t>Name</w:t>
      </w:r>
      <w:r w:rsidRPr="00291437">
        <w:tab/>
        <w:t>AaD</w:t>
      </w:r>
      <w:r w:rsidRPr="00291437">
        <w:tab/>
        <w:t>Club</w:t>
      </w:r>
      <w:r w:rsidRPr="00291437">
        <w:tab/>
      </w:r>
      <w:r w:rsidRPr="00291437">
        <w:tab/>
        <w:t>Time</w:t>
      </w:r>
      <w:r w:rsidRPr="00291437">
        <w:tab/>
      </w:r>
      <w:r w:rsidRPr="00291437">
        <w:tab/>
      </w:r>
      <w:r w:rsidRPr="00291437">
        <w:tab/>
      </w:r>
      <w:r w:rsidRPr="00291437">
        <w:tab/>
      </w:r>
      <w:r w:rsidRPr="00291437">
        <w:tab/>
        <w:t>50</w:t>
      </w:r>
    </w:p>
    <w:p w:rsidR="001E59F8" w:rsidRPr="00291437" w:rsidRDefault="001E59F8" w:rsidP="001E59F8">
      <w:pPr>
        <w:pStyle w:val="PlaceEven"/>
      </w:pPr>
      <w:r w:rsidRPr="00291437">
        <w:t>1.</w:t>
      </w:r>
      <w:r w:rsidRPr="00291437">
        <w:tab/>
        <w:t>Jaeger Turner</w:t>
      </w:r>
      <w:r w:rsidRPr="00291437">
        <w:tab/>
        <w:t>17</w:t>
      </w:r>
      <w:r w:rsidRPr="00291437">
        <w:tab/>
        <w:t>Co Salford</w:t>
      </w:r>
      <w:r w:rsidRPr="00291437">
        <w:tab/>
      </w:r>
      <w:r w:rsidRPr="00291437">
        <w:tab/>
        <w:t xml:space="preserve">   58.37</w:t>
      </w:r>
      <w:r w:rsidRPr="00291437">
        <w:tab/>
      </w:r>
      <w:r w:rsidRPr="00291437">
        <w:tab/>
      </w:r>
      <w:r w:rsidRPr="00291437">
        <w:tab/>
      </w:r>
      <w:r w:rsidRPr="00291437">
        <w:tab/>
      </w:r>
      <w:r w:rsidRPr="00291437">
        <w:tab/>
        <w:t xml:space="preserve">   28.09</w:t>
      </w:r>
    </w:p>
    <w:p w:rsidR="001E59F8" w:rsidRPr="00291437" w:rsidRDefault="001E59F8" w:rsidP="001E59F8">
      <w:pPr>
        <w:pStyle w:val="PlaceEven"/>
      </w:pPr>
      <w:r w:rsidRPr="00291437">
        <w:t>2.</w:t>
      </w:r>
      <w:r w:rsidRPr="00291437">
        <w:tab/>
        <w:t>Lucy Davis</w:t>
      </w:r>
      <w:r w:rsidRPr="00291437">
        <w:tab/>
        <w:t>17</w:t>
      </w:r>
      <w:r w:rsidRPr="00291437">
        <w:tab/>
        <w:t>Preston</w:t>
      </w:r>
      <w:r w:rsidRPr="00291437">
        <w:tab/>
      </w:r>
      <w:r w:rsidRPr="00291437">
        <w:tab/>
        <w:t xml:space="preserve">   58.57</w:t>
      </w:r>
      <w:r w:rsidRPr="00291437">
        <w:tab/>
      </w:r>
      <w:r w:rsidRPr="00291437">
        <w:tab/>
      </w:r>
      <w:r w:rsidRPr="00291437">
        <w:tab/>
      </w:r>
      <w:r w:rsidRPr="00291437">
        <w:tab/>
      </w:r>
      <w:r w:rsidRPr="00291437">
        <w:tab/>
        <w:t xml:space="preserve">   28.78</w:t>
      </w:r>
    </w:p>
    <w:p w:rsidR="001E59F8" w:rsidRPr="00291437" w:rsidRDefault="001E59F8" w:rsidP="001E59F8">
      <w:pPr>
        <w:pStyle w:val="PlaceEven"/>
      </w:pPr>
      <w:r w:rsidRPr="00291437">
        <w:t>3.</w:t>
      </w:r>
      <w:r w:rsidRPr="00291437">
        <w:tab/>
        <w:t>Kathleen Dawson</w:t>
      </w:r>
      <w:r w:rsidRPr="00291437">
        <w:tab/>
        <w:t>16</w:t>
      </w:r>
      <w:r w:rsidRPr="00291437">
        <w:tab/>
        <w:t>Warrington W</w:t>
      </w:r>
      <w:r w:rsidRPr="00291437">
        <w:tab/>
      </w:r>
      <w:r w:rsidRPr="00291437">
        <w:tab/>
        <w:t xml:space="preserve">   59.76</w:t>
      </w:r>
      <w:r w:rsidRPr="00291437">
        <w:tab/>
      </w:r>
      <w:r w:rsidRPr="00291437">
        <w:tab/>
      </w:r>
      <w:r w:rsidRPr="00291437">
        <w:tab/>
      </w:r>
      <w:r w:rsidRPr="00291437">
        <w:tab/>
      </w:r>
      <w:r w:rsidRPr="00291437">
        <w:tab/>
        <w:t xml:space="preserve">   28.92</w:t>
      </w:r>
    </w:p>
    <w:p w:rsidR="001E59F8" w:rsidRPr="00291437" w:rsidRDefault="001E59F8" w:rsidP="001E59F8">
      <w:pPr>
        <w:pStyle w:val="PlaceEven"/>
      </w:pPr>
      <w:r w:rsidRPr="00291437">
        <w:t>4.</w:t>
      </w:r>
      <w:r w:rsidRPr="00291437">
        <w:tab/>
        <w:t>Lucy Mckenzie</w:t>
      </w:r>
      <w:r w:rsidRPr="00291437">
        <w:tab/>
        <w:t>16</w:t>
      </w:r>
      <w:r w:rsidRPr="00291437">
        <w:tab/>
        <w:t>Cockermouth</w:t>
      </w:r>
      <w:r w:rsidRPr="00291437">
        <w:tab/>
      </w:r>
      <w:r w:rsidRPr="00291437">
        <w:tab/>
        <w:t xml:space="preserve"> 1:00.40</w:t>
      </w:r>
      <w:r w:rsidRPr="00291437">
        <w:tab/>
      </w:r>
      <w:r w:rsidRPr="00291437">
        <w:tab/>
      </w:r>
      <w:r w:rsidRPr="00291437">
        <w:tab/>
      </w:r>
      <w:r w:rsidRPr="00291437">
        <w:tab/>
      </w:r>
      <w:r w:rsidRPr="00291437">
        <w:tab/>
        <w:t xml:space="preserve">   29.63</w:t>
      </w:r>
    </w:p>
    <w:p w:rsidR="001E59F8" w:rsidRPr="00291437" w:rsidRDefault="001E59F8" w:rsidP="001E59F8">
      <w:pPr>
        <w:pStyle w:val="PlaceEven"/>
      </w:pPr>
      <w:r w:rsidRPr="00291437">
        <w:t>5.</w:t>
      </w:r>
      <w:r w:rsidRPr="00291437">
        <w:tab/>
        <w:t>Jessica Powell</w:t>
      </w:r>
      <w:r w:rsidRPr="00291437">
        <w:tab/>
        <w:t>20</w:t>
      </w:r>
      <w:r w:rsidRPr="00291437">
        <w:tab/>
        <w:t>Stockport Mo</w:t>
      </w:r>
      <w:r w:rsidRPr="00291437">
        <w:tab/>
      </w:r>
      <w:r w:rsidRPr="00291437">
        <w:tab/>
        <w:t xml:space="preserve"> 1:00.93</w:t>
      </w:r>
      <w:r w:rsidRPr="00291437">
        <w:tab/>
      </w:r>
      <w:r w:rsidRPr="00291437">
        <w:tab/>
      </w:r>
      <w:r w:rsidRPr="00291437">
        <w:tab/>
      </w:r>
      <w:r w:rsidRPr="00291437">
        <w:tab/>
      </w:r>
      <w:r w:rsidRPr="00291437">
        <w:tab/>
        <w:t xml:space="preserve">   29.88</w:t>
      </w:r>
    </w:p>
    <w:p w:rsidR="001E59F8" w:rsidRPr="00291437" w:rsidRDefault="001E59F8" w:rsidP="001E59F8">
      <w:pPr>
        <w:pStyle w:val="PlaceEven"/>
      </w:pPr>
      <w:r w:rsidRPr="00291437">
        <w:t>6.</w:t>
      </w:r>
      <w:r w:rsidRPr="00291437">
        <w:tab/>
        <w:t>Hayley Towner</w:t>
      </w:r>
      <w:r w:rsidRPr="00291437">
        <w:tab/>
        <w:t>21</w:t>
      </w:r>
      <w:r w:rsidRPr="00291437">
        <w:tab/>
        <w:t>Ellesmere Co</w:t>
      </w:r>
      <w:r w:rsidRPr="00291437">
        <w:tab/>
      </w:r>
      <w:r w:rsidRPr="00291437">
        <w:tab/>
        <w:t xml:space="preserve"> 1:01.66</w:t>
      </w:r>
      <w:r w:rsidRPr="00291437">
        <w:tab/>
      </w:r>
      <w:r w:rsidRPr="00291437">
        <w:tab/>
      </w:r>
      <w:r w:rsidRPr="00291437">
        <w:tab/>
      </w:r>
      <w:r w:rsidRPr="00291437">
        <w:tab/>
      </w:r>
      <w:r w:rsidRPr="00291437">
        <w:tab/>
        <w:t xml:space="preserve">   29.68</w:t>
      </w:r>
    </w:p>
    <w:p w:rsidR="001E59F8" w:rsidRPr="00291437" w:rsidRDefault="001E59F8" w:rsidP="001E59F8">
      <w:pPr>
        <w:pStyle w:val="PlaceEven"/>
      </w:pPr>
      <w:r w:rsidRPr="00291437">
        <w:t>7.</w:t>
      </w:r>
      <w:r w:rsidRPr="00291437">
        <w:tab/>
        <w:t>Poppy Yip</w:t>
      </w:r>
      <w:r w:rsidRPr="00291437">
        <w:tab/>
        <w:t>14</w:t>
      </w:r>
      <w:r w:rsidRPr="00291437">
        <w:tab/>
        <w:t>Co Liverpool</w:t>
      </w:r>
      <w:r w:rsidRPr="00291437">
        <w:tab/>
      </w:r>
      <w:r w:rsidRPr="00291437">
        <w:tab/>
        <w:t xml:space="preserve"> 1:01.99</w:t>
      </w:r>
      <w:r w:rsidRPr="00291437">
        <w:tab/>
      </w:r>
      <w:r w:rsidRPr="00291437">
        <w:tab/>
      </w:r>
      <w:r w:rsidRPr="00291437">
        <w:tab/>
      </w:r>
      <w:r w:rsidRPr="00291437">
        <w:tab/>
      </w:r>
      <w:r w:rsidRPr="00291437">
        <w:tab/>
        <w:t xml:space="preserve">   29.65</w:t>
      </w:r>
    </w:p>
    <w:p w:rsidR="001E59F8" w:rsidRDefault="001E59F8" w:rsidP="001E59F8">
      <w:pPr>
        <w:pStyle w:val="PlaceEven"/>
      </w:pPr>
      <w:r w:rsidRPr="00291437">
        <w:t>8.</w:t>
      </w:r>
      <w:r w:rsidRPr="00291437">
        <w:tab/>
        <w:t>Jessica Gallimore</w:t>
      </w:r>
      <w:r w:rsidRPr="00291437">
        <w:tab/>
        <w:t>18</w:t>
      </w:r>
      <w:r w:rsidRPr="00291437">
        <w:tab/>
        <w:t>Winsford</w:t>
      </w:r>
      <w:r w:rsidRPr="00291437">
        <w:tab/>
      </w:r>
      <w:r w:rsidRPr="00291437">
        <w:tab/>
        <w:t xml:space="preserve"> 1:03.26</w:t>
      </w:r>
      <w:r w:rsidRPr="00291437">
        <w:tab/>
      </w:r>
      <w:r w:rsidRPr="00291437">
        <w:tab/>
      </w:r>
      <w:r w:rsidRPr="00291437">
        <w:tab/>
      </w:r>
      <w:r w:rsidRPr="00291437">
        <w:tab/>
      </w:r>
      <w:r w:rsidRPr="00291437">
        <w:tab/>
        <w:t xml:space="preserve">   29.99</w:t>
      </w:r>
    </w:p>
    <w:p w:rsidR="001E59F8" w:rsidRDefault="001E59F8" w:rsidP="001E59F8">
      <w:pPr>
        <w:pStyle w:val="SplitLong"/>
      </w:pPr>
    </w:p>
    <w:p w:rsidR="001E59F8" w:rsidRPr="000A3F94" w:rsidRDefault="001E59F8" w:rsidP="001E59F8">
      <w:pPr>
        <w:pStyle w:val="EventHeader"/>
      </w:pPr>
      <w:r>
        <w:t>EVENT</w:t>
      </w:r>
      <w:r w:rsidRPr="000A3F94">
        <w:t xml:space="preserve"> 42 Mens Open 100m Freestyle           </w:t>
      </w:r>
    </w:p>
    <w:p w:rsidR="001E59F8" w:rsidRPr="000A3F94" w:rsidRDefault="001E59F8" w:rsidP="001E59F8">
      <w:pPr>
        <w:pStyle w:val="SplitLong"/>
      </w:pPr>
      <w:r w:rsidRPr="000A3F94">
        <w:t>Full Results</w:t>
      </w:r>
    </w:p>
    <w:p w:rsidR="001E59F8" w:rsidRPr="000A3F94" w:rsidRDefault="001E59F8" w:rsidP="001E59F8">
      <w:pPr>
        <w:pStyle w:val="PlaceHeader"/>
      </w:pPr>
      <w:r>
        <w:t>Place</w:t>
      </w:r>
      <w:r w:rsidRPr="000A3F94">
        <w:tab/>
        <w:t>Name</w:t>
      </w:r>
      <w:r w:rsidRPr="000A3F94">
        <w:tab/>
        <w:t>AaD</w:t>
      </w:r>
      <w:r w:rsidRPr="000A3F94">
        <w:tab/>
        <w:t>Club</w:t>
      </w:r>
      <w:r w:rsidRPr="000A3F94">
        <w:tab/>
      </w:r>
      <w:r w:rsidRPr="000A3F94">
        <w:tab/>
        <w:t>Time</w:t>
      </w:r>
      <w:r w:rsidRPr="000A3F94">
        <w:tab/>
      </w:r>
      <w:r w:rsidRPr="000A3F94">
        <w:tab/>
      </w:r>
      <w:r w:rsidRPr="000A3F94">
        <w:tab/>
      </w:r>
      <w:r w:rsidRPr="000A3F94">
        <w:tab/>
      </w:r>
      <w:r w:rsidRPr="000A3F94">
        <w:tab/>
        <w:t>50</w:t>
      </w:r>
    </w:p>
    <w:p w:rsidR="001E59F8" w:rsidRPr="000A3F94" w:rsidRDefault="001E59F8" w:rsidP="001E59F8">
      <w:pPr>
        <w:pStyle w:val="PlaceEven"/>
      </w:pPr>
      <w:r w:rsidRPr="000A3F94">
        <w:t>1.</w:t>
      </w:r>
      <w:r w:rsidRPr="000A3F94">
        <w:tab/>
        <w:t>Grant Quigley</w:t>
      </w:r>
      <w:r w:rsidRPr="000A3F94">
        <w:tab/>
        <w:t>20</w:t>
      </w:r>
      <w:r w:rsidRPr="000A3F94">
        <w:tab/>
        <w:t>Stockport Mo</w:t>
      </w:r>
      <w:r w:rsidRPr="000A3F94">
        <w:tab/>
      </w:r>
      <w:r w:rsidRPr="000A3F94">
        <w:tab/>
        <w:t xml:space="preserve">   51.46</w:t>
      </w:r>
      <w:r w:rsidRPr="000A3F94">
        <w:tab/>
      </w:r>
      <w:r w:rsidRPr="000A3F94">
        <w:tab/>
      </w:r>
      <w:r w:rsidRPr="000A3F94">
        <w:tab/>
      </w:r>
      <w:r w:rsidRPr="000A3F94">
        <w:tab/>
      </w:r>
      <w:r w:rsidRPr="000A3F94">
        <w:tab/>
        <w:t xml:space="preserve">   24.92</w:t>
      </w:r>
    </w:p>
    <w:p w:rsidR="001E59F8" w:rsidRPr="000A3F94" w:rsidRDefault="001E59F8" w:rsidP="001E59F8">
      <w:pPr>
        <w:pStyle w:val="PlaceEven"/>
      </w:pPr>
      <w:r w:rsidRPr="000A3F94">
        <w:t>2.</w:t>
      </w:r>
      <w:r w:rsidRPr="000A3F94">
        <w:tab/>
        <w:t>Thomas Barton</w:t>
      </w:r>
      <w:r w:rsidRPr="000A3F94">
        <w:tab/>
        <w:t>19</w:t>
      </w:r>
      <w:r w:rsidRPr="000A3F94">
        <w:tab/>
        <w:t>Co Liverpool</w:t>
      </w:r>
      <w:r w:rsidRPr="000A3F94">
        <w:tab/>
      </w:r>
      <w:r w:rsidRPr="000A3F94">
        <w:tab/>
        <w:t xml:space="preserve">   52.58</w:t>
      </w:r>
      <w:r w:rsidRPr="000A3F94">
        <w:tab/>
      </w:r>
      <w:r w:rsidRPr="000A3F94">
        <w:tab/>
      </w:r>
      <w:r w:rsidRPr="000A3F94">
        <w:tab/>
      </w:r>
      <w:r w:rsidRPr="000A3F94">
        <w:tab/>
      </w:r>
      <w:r w:rsidRPr="000A3F94">
        <w:tab/>
        <w:t xml:space="preserve">   26.13</w:t>
      </w:r>
    </w:p>
    <w:p w:rsidR="001E59F8" w:rsidRPr="000A3F94" w:rsidRDefault="001E59F8" w:rsidP="001E59F8">
      <w:pPr>
        <w:pStyle w:val="PlaceEven"/>
      </w:pPr>
      <w:r w:rsidRPr="000A3F94">
        <w:t>3.</w:t>
      </w:r>
      <w:r w:rsidRPr="000A3F94">
        <w:tab/>
        <w:t>Lewis Clough</w:t>
      </w:r>
      <w:r w:rsidRPr="000A3F94">
        <w:tab/>
        <w:t>15</w:t>
      </w:r>
      <w:r w:rsidRPr="000A3F94">
        <w:tab/>
        <w:t>Co Salford</w:t>
      </w:r>
      <w:r w:rsidRPr="000A3F94">
        <w:tab/>
      </w:r>
      <w:r w:rsidRPr="000A3F94">
        <w:tab/>
        <w:t xml:space="preserve">   53.39</w:t>
      </w:r>
      <w:r w:rsidRPr="000A3F94">
        <w:tab/>
      </w:r>
      <w:r w:rsidRPr="000A3F94">
        <w:tab/>
      </w:r>
      <w:r w:rsidRPr="000A3F94">
        <w:tab/>
      </w:r>
      <w:r w:rsidRPr="000A3F94">
        <w:tab/>
      </w:r>
      <w:r w:rsidRPr="000A3F94">
        <w:tab/>
        <w:t xml:space="preserve">   26.11</w:t>
      </w:r>
    </w:p>
    <w:p w:rsidR="001E59F8" w:rsidRPr="000A3F94" w:rsidRDefault="001E59F8" w:rsidP="001E59F8">
      <w:pPr>
        <w:pStyle w:val="PlaceEven"/>
      </w:pPr>
      <w:r w:rsidRPr="000A3F94">
        <w:t>4.</w:t>
      </w:r>
      <w:r w:rsidRPr="000A3F94">
        <w:tab/>
        <w:t>Oliver Smith</w:t>
      </w:r>
      <w:r w:rsidRPr="000A3F94">
        <w:tab/>
        <w:t>17</w:t>
      </w:r>
      <w:r w:rsidRPr="000A3F94">
        <w:tab/>
        <w:t>Cockermouth</w:t>
      </w:r>
      <w:r w:rsidRPr="000A3F94">
        <w:tab/>
      </w:r>
      <w:r w:rsidRPr="000A3F94">
        <w:tab/>
        <w:t xml:space="preserve">   54.44</w:t>
      </w:r>
      <w:r w:rsidRPr="000A3F94">
        <w:tab/>
      </w:r>
      <w:r w:rsidRPr="000A3F94">
        <w:tab/>
      </w:r>
      <w:r w:rsidRPr="000A3F94">
        <w:tab/>
      </w:r>
      <w:r w:rsidRPr="000A3F94">
        <w:tab/>
      </w:r>
      <w:r w:rsidRPr="000A3F94">
        <w:tab/>
        <w:t xml:space="preserve">   26.01</w:t>
      </w:r>
    </w:p>
    <w:p w:rsidR="001E59F8" w:rsidRPr="000A3F94" w:rsidRDefault="001E59F8" w:rsidP="001E59F8">
      <w:pPr>
        <w:pStyle w:val="PlaceEven"/>
      </w:pPr>
      <w:r w:rsidRPr="000A3F94">
        <w:t>5.</w:t>
      </w:r>
      <w:r w:rsidRPr="000A3F94">
        <w:tab/>
        <w:t>Callum Nortje</w:t>
      </w:r>
      <w:r w:rsidRPr="000A3F94">
        <w:tab/>
        <w:t>17</w:t>
      </w:r>
      <w:r w:rsidRPr="000A3F94">
        <w:tab/>
        <w:t>Ellesmere Co</w:t>
      </w:r>
      <w:r w:rsidRPr="000A3F94">
        <w:tab/>
      </w:r>
      <w:r w:rsidRPr="000A3F94">
        <w:tab/>
        <w:t xml:space="preserve">   55.26</w:t>
      </w:r>
      <w:r w:rsidRPr="000A3F94">
        <w:tab/>
      </w:r>
      <w:r w:rsidRPr="000A3F94">
        <w:tab/>
      </w:r>
      <w:r w:rsidRPr="000A3F94">
        <w:tab/>
      </w:r>
      <w:r w:rsidRPr="000A3F94">
        <w:tab/>
      </w:r>
      <w:r w:rsidRPr="000A3F94">
        <w:tab/>
        <w:t xml:space="preserve">   26.48</w:t>
      </w:r>
    </w:p>
    <w:p w:rsidR="001E59F8" w:rsidRPr="000A3F94" w:rsidRDefault="001E59F8" w:rsidP="001E59F8">
      <w:pPr>
        <w:pStyle w:val="PlaceEven"/>
      </w:pPr>
      <w:r w:rsidRPr="000A3F94">
        <w:t>6.</w:t>
      </w:r>
      <w:r w:rsidRPr="000A3F94">
        <w:tab/>
        <w:t>James Ross</w:t>
      </w:r>
      <w:r w:rsidRPr="000A3F94">
        <w:tab/>
        <w:t>16</w:t>
      </w:r>
      <w:r w:rsidRPr="000A3F94">
        <w:tab/>
        <w:t>Warrington W</w:t>
      </w:r>
      <w:r w:rsidRPr="000A3F94">
        <w:tab/>
      </w:r>
      <w:r w:rsidRPr="000A3F94">
        <w:tab/>
        <w:t xml:space="preserve">   55.39</w:t>
      </w:r>
      <w:r w:rsidRPr="000A3F94">
        <w:tab/>
      </w:r>
      <w:r w:rsidRPr="000A3F94">
        <w:tab/>
      </w:r>
      <w:r w:rsidRPr="000A3F94">
        <w:tab/>
      </w:r>
      <w:r w:rsidRPr="000A3F94">
        <w:tab/>
      </w:r>
      <w:r w:rsidRPr="000A3F94">
        <w:tab/>
        <w:t xml:space="preserve">   26.47</w:t>
      </w:r>
    </w:p>
    <w:p w:rsidR="001E59F8" w:rsidRPr="000A3F94" w:rsidRDefault="001E59F8" w:rsidP="001E59F8">
      <w:pPr>
        <w:pStyle w:val="PlaceEven"/>
      </w:pPr>
      <w:r w:rsidRPr="000A3F94">
        <w:t>7.</w:t>
      </w:r>
      <w:r w:rsidRPr="000A3F94">
        <w:tab/>
        <w:t>Luke Pool</w:t>
      </w:r>
      <w:r w:rsidRPr="000A3F94">
        <w:tab/>
        <w:t>19</w:t>
      </w:r>
      <w:r w:rsidRPr="000A3F94">
        <w:tab/>
        <w:t>Preston</w:t>
      </w:r>
      <w:r w:rsidRPr="000A3F94">
        <w:tab/>
      </w:r>
      <w:r w:rsidRPr="000A3F94">
        <w:tab/>
        <w:t xml:space="preserve">   55.48</w:t>
      </w:r>
      <w:r w:rsidRPr="000A3F94">
        <w:tab/>
      </w:r>
      <w:r w:rsidRPr="000A3F94">
        <w:tab/>
      </w:r>
      <w:r w:rsidRPr="000A3F94">
        <w:tab/>
      </w:r>
      <w:r w:rsidRPr="000A3F94">
        <w:tab/>
      </w:r>
      <w:r w:rsidRPr="000A3F94">
        <w:tab/>
        <w:t xml:space="preserve">   26.71</w:t>
      </w:r>
    </w:p>
    <w:p w:rsidR="001E59F8" w:rsidRDefault="001E59F8" w:rsidP="001E59F8">
      <w:pPr>
        <w:pStyle w:val="PlaceEven"/>
      </w:pPr>
      <w:r w:rsidRPr="000A3F94">
        <w:t>8.</w:t>
      </w:r>
      <w:r w:rsidRPr="000A3F94">
        <w:tab/>
        <w:t>Callum Chapple</w:t>
      </w:r>
      <w:r w:rsidRPr="000A3F94">
        <w:tab/>
        <w:t>17</w:t>
      </w:r>
      <w:r w:rsidRPr="000A3F94">
        <w:tab/>
        <w:t>Winsford</w:t>
      </w:r>
      <w:r w:rsidRPr="000A3F94">
        <w:tab/>
      </w:r>
      <w:r w:rsidRPr="000A3F94">
        <w:tab/>
        <w:t xml:space="preserve">   56.05</w:t>
      </w:r>
      <w:r w:rsidRPr="000A3F94">
        <w:tab/>
      </w:r>
      <w:r w:rsidRPr="000A3F94">
        <w:tab/>
      </w:r>
      <w:r w:rsidRPr="000A3F94">
        <w:tab/>
      </w:r>
      <w:r w:rsidRPr="000A3F94">
        <w:tab/>
      </w:r>
      <w:r w:rsidRPr="000A3F94">
        <w:tab/>
        <w:t xml:space="preserve">   27.06</w:t>
      </w:r>
    </w:p>
    <w:p w:rsidR="001E59F8" w:rsidRDefault="001E59F8" w:rsidP="001E59F8">
      <w:pPr>
        <w:pStyle w:val="SplitLong"/>
      </w:pPr>
    </w:p>
    <w:p w:rsidR="00195C9F" w:rsidRPr="007E6A08" w:rsidRDefault="00195C9F" w:rsidP="00195C9F">
      <w:pPr>
        <w:pStyle w:val="EventHeader"/>
      </w:pPr>
      <w:r>
        <w:t>EVENT</w:t>
      </w:r>
      <w:r w:rsidRPr="007E6A08">
        <w:t xml:space="preserve"> 43 Womens 09/11 Yrs 200m Medley Team  </w:t>
      </w:r>
    </w:p>
    <w:p w:rsidR="00195C9F" w:rsidRPr="007E6A08" w:rsidRDefault="00195C9F" w:rsidP="00195C9F">
      <w:pPr>
        <w:pStyle w:val="SplitLong"/>
      </w:pPr>
      <w:r w:rsidRPr="007E6A08">
        <w:t>Full Results</w:t>
      </w:r>
    </w:p>
    <w:p w:rsidR="00195C9F" w:rsidRPr="007E6A08" w:rsidRDefault="00195C9F" w:rsidP="00195C9F">
      <w:pPr>
        <w:pStyle w:val="PlaceHeader"/>
      </w:pPr>
      <w:r>
        <w:t>Place</w:t>
      </w:r>
      <w:r w:rsidRPr="007E6A08">
        <w:tab/>
        <w:t>Name</w:t>
      </w:r>
      <w:r w:rsidRPr="007E6A08">
        <w:tab/>
        <w:t>A.G</w:t>
      </w:r>
      <w:r w:rsidRPr="007E6A08">
        <w:tab/>
        <w:t>Club</w:t>
      </w:r>
      <w:r w:rsidRPr="007E6A08">
        <w:tab/>
      </w:r>
      <w:r w:rsidRPr="007E6A08">
        <w:tab/>
        <w:t>Time</w:t>
      </w:r>
      <w:r w:rsidRPr="007E6A08">
        <w:tab/>
      </w:r>
      <w:r w:rsidRPr="007E6A08">
        <w:tab/>
      </w:r>
      <w:r w:rsidRPr="007E6A08">
        <w:tab/>
      </w:r>
      <w:r w:rsidRPr="007E6A08">
        <w:tab/>
      </w:r>
      <w:r w:rsidRPr="007E6A08">
        <w:tab/>
        <w:t>50</w:t>
      </w:r>
      <w:r w:rsidRPr="007E6A08">
        <w:tab/>
        <w:t>100</w:t>
      </w:r>
      <w:r w:rsidRPr="007E6A08">
        <w:tab/>
        <w:t>150</w:t>
      </w:r>
    </w:p>
    <w:p w:rsidR="00195C9F" w:rsidRPr="007E6A08" w:rsidRDefault="00195C9F" w:rsidP="00195C9F">
      <w:pPr>
        <w:pStyle w:val="PlaceEven"/>
      </w:pPr>
      <w:r w:rsidRPr="007E6A08">
        <w:t>1.</w:t>
      </w:r>
      <w:r w:rsidRPr="007E6A08">
        <w:tab/>
        <w:t>City of Liverpool SC</w:t>
      </w:r>
      <w:r w:rsidRPr="007E6A08">
        <w:tab/>
      </w:r>
      <w:r w:rsidRPr="007E6A08">
        <w:tab/>
        <w:t>Co Liverpool</w:t>
      </w:r>
      <w:r w:rsidRPr="007E6A08">
        <w:tab/>
      </w:r>
      <w:r w:rsidRPr="007E6A08">
        <w:tab/>
        <w:t xml:space="preserve"> 2:27.82</w:t>
      </w:r>
      <w:r w:rsidRPr="007E6A08">
        <w:tab/>
      </w:r>
      <w:r w:rsidRPr="007E6A08">
        <w:tab/>
      </w:r>
      <w:r w:rsidRPr="007E6A08">
        <w:tab/>
      </w:r>
      <w:r w:rsidRPr="007E6A08">
        <w:tab/>
      </w:r>
      <w:r w:rsidRPr="007E6A08">
        <w:tab/>
        <w:t xml:space="preserve">   36.59</w:t>
      </w:r>
      <w:r w:rsidRPr="007E6A08">
        <w:tab/>
        <w:t xml:space="preserve"> 1:20.47</w:t>
      </w:r>
      <w:r w:rsidRPr="007E6A08">
        <w:tab/>
        <w:t xml:space="preserve"> 1:54.98</w:t>
      </w:r>
    </w:p>
    <w:p w:rsidR="00195C9F" w:rsidRPr="007E6A08" w:rsidRDefault="00195C9F" w:rsidP="00195C9F">
      <w:pPr>
        <w:pStyle w:val="PlaceEven"/>
      </w:pPr>
      <w:r w:rsidRPr="007E6A08">
        <w:t>2.</w:t>
      </w:r>
      <w:r w:rsidRPr="007E6A08">
        <w:tab/>
        <w:t>Ellesmere College Tita</w:t>
      </w:r>
      <w:r w:rsidRPr="007E6A08">
        <w:tab/>
      </w:r>
      <w:r w:rsidRPr="007E6A08">
        <w:tab/>
        <w:t>Ellesmere Co</w:t>
      </w:r>
      <w:r w:rsidRPr="007E6A08">
        <w:tab/>
      </w:r>
      <w:r w:rsidRPr="007E6A08">
        <w:tab/>
        <w:t xml:space="preserve"> 2:28.83</w:t>
      </w:r>
      <w:r w:rsidRPr="007E6A08">
        <w:tab/>
      </w:r>
      <w:r w:rsidRPr="007E6A08">
        <w:tab/>
      </w:r>
      <w:r w:rsidRPr="007E6A08">
        <w:tab/>
      </w:r>
      <w:r w:rsidRPr="007E6A08">
        <w:tab/>
      </w:r>
      <w:r w:rsidRPr="007E6A08">
        <w:tab/>
        <w:t xml:space="preserve">   39.31</w:t>
      </w:r>
      <w:r w:rsidRPr="007E6A08">
        <w:tab/>
        <w:t xml:space="preserve"> 1:19.60</w:t>
      </w:r>
      <w:r w:rsidRPr="007E6A08">
        <w:tab/>
        <w:t xml:space="preserve"> 1:55.80</w:t>
      </w:r>
    </w:p>
    <w:p w:rsidR="00195C9F" w:rsidRPr="007E6A08" w:rsidRDefault="00195C9F" w:rsidP="00195C9F">
      <w:pPr>
        <w:pStyle w:val="PlaceEven"/>
      </w:pPr>
      <w:r w:rsidRPr="007E6A08">
        <w:t>3.</w:t>
      </w:r>
      <w:r w:rsidRPr="007E6A08">
        <w:tab/>
        <w:t>Preston SC</w:t>
      </w:r>
      <w:r w:rsidRPr="007E6A08">
        <w:tab/>
      </w:r>
      <w:r w:rsidRPr="007E6A08">
        <w:tab/>
        <w:t>Preston</w:t>
      </w:r>
      <w:r w:rsidRPr="007E6A08">
        <w:tab/>
      </w:r>
      <w:r w:rsidRPr="007E6A08">
        <w:tab/>
        <w:t xml:space="preserve"> 2:31.23</w:t>
      </w:r>
      <w:r w:rsidRPr="007E6A08">
        <w:tab/>
      </w:r>
      <w:r w:rsidRPr="007E6A08">
        <w:tab/>
      </w:r>
      <w:r w:rsidRPr="007E6A08">
        <w:tab/>
      </w:r>
      <w:r w:rsidRPr="007E6A08">
        <w:tab/>
      </w:r>
      <w:r w:rsidRPr="007E6A08">
        <w:tab/>
        <w:t xml:space="preserve">   37.72</w:t>
      </w:r>
      <w:r w:rsidRPr="007E6A08">
        <w:tab/>
        <w:t xml:space="preserve"> 1:20.55</w:t>
      </w:r>
      <w:r w:rsidRPr="007E6A08">
        <w:tab/>
        <w:t xml:space="preserve"> 1:56.74</w:t>
      </w:r>
    </w:p>
    <w:p w:rsidR="00195C9F" w:rsidRPr="007E6A08" w:rsidRDefault="00195C9F" w:rsidP="00195C9F">
      <w:pPr>
        <w:pStyle w:val="PlaceEven"/>
      </w:pPr>
      <w:r w:rsidRPr="007E6A08">
        <w:t>4.</w:t>
      </w:r>
      <w:r w:rsidRPr="007E6A08">
        <w:tab/>
        <w:t>Warrington Warriors SC</w:t>
      </w:r>
      <w:r w:rsidRPr="007E6A08">
        <w:tab/>
      </w:r>
      <w:r w:rsidRPr="007E6A08">
        <w:tab/>
        <w:t>Warrington W</w:t>
      </w:r>
      <w:r w:rsidRPr="007E6A08">
        <w:tab/>
      </w:r>
      <w:r w:rsidRPr="007E6A08">
        <w:tab/>
        <w:t xml:space="preserve"> 2:31.30</w:t>
      </w:r>
      <w:r w:rsidRPr="007E6A08">
        <w:tab/>
      </w:r>
      <w:r w:rsidRPr="007E6A08">
        <w:tab/>
      </w:r>
      <w:r w:rsidRPr="007E6A08">
        <w:tab/>
      </w:r>
      <w:r w:rsidRPr="007E6A08">
        <w:tab/>
      </w:r>
      <w:r w:rsidRPr="007E6A08">
        <w:tab/>
        <w:t xml:space="preserve">   38.36</w:t>
      </w:r>
      <w:r w:rsidRPr="007E6A08">
        <w:tab/>
        <w:t xml:space="preserve"> 1:23.73</w:t>
      </w:r>
      <w:r w:rsidRPr="007E6A08">
        <w:tab/>
        <w:t xml:space="preserve"> 1:59.77</w:t>
      </w:r>
    </w:p>
    <w:p w:rsidR="00195C9F" w:rsidRPr="007E6A08" w:rsidRDefault="00195C9F" w:rsidP="00195C9F">
      <w:pPr>
        <w:pStyle w:val="PlaceEven"/>
      </w:pPr>
      <w:r w:rsidRPr="007E6A08">
        <w:t>5.</w:t>
      </w:r>
      <w:r w:rsidRPr="007E6A08">
        <w:tab/>
        <w:t>Stockport Metro SC</w:t>
      </w:r>
      <w:r w:rsidRPr="007E6A08">
        <w:tab/>
      </w:r>
      <w:r w:rsidRPr="007E6A08">
        <w:tab/>
        <w:t>Stockport Mo</w:t>
      </w:r>
      <w:r w:rsidRPr="007E6A08">
        <w:tab/>
      </w:r>
      <w:r w:rsidRPr="007E6A08">
        <w:tab/>
        <w:t xml:space="preserve"> 2:31.71</w:t>
      </w:r>
      <w:r w:rsidRPr="007E6A08">
        <w:tab/>
      </w:r>
      <w:r w:rsidRPr="007E6A08">
        <w:tab/>
      </w:r>
      <w:r w:rsidRPr="007E6A08">
        <w:tab/>
      </w:r>
      <w:r w:rsidRPr="007E6A08">
        <w:tab/>
      </w:r>
      <w:r w:rsidRPr="007E6A08">
        <w:tab/>
        <w:t xml:space="preserve"> 1:57.34</w:t>
      </w:r>
      <w:r w:rsidRPr="007E6A08">
        <w:tab/>
        <w:t xml:space="preserve"> 1:21.43</w:t>
      </w:r>
      <w:r w:rsidRPr="007E6A08">
        <w:tab/>
        <w:t>-</w:t>
      </w:r>
    </w:p>
    <w:p w:rsidR="00195C9F" w:rsidRPr="007E6A08" w:rsidRDefault="00195C9F" w:rsidP="00195C9F">
      <w:pPr>
        <w:pStyle w:val="PlaceEven"/>
      </w:pPr>
      <w:r w:rsidRPr="007E6A08">
        <w:t>6.</w:t>
      </w:r>
      <w:r w:rsidRPr="007E6A08">
        <w:tab/>
        <w:t>City of Salford SC</w:t>
      </w:r>
      <w:r w:rsidRPr="007E6A08">
        <w:tab/>
      </w:r>
      <w:r w:rsidRPr="007E6A08">
        <w:tab/>
        <w:t>Co Salford</w:t>
      </w:r>
      <w:r w:rsidRPr="007E6A08">
        <w:tab/>
      </w:r>
      <w:r w:rsidRPr="007E6A08">
        <w:tab/>
        <w:t xml:space="preserve"> 2:43.73</w:t>
      </w:r>
      <w:r w:rsidRPr="007E6A08">
        <w:tab/>
      </w:r>
      <w:r w:rsidRPr="007E6A08">
        <w:tab/>
      </w:r>
      <w:r w:rsidRPr="007E6A08">
        <w:tab/>
      </w:r>
      <w:r w:rsidRPr="007E6A08">
        <w:tab/>
      </w:r>
      <w:r w:rsidRPr="007E6A08">
        <w:tab/>
        <w:t xml:space="preserve">   42.55</w:t>
      </w:r>
      <w:r w:rsidRPr="007E6A08">
        <w:tab/>
        <w:t xml:space="preserve"> 1:26.83</w:t>
      </w:r>
      <w:r w:rsidRPr="007E6A08">
        <w:tab/>
        <w:t xml:space="preserve"> 2:07.91</w:t>
      </w:r>
    </w:p>
    <w:p w:rsidR="00195C9F" w:rsidRPr="007E6A08" w:rsidRDefault="00195C9F" w:rsidP="00195C9F">
      <w:pPr>
        <w:pStyle w:val="PlaceEven"/>
      </w:pPr>
      <w:r w:rsidRPr="007E6A08">
        <w:t>7.</w:t>
      </w:r>
      <w:r w:rsidRPr="007E6A08">
        <w:tab/>
        <w:t>Cockermouth SC</w:t>
      </w:r>
      <w:r w:rsidRPr="007E6A08">
        <w:tab/>
      </w:r>
      <w:r w:rsidRPr="007E6A08">
        <w:tab/>
        <w:t>Cockermouth</w:t>
      </w:r>
      <w:r w:rsidRPr="007E6A08">
        <w:tab/>
      </w:r>
      <w:r w:rsidRPr="007E6A08">
        <w:tab/>
        <w:t xml:space="preserve"> 2:47.33</w:t>
      </w:r>
      <w:r w:rsidRPr="007E6A08">
        <w:tab/>
      </w:r>
      <w:r w:rsidRPr="007E6A08">
        <w:tab/>
      </w:r>
      <w:r w:rsidRPr="007E6A08">
        <w:tab/>
      </w:r>
      <w:r w:rsidRPr="007E6A08">
        <w:tab/>
      </w:r>
      <w:r w:rsidRPr="007E6A08">
        <w:tab/>
        <w:t xml:space="preserve">   47.33</w:t>
      </w:r>
      <w:r w:rsidRPr="007E6A08">
        <w:tab/>
        <w:t xml:space="preserve"> 1:30.16</w:t>
      </w:r>
      <w:r w:rsidRPr="007E6A08">
        <w:tab/>
        <w:t xml:space="preserve"> 2:11.74</w:t>
      </w:r>
    </w:p>
    <w:p w:rsidR="00195C9F" w:rsidRDefault="00195C9F" w:rsidP="00195C9F">
      <w:pPr>
        <w:pStyle w:val="PlaceEven"/>
      </w:pPr>
      <w:r w:rsidRPr="007E6A08">
        <w:t>8.</w:t>
      </w:r>
      <w:r w:rsidRPr="007E6A08">
        <w:tab/>
        <w:t>Winsford Swimming Club</w:t>
      </w:r>
      <w:r w:rsidRPr="007E6A08">
        <w:tab/>
      </w:r>
      <w:r w:rsidRPr="007E6A08">
        <w:tab/>
        <w:t>Winsford</w:t>
      </w:r>
      <w:r w:rsidRPr="007E6A08">
        <w:tab/>
      </w:r>
      <w:r w:rsidRPr="007E6A08">
        <w:tab/>
        <w:t xml:space="preserve"> 2:48.17</w:t>
      </w:r>
      <w:r w:rsidRPr="007E6A08">
        <w:tab/>
      </w:r>
      <w:r w:rsidRPr="007E6A08">
        <w:tab/>
      </w:r>
      <w:r w:rsidRPr="007E6A08">
        <w:tab/>
      </w:r>
      <w:r w:rsidRPr="007E6A08">
        <w:tab/>
      </w:r>
      <w:r w:rsidRPr="007E6A08">
        <w:tab/>
        <w:t xml:space="preserve">   39.51</w:t>
      </w:r>
      <w:r w:rsidRPr="007E6A08">
        <w:tab/>
        <w:t xml:space="preserve"> 1:26.97</w:t>
      </w:r>
      <w:r w:rsidRPr="007E6A08">
        <w:tab/>
        <w:t xml:space="preserve"> 2:08.76</w:t>
      </w:r>
    </w:p>
    <w:p w:rsidR="00195C9F" w:rsidRDefault="00195C9F" w:rsidP="00195C9F">
      <w:pPr>
        <w:pStyle w:val="SplitLong"/>
      </w:pPr>
    </w:p>
    <w:p w:rsidR="00195C9F" w:rsidRPr="00B977E5" w:rsidRDefault="00195C9F" w:rsidP="00195C9F">
      <w:pPr>
        <w:pStyle w:val="EventHeader"/>
      </w:pPr>
      <w:r>
        <w:t>EVENT</w:t>
      </w:r>
      <w:r w:rsidRPr="00B977E5">
        <w:t xml:space="preserve"> 44 Mens 09/11 Yrs 200m Medley Team    </w:t>
      </w:r>
    </w:p>
    <w:p w:rsidR="00195C9F" w:rsidRPr="00B977E5" w:rsidRDefault="00195C9F" w:rsidP="00195C9F">
      <w:pPr>
        <w:pStyle w:val="SplitLong"/>
      </w:pPr>
      <w:r w:rsidRPr="00B977E5">
        <w:t>Full Results</w:t>
      </w:r>
    </w:p>
    <w:p w:rsidR="00195C9F" w:rsidRPr="00B977E5" w:rsidRDefault="00195C9F" w:rsidP="00195C9F">
      <w:pPr>
        <w:pStyle w:val="PlaceHeader"/>
      </w:pPr>
      <w:r>
        <w:t>Place</w:t>
      </w:r>
      <w:r w:rsidRPr="00B977E5">
        <w:tab/>
        <w:t>Name</w:t>
      </w:r>
      <w:r w:rsidRPr="00B977E5">
        <w:tab/>
        <w:t>A.G</w:t>
      </w:r>
      <w:r w:rsidRPr="00B977E5">
        <w:tab/>
        <w:t>Club</w:t>
      </w:r>
      <w:r w:rsidRPr="00B977E5">
        <w:tab/>
      </w:r>
      <w:r w:rsidRPr="00B977E5">
        <w:tab/>
        <w:t>Time</w:t>
      </w:r>
      <w:r w:rsidRPr="00B977E5">
        <w:tab/>
      </w:r>
      <w:r w:rsidRPr="00B977E5">
        <w:tab/>
      </w:r>
      <w:r w:rsidRPr="00B977E5">
        <w:tab/>
      </w:r>
      <w:r w:rsidRPr="00B977E5">
        <w:tab/>
      </w:r>
      <w:r w:rsidRPr="00B977E5">
        <w:tab/>
        <w:t>50</w:t>
      </w:r>
      <w:r w:rsidRPr="00B977E5">
        <w:tab/>
        <w:t>100</w:t>
      </w:r>
      <w:r w:rsidRPr="00B977E5">
        <w:tab/>
        <w:t>150</w:t>
      </w:r>
    </w:p>
    <w:p w:rsidR="00195C9F" w:rsidRPr="00B977E5" w:rsidRDefault="00195C9F" w:rsidP="00195C9F">
      <w:pPr>
        <w:pStyle w:val="PlaceEven"/>
      </w:pPr>
      <w:r w:rsidRPr="00B977E5">
        <w:t>1.</w:t>
      </w:r>
      <w:r w:rsidRPr="00B977E5">
        <w:tab/>
        <w:t>City of Salford SC</w:t>
      </w:r>
      <w:r w:rsidRPr="00B977E5">
        <w:tab/>
      </w:r>
      <w:r w:rsidRPr="00B977E5">
        <w:tab/>
        <w:t>Co Salford</w:t>
      </w:r>
      <w:r w:rsidRPr="00B977E5">
        <w:tab/>
      </w:r>
      <w:r w:rsidRPr="00B977E5">
        <w:tab/>
        <w:t xml:space="preserve"> 2:20.94</w:t>
      </w:r>
      <w:r w:rsidRPr="00B977E5">
        <w:tab/>
      </w:r>
      <w:r w:rsidRPr="00B977E5">
        <w:tab/>
      </w:r>
      <w:r w:rsidRPr="00B977E5">
        <w:tab/>
      </w:r>
      <w:r w:rsidRPr="00B977E5">
        <w:tab/>
      </w:r>
      <w:r w:rsidRPr="00B977E5">
        <w:tab/>
        <w:t xml:space="preserve">   36.71</w:t>
      </w:r>
      <w:r w:rsidRPr="00B977E5">
        <w:tab/>
        <w:t xml:space="preserve"> 1:14.99</w:t>
      </w:r>
      <w:r w:rsidRPr="00B977E5">
        <w:tab/>
        <w:t xml:space="preserve"> 1:49.01</w:t>
      </w:r>
    </w:p>
    <w:p w:rsidR="00195C9F" w:rsidRPr="00B977E5" w:rsidRDefault="00195C9F" w:rsidP="00195C9F">
      <w:pPr>
        <w:pStyle w:val="PlaceEven"/>
      </w:pPr>
      <w:r w:rsidRPr="00B977E5">
        <w:t>2.</w:t>
      </w:r>
      <w:r w:rsidRPr="00B977E5">
        <w:tab/>
        <w:t>Preston SC</w:t>
      </w:r>
      <w:r w:rsidRPr="00B977E5">
        <w:tab/>
      </w:r>
      <w:r w:rsidRPr="00B977E5">
        <w:tab/>
        <w:t>Preston</w:t>
      </w:r>
      <w:r w:rsidRPr="00B977E5">
        <w:tab/>
      </w:r>
      <w:r w:rsidRPr="00B977E5">
        <w:tab/>
        <w:t xml:space="preserve"> 2:22.52</w:t>
      </w:r>
      <w:r w:rsidRPr="00B977E5">
        <w:tab/>
      </w:r>
      <w:r w:rsidRPr="00B977E5">
        <w:tab/>
      </w:r>
      <w:r w:rsidRPr="00B977E5">
        <w:tab/>
      </w:r>
      <w:r w:rsidRPr="00B977E5">
        <w:tab/>
      </w:r>
      <w:r w:rsidRPr="00B977E5">
        <w:tab/>
        <w:t xml:space="preserve">   38.78</w:t>
      </w:r>
      <w:r w:rsidRPr="00B977E5">
        <w:tab/>
        <w:t xml:space="preserve"> 1:17.24</w:t>
      </w:r>
      <w:r w:rsidRPr="00B977E5">
        <w:tab/>
        <w:t xml:space="preserve"> 1:52.08</w:t>
      </w:r>
    </w:p>
    <w:p w:rsidR="00195C9F" w:rsidRPr="00B977E5" w:rsidRDefault="00195C9F" w:rsidP="00195C9F">
      <w:pPr>
        <w:pStyle w:val="PlaceEven"/>
      </w:pPr>
      <w:r w:rsidRPr="00B977E5">
        <w:t>3.</w:t>
      </w:r>
      <w:r w:rsidRPr="00B977E5">
        <w:tab/>
        <w:t>Warrington Warriors SC</w:t>
      </w:r>
      <w:r w:rsidRPr="00B977E5">
        <w:tab/>
      </w:r>
      <w:r w:rsidRPr="00B977E5">
        <w:tab/>
        <w:t>Warrington W</w:t>
      </w:r>
      <w:r w:rsidRPr="00B977E5">
        <w:tab/>
      </w:r>
      <w:r w:rsidRPr="00B977E5">
        <w:tab/>
        <w:t xml:space="preserve"> 2:25.06</w:t>
      </w:r>
      <w:r w:rsidRPr="00B977E5">
        <w:tab/>
      </w:r>
      <w:r w:rsidRPr="00B977E5">
        <w:tab/>
      </w:r>
      <w:r w:rsidRPr="00B977E5">
        <w:tab/>
      </w:r>
      <w:r w:rsidRPr="00B977E5">
        <w:tab/>
      </w:r>
      <w:r w:rsidRPr="00B977E5">
        <w:tab/>
        <w:t xml:space="preserve">   38.57</w:t>
      </w:r>
      <w:r w:rsidRPr="00B977E5">
        <w:tab/>
        <w:t xml:space="preserve"> 1:18.02</w:t>
      </w:r>
      <w:r w:rsidRPr="00B977E5">
        <w:tab/>
        <w:t xml:space="preserve"> 1:53.21</w:t>
      </w:r>
    </w:p>
    <w:p w:rsidR="00195C9F" w:rsidRPr="00B977E5" w:rsidRDefault="00195C9F" w:rsidP="00195C9F">
      <w:pPr>
        <w:pStyle w:val="PlaceEven"/>
      </w:pPr>
      <w:r w:rsidRPr="00B977E5">
        <w:t>4.</w:t>
      </w:r>
      <w:r w:rsidRPr="00B977E5">
        <w:tab/>
        <w:t>Stockport Metro SC</w:t>
      </w:r>
      <w:r w:rsidRPr="00B977E5">
        <w:tab/>
      </w:r>
      <w:r w:rsidRPr="00B977E5">
        <w:tab/>
        <w:t>Stockport Mo</w:t>
      </w:r>
      <w:r w:rsidRPr="00B977E5">
        <w:tab/>
      </w:r>
      <w:r w:rsidRPr="00B977E5">
        <w:tab/>
        <w:t xml:space="preserve"> 2:28.07</w:t>
      </w:r>
      <w:r w:rsidRPr="00B977E5">
        <w:tab/>
      </w:r>
      <w:r w:rsidRPr="00B977E5">
        <w:tab/>
      </w:r>
      <w:r w:rsidRPr="00B977E5">
        <w:tab/>
      </w:r>
      <w:r w:rsidRPr="00B977E5">
        <w:tab/>
      </w:r>
      <w:r w:rsidRPr="00B977E5">
        <w:tab/>
        <w:t xml:space="preserve">   39.83</w:t>
      </w:r>
      <w:r w:rsidRPr="00B977E5">
        <w:tab/>
        <w:t xml:space="preserve"> 1:20.54</w:t>
      </w:r>
      <w:r w:rsidRPr="00B977E5">
        <w:tab/>
        <w:t xml:space="preserve"> 1:53.93</w:t>
      </w:r>
    </w:p>
    <w:p w:rsidR="00195C9F" w:rsidRPr="00B977E5" w:rsidRDefault="00195C9F" w:rsidP="00195C9F">
      <w:pPr>
        <w:pStyle w:val="PlaceEven"/>
      </w:pPr>
      <w:r w:rsidRPr="00B977E5">
        <w:t>5.</w:t>
      </w:r>
      <w:r w:rsidRPr="00B977E5">
        <w:tab/>
        <w:t>Winsford Swimming Club</w:t>
      </w:r>
      <w:r w:rsidRPr="00B977E5">
        <w:tab/>
      </w:r>
      <w:r w:rsidRPr="00B977E5">
        <w:tab/>
        <w:t>Winsford</w:t>
      </w:r>
      <w:r w:rsidRPr="00B977E5">
        <w:tab/>
      </w:r>
      <w:r w:rsidRPr="00B977E5">
        <w:tab/>
        <w:t xml:space="preserve"> 2:30.63</w:t>
      </w:r>
      <w:r w:rsidRPr="00B977E5">
        <w:tab/>
      </w:r>
      <w:r w:rsidRPr="00B977E5">
        <w:tab/>
      </w:r>
      <w:r w:rsidRPr="00B977E5">
        <w:tab/>
      </w:r>
      <w:r w:rsidRPr="00B977E5">
        <w:tab/>
      </w:r>
      <w:r w:rsidRPr="00B977E5">
        <w:tab/>
        <w:t xml:space="preserve">   36.35</w:t>
      </w:r>
      <w:r w:rsidRPr="00B977E5">
        <w:tab/>
        <w:t xml:space="preserve"> 1:21.70</w:t>
      </w:r>
      <w:r w:rsidRPr="00B977E5">
        <w:tab/>
        <w:t xml:space="preserve"> 1:57.61</w:t>
      </w:r>
    </w:p>
    <w:p w:rsidR="00195C9F" w:rsidRPr="00B977E5" w:rsidRDefault="00195C9F" w:rsidP="00195C9F">
      <w:pPr>
        <w:pStyle w:val="PlaceEven"/>
      </w:pPr>
      <w:r w:rsidRPr="00B977E5">
        <w:t>6.</w:t>
      </w:r>
      <w:r w:rsidRPr="00B977E5">
        <w:tab/>
        <w:t>Ellesmere College Tita</w:t>
      </w:r>
      <w:r w:rsidRPr="00B977E5">
        <w:tab/>
      </w:r>
      <w:r w:rsidRPr="00B977E5">
        <w:tab/>
        <w:t>Ellesmere Co</w:t>
      </w:r>
      <w:r w:rsidRPr="00B977E5">
        <w:tab/>
      </w:r>
      <w:r w:rsidRPr="00B977E5">
        <w:tab/>
        <w:t xml:space="preserve"> 2:33.38</w:t>
      </w:r>
      <w:r w:rsidRPr="00B977E5">
        <w:tab/>
      </w:r>
      <w:r w:rsidRPr="00B977E5">
        <w:tab/>
      </w:r>
      <w:r w:rsidRPr="00B977E5">
        <w:tab/>
      </w:r>
      <w:r w:rsidRPr="00B977E5">
        <w:tab/>
      </w:r>
      <w:r w:rsidRPr="00B977E5">
        <w:tab/>
        <w:t xml:space="preserve">   40.67</w:t>
      </w:r>
      <w:r w:rsidRPr="00B977E5">
        <w:tab/>
        <w:t xml:space="preserve"> 1:28.02</w:t>
      </w:r>
      <w:r w:rsidRPr="00B977E5">
        <w:tab/>
        <w:t xml:space="preserve"> 2:00.25</w:t>
      </w:r>
    </w:p>
    <w:p w:rsidR="00195C9F" w:rsidRPr="00B977E5" w:rsidRDefault="00195C9F" w:rsidP="00195C9F">
      <w:pPr>
        <w:pStyle w:val="PlaceEven"/>
      </w:pPr>
      <w:r w:rsidRPr="00B977E5">
        <w:t>7.</w:t>
      </w:r>
      <w:r w:rsidRPr="00B977E5">
        <w:tab/>
        <w:t>City of Liverpool SC</w:t>
      </w:r>
      <w:r w:rsidRPr="00B977E5">
        <w:tab/>
      </w:r>
      <w:r w:rsidRPr="00B977E5">
        <w:tab/>
        <w:t>Co Liverpool</w:t>
      </w:r>
      <w:r w:rsidRPr="00B977E5">
        <w:tab/>
      </w:r>
      <w:r w:rsidRPr="00B977E5">
        <w:tab/>
        <w:t xml:space="preserve"> 2:33.80</w:t>
      </w:r>
      <w:r w:rsidRPr="00B977E5">
        <w:tab/>
      </w:r>
      <w:r w:rsidRPr="00B977E5">
        <w:tab/>
      </w:r>
      <w:r w:rsidRPr="00B977E5">
        <w:tab/>
      </w:r>
      <w:r w:rsidRPr="00B977E5">
        <w:tab/>
      </w:r>
      <w:r w:rsidRPr="00B977E5">
        <w:tab/>
        <w:t xml:space="preserve">   38.45</w:t>
      </w:r>
      <w:r w:rsidRPr="00B977E5">
        <w:tab/>
        <w:t xml:space="preserve"> 1:23.10</w:t>
      </w:r>
      <w:r w:rsidRPr="00B977E5">
        <w:tab/>
        <w:t xml:space="preserve"> 2:01.32</w:t>
      </w:r>
    </w:p>
    <w:p w:rsidR="00195C9F" w:rsidRDefault="00195C9F" w:rsidP="00195C9F">
      <w:pPr>
        <w:pStyle w:val="PlaceEven"/>
      </w:pPr>
      <w:r w:rsidRPr="00B977E5">
        <w:t>8.</w:t>
      </w:r>
      <w:r w:rsidRPr="00B977E5">
        <w:tab/>
        <w:t>Cockermouth SC</w:t>
      </w:r>
      <w:r w:rsidRPr="00B977E5">
        <w:tab/>
      </w:r>
      <w:r w:rsidRPr="00B977E5">
        <w:tab/>
        <w:t>Cockermouth</w:t>
      </w:r>
      <w:r w:rsidRPr="00B977E5">
        <w:tab/>
      </w:r>
      <w:r w:rsidRPr="00B977E5">
        <w:tab/>
        <w:t xml:space="preserve"> 2:40.44</w:t>
      </w:r>
      <w:r w:rsidRPr="00B977E5">
        <w:tab/>
      </w:r>
      <w:r w:rsidRPr="00B977E5">
        <w:tab/>
      </w:r>
      <w:r w:rsidRPr="00B977E5">
        <w:tab/>
      </w:r>
      <w:r w:rsidRPr="00B977E5">
        <w:tab/>
      </w:r>
      <w:r w:rsidRPr="00B977E5">
        <w:tab/>
        <w:t xml:space="preserve">   40.85</w:t>
      </w:r>
      <w:r w:rsidRPr="00B977E5">
        <w:tab/>
        <w:t xml:space="preserve"> 1:26.45</w:t>
      </w:r>
      <w:r w:rsidRPr="00B977E5">
        <w:tab/>
        <w:t xml:space="preserve"> 2:04.77</w:t>
      </w:r>
    </w:p>
    <w:p w:rsidR="00195C9F" w:rsidRDefault="00195C9F" w:rsidP="00195C9F">
      <w:pPr>
        <w:pStyle w:val="SplitLong"/>
      </w:pPr>
    </w:p>
    <w:p w:rsidR="00052FE6" w:rsidRPr="00090B21" w:rsidRDefault="00052FE6" w:rsidP="00052FE6">
      <w:pPr>
        <w:pStyle w:val="EventHeader"/>
      </w:pPr>
      <w:r>
        <w:t>EVENT</w:t>
      </w:r>
      <w:r w:rsidRPr="00090B21">
        <w:t xml:space="preserve"> 45 Womens 13 Yrs/Under 200m Free.Team </w:t>
      </w:r>
    </w:p>
    <w:p w:rsidR="00052FE6" w:rsidRPr="00090B21" w:rsidRDefault="00052FE6" w:rsidP="00052FE6">
      <w:pPr>
        <w:pStyle w:val="SplitLong"/>
      </w:pPr>
      <w:r w:rsidRPr="00090B21">
        <w:t>Full Results</w:t>
      </w:r>
    </w:p>
    <w:p w:rsidR="00052FE6" w:rsidRPr="00090B21" w:rsidRDefault="00052FE6" w:rsidP="00052FE6">
      <w:pPr>
        <w:pStyle w:val="PlaceHeader"/>
      </w:pPr>
      <w:r>
        <w:t>Place</w:t>
      </w:r>
      <w:r w:rsidRPr="00090B21">
        <w:tab/>
        <w:t>Name</w:t>
      </w:r>
      <w:r w:rsidRPr="00090B21">
        <w:tab/>
        <w:t>A.G</w:t>
      </w:r>
      <w:r w:rsidRPr="00090B21">
        <w:tab/>
        <w:t>Club</w:t>
      </w:r>
      <w:r w:rsidRPr="00090B21">
        <w:tab/>
      </w:r>
      <w:r w:rsidRPr="00090B21">
        <w:tab/>
        <w:t>Time</w:t>
      </w:r>
      <w:r w:rsidRPr="00090B21">
        <w:tab/>
      </w:r>
      <w:r w:rsidRPr="00090B21">
        <w:tab/>
      </w:r>
      <w:r w:rsidRPr="00090B21">
        <w:tab/>
      </w:r>
      <w:r w:rsidRPr="00090B21">
        <w:tab/>
      </w:r>
      <w:r w:rsidRPr="00090B21">
        <w:tab/>
        <w:t>50</w:t>
      </w:r>
      <w:r w:rsidRPr="00090B21">
        <w:tab/>
        <w:t>100</w:t>
      </w:r>
      <w:r w:rsidRPr="00090B21">
        <w:tab/>
        <w:t>150</w:t>
      </w:r>
    </w:p>
    <w:p w:rsidR="00052FE6" w:rsidRPr="00090B21" w:rsidRDefault="00052FE6" w:rsidP="00052FE6">
      <w:pPr>
        <w:pStyle w:val="PlaceEven"/>
      </w:pPr>
      <w:r w:rsidRPr="00090B21">
        <w:t>1.</w:t>
      </w:r>
      <w:r w:rsidRPr="00090B21">
        <w:tab/>
        <w:t>Ellesmere College Tita</w:t>
      </w:r>
      <w:r w:rsidRPr="00090B21">
        <w:tab/>
      </w:r>
      <w:r w:rsidRPr="00090B21">
        <w:tab/>
        <w:t>Ellesmere Co</w:t>
      </w:r>
      <w:r w:rsidRPr="00090B21">
        <w:tab/>
      </w:r>
      <w:r w:rsidRPr="00090B21">
        <w:tab/>
        <w:t xml:space="preserve"> 1:57.14</w:t>
      </w:r>
      <w:r w:rsidRPr="00090B21">
        <w:tab/>
      </w:r>
      <w:r w:rsidRPr="00090B21">
        <w:tab/>
      </w:r>
      <w:r w:rsidRPr="00090B21">
        <w:tab/>
      </w:r>
      <w:r w:rsidRPr="00090B21">
        <w:tab/>
      </w:r>
      <w:r w:rsidRPr="00090B21">
        <w:tab/>
        <w:t xml:space="preserve">   29.22</w:t>
      </w:r>
      <w:r w:rsidRPr="00090B21">
        <w:tab/>
        <w:t xml:space="preserve">   58.15</w:t>
      </w:r>
      <w:r w:rsidRPr="00090B21">
        <w:tab/>
        <w:t xml:space="preserve"> 1:28.38</w:t>
      </w:r>
    </w:p>
    <w:p w:rsidR="00052FE6" w:rsidRPr="00090B21" w:rsidRDefault="00052FE6" w:rsidP="00052FE6">
      <w:pPr>
        <w:pStyle w:val="PlaceEven"/>
      </w:pPr>
      <w:r w:rsidRPr="00090B21">
        <w:t>2.</w:t>
      </w:r>
      <w:r w:rsidRPr="00090B21">
        <w:tab/>
        <w:t>Stockport Metro SC</w:t>
      </w:r>
      <w:r w:rsidRPr="00090B21">
        <w:tab/>
      </w:r>
      <w:r w:rsidRPr="00090B21">
        <w:tab/>
        <w:t>Stockport Mo</w:t>
      </w:r>
      <w:r w:rsidRPr="00090B21">
        <w:tab/>
      </w:r>
      <w:r w:rsidRPr="00090B21">
        <w:tab/>
        <w:t xml:space="preserve"> 1:59.32</w:t>
      </w:r>
      <w:r w:rsidRPr="00090B21">
        <w:tab/>
      </w:r>
      <w:r w:rsidRPr="00090B21">
        <w:tab/>
      </w:r>
      <w:r w:rsidRPr="00090B21">
        <w:tab/>
      </w:r>
      <w:r w:rsidRPr="00090B21">
        <w:tab/>
      </w:r>
      <w:r w:rsidRPr="00090B21">
        <w:tab/>
        <w:t xml:space="preserve">   28.89</w:t>
      </w:r>
      <w:r w:rsidRPr="00090B21">
        <w:tab/>
        <w:t xml:space="preserve">   58.25</w:t>
      </w:r>
      <w:r w:rsidRPr="00090B21">
        <w:tab/>
        <w:t xml:space="preserve"> 1:28.66</w:t>
      </w:r>
    </w:p>
    <w:p w:rsidR="00052FE6" w:rsidRPr="00090B21" w:rsidRDefault="00052FE6" w:rsidP="00052FE6">
      <w:pPr>
        <w:pStyle w:val="PlaceEven"/>
      </w:pPr>
      <w:r w:rsidRPr="00090B21">
        <w:t>3.</w:t>
      </w:r>
      <w:r w:rsidRPr="00090B21">
        <w:tab/>
        <w:t>City of Liverpool SC</w:t>
      </w:r>
      <w:r w:rsidRPr="00090B21">
        <w:tab/>
      </w:r>
      <w:r w:rsidRPr="00090B21">
        <w:tab/>
        <w:t>Co Liverpool</w:t>
      </w:r>
      <w:r w:rsidRPr="00090B21">
        <w:tab/>
      </w:r>
      <w:r w:rsidRPr="00090B21">
        <w:tab/>
        <w:t xml:space="preserve"> 1:59.41</w:t>
      </w:r>
      <w:r w:rsidRPr="00090B21">
        <w:tab/>
      </w:r>
      <w:r w:rsidRPr="00090B21">
        <w:tab/>
      </w:r>
      <w:r w:rsidRPr="00090B21">
        <w:tab/>
      </w:r>
      <w:r w:rsidRPr="00090B21">
        <w:tab/>
      </w:r>
      <w:r w:rsidRPr="00090B21">
        <w:tab/>
        <w:t xml:space="preserve">   29.42</w:t>
      </w:r>
      <w:r w:rsidRPr="00090B21">
        <w:tab/>
        <w:t xml:space="preserve">   58.57</w:t>
      </w:r>
      <w:r w:rsidRPr="00090B21">
        <w:tab/>
        <w:t xml:space="preserve"> 1:29.26</w:t>
      </w:r>
    </w:p>
    <w:p w:rsidR="00052FE6" w:rsidRPr="00090B21" w:rsidRDefault="00052FE6" w:rsidP="00052FE6">
      <w:pPr>
        <w:pStyle w:val="PlaceEven"/>
      </w:pPr>
      <w:r w:rsidRPr="00090B21">
        <w:t>4.</w:t>
      </w:r>
      <w:r w:rsidRPr="00090B21">
        <w:tab/>
        <w:t>City of Salford SC</w:t>
      </w:r>
      <w:r w:rsidRPr="00090B21">
        <w:tab/>
      </w:r>
      <w:r w:rsidRPr="00090B21">
        <w:tab/>
        <w:t>Co Salford</w:t>
      </w:r>
      <w:r w:rsidRPr="00090B21">
        <w:tab/>
      </w:r>
      <w:r w:rsidRPr="00090B21">
        <w:tab/>
        <w:t xml:space="preserve"> 1:59.53</w:t>
      </w:r>
      <w:r w:rsidRPr="00090B21">
        <w:tab/>
      </w:r>
      <w:r w:rsidRPr="00090B21">
        <w:tab/>
      </w:r>
      <w:r w:rsidRPr="00090B21">
        <w:tab/>
      </w:r>
      <w:r w:rsidRPr="00090B21">
        <w:tab/>
      </w:r>
      <w:r w:rsidRPr="00090B21">
        <w:tab/>
        <w:t xml:space="preserve">   29.92</w:t>
      </w:r>
      <w:r w:rsidRPr="00090B21">
        <w:tab/>
        <w:t xml:space="preserve">   59.69</w:t>
      </w:r>
      <w:r w:rsidRPr="00090B21">
        <w:tab/>
        <w:t xml:space="preserve"> 1:29.34</w:t>
      </w:r>
    </w:p>
    <w:p w:rsidR="00052FE6" w:rsidRPr="00090B21" w:rsidRDefault="00052FE6" w:rsidP="00052FE6">
      <w:pPr>
        <w:pStyle w:val="PlaceEven"/>
      </w:pPr>
      <w:r w:rsidRPr="00090B21">
        <w:t>5.</w:t>
      </w:r>
      <w:r w:rsidRPr="00090B21">
        <w:tab/>
        <w:t>Preston SC</w:t>
      </w:r>
      <w:r w:rsidRPr="00090B21">
        <w:tab/>
      </w:r>
      <w:r w:rsidRPr="00090B21">
        <w:tab/>
        <w:t>Preston</w:t>
      </w:r>
      <w:r w:rsidRPr="00090B21">
        <w:tab/>
      </w:r>
      <w:r w:rsidRPr="00090B21">
        <w:tab/>
        <w:t xml:space="preserve"> 2:02.75</w:t>
      </w:r>
      <w:r w:rsidRPr="00090B21">
        <w:tab/>
      </w:r>
      <w:r w:rsidRPr="00090B21">
        <w:tab/>
      </w:r>
      <w:r w:rsidRPr="00090B21">
        <w:tab/>
      </w:r>
      <w:r w:rsidRPr="00090B21">
        <w:tab/>
      </w:r>
      <w:r w:rsidRPr="00090B21">
        <w:tab/>
        <w:t xml:space="preserve">   28.99</w:t>
      </w:r>
      <w:r w:rsidRPr="00090B21">
        <w:tab/>
        <w:t xml:space="preserve">   59.87</w:t>
      </w:r>
      <w:r w:rsidRPr="00090B21">
        <w:tab/>
        <w:t xml:space="preserve"> 1:32.40</w:t>
      </w:r>
    </w:p>
    <w:p w:rsidR="00052FE6" w:rsidRPr="00090B21" w:rsidRDefault="00052FE6" w:rsidP="00052FE6">
      <w:pPr>
        <w:pStyle w:val="PlaceEven"/>
      </w:pPr>
      <w:r w:rsidRPr="00090B21">
        <w:t>6.</w:t>
      </w:r>
      <w:r w:rsidRPr="00090B21">
        <w:tab/>
        <w:t>Winsford Swimming Club</w:t>
      </w:r>
      <w:r w:rsidRPr="00090B21">
        <w:tab/>
      </w:r>
      <w:r w:rsidRPr="00090B21">
        <w:tab/>
        <w:t>Winsford</w:t>
      </w:r>
      <w:r w:rsidRPr="00090B21">
        <w:tab/>
      </w:r>
      <w:r w:rsidRPr="00090B21">
        <w:tab/>
        <w:t xml:space="preserve"> 2:05.19</w:t>
      </w:r>
      <w:r w:rsidRPr="00090B21">
        <w:tab/>
      </w:r>
      <w:r w:rsidRPr="00090B21">
        <w:tab/>
      </w:r>
      <w:r w:rsidRPr="00090B21">
        <w:tab/>
      </w:r>
      <w:r w:rsidRPr="00090B21">
        <w:tab/>
      </w:r>
      <w:r w:rsidRPr="00090B21">
        <w:tab/>
        <w:t xml:space="preserve">   30.55</w:t>
      </w:r>
      <w:r w:rsidRPr="00090B21">
        <w:tab/>
        <w:t xml:space="preserve"> 1:03.06</w:t>
      </w:r>
      <w:r w:rsidRPr="00090B21">
        <w:tab/>
        <w:t xml:space="preserve"> 1:35.20</w:t>
      </w:r>
    </w:p>
    <w:p w:rsidR="00052FE6" w:rsidRPr="00090B21" w:rsidRDefault="00052FE6" w:rsidP="00052FE6">
      <w:pPr>
        <w:pStyle w:val="PlaceEven"/>
      </w:pPr>
      <w:r w:rsidRPr="00090B21">
        <w:t>7.</w:t>
      </w:r>
      <w:r w:rsidRPr="00090B21">
        <w:tab/>
        <w:t>Warrington Warriors SC</w:t>
      </w:r>
      <w:r w:rsidRPr="00090B21">
        <w:tab/>
      </w:r>
      <w:r w:rsidRPr="00090B21">
        <w:tab/>
        <w:t>Warrington W</w:t>
      </w:r>
      <w:r w:rsidRPr="00090B21">
        <w:tab/>
      </w:r>
      <w:r w:rsidRPr="00090B21">
        <w:tab/>
        <w:t xml:space="preserve"> 2:16.23</w:t>
      </w:r>
      <w:r w:rsidRPr="00090B21">
        <w:tab/>
      </w:r>
      <w:r w:rsidRPr="00090B21">
        <w:tab/>
      </w:r>
      <w:r w:rsidRPr="00090B21">
        <w:tab/>
      </w:r>
      <w:r w:rsidRPr="00090B21">
        <w:tab/>
      </w:r>
      <w:r w:rsidRPr="00090B21">
        <w:tab/>
        <w:t xml:space="preserve">   32.94</w:t>
      </w:r>
      <w:r w:rsidRPr="00090B21">
        <w:tab/>
        <w:t xml:space="preserve"> 1:07.22</w:t>
      </w:r>
      <w:r w:rsidRPr="00090B21">
        <w:tab/>
        <w:t xml:space="preserve"> 1:40.45</w:t>
      </w:r>
    </w:p>
    <w:p w:rsidR="00052FE6" w:rsidRDefault="00052FE6" w:rsidP="00052FE6">
      <w:pPr>
        <w:pStyle w:val="PlaceEven"/>
      </w:pPr>
      <w:r w:rsidRPr="00090B21">
        <w:t>8.</w:t>
      </w:r>
      <w:r w:rsidRPr="00090B21">
        <w:tab/>
        <w:t>Cockermouth SC</w:t>
      </w:r>
      <w:r w:rsidRPr="00090B21">
        <w:tab/>
      </w:r>
      <w:r w:rsidRPr="00090B21">
        <w:tab/>
        <w:t>Cockermouth</w:t>
      </w:r>
      <w:r w:rsidRPr="00090B21">
        <w:tab/>
      </w:r>
      <w:r w:rsidRPr="00090B21">
        <w:tab/>
        <w:t xml:space="preserve"> 2:17.25</w:t>
      </w:r>
      <w:r w:rsidRPr="00090B21">
        <w:tab/>
      </w:r>
      <w:r w:rsidRPr="00090B21">
        <w:tab/>
      </w:r>
      <w:r w:rsidRPr="00090B21">
        <w:tab/>
      </w:r>
      <w:r w:rsidRPr="00090B21">
        <w:tab/>
      </w:r>
      <w:r w:rsidRPr="00090B21">
        <w:tab/>
        <w:t xml:space="preserve">   31.14</w:t>
      </w:r>
      <w:r w:rsidRPr="00090B21">
        <w:tab/>
        <w:t xml:space="preserve"> 1:09.47</w:t>
      </w:r>
      <w:r w:rsidRPr="00090B21">
        <w:tab/>
        <w:t xml:space="preserve"> 1:45.77</w:t>
      </w:r>
    </w:p>
    <w:p w:rsidR="00052FE6" w:rsidRDefault="00052FE6" w:rsidP="00052FE6">
      <w:pPr>
        <w:pStyle w:val="SplitLong"/>
      </w:pPr>
    </w:p>
    <w:p w:rsidR="00052FE6" w:rsidRPr="00C47596" w:rsidRDefault="00052FE6" w:rsidP="00052FE6">
      <w:pPr>
        <w:pStyle w:val="EventHeader"/>
      </w:pPr>
      <w:r>
        <w:t>EVENT</w:t>
      </w:r>
      <w:r w:rsidRPr="00C47596">
        <w:t xml:space="preserve"> 46 Mens 13 Yrs/Under 200m Free.Team   </w:t>
      </w:r>
    </w:p>
    <w:p w:rsidR="00052FE6" w:rsidRPr="00C47596" w:rsidRDefault="00052FE6" w:rsidP="00052FE6">
      <w:pPr>
        <w:pStyle w:val="SplitLong"/>
      </w:pPr>
      <w:r w:rsidRPr="00C47596">
        <w:t>Full Results</w:t>
      </w:r>
    </w:p>
    <w:p w:rsidR="00052FE6" w:rsidRPr="00C47596" w:rsidRDefault="00052FE6" w:rsidP="00052FE6">
      <w:pPr>
        <w:pStyle w:val="PlaceHeader"/>
      </w:pPr>
      <w:r>
        <w:t>Place</w:t>
      </w:r>
      <w:r w:rsidRPr="00C47596">
        <w:tab/>
        <w:t>Name</w:t>
      </w:r>
      <w:r w:rsidRPr="00C47596">
        <w:tab/>
        <w:t>A.G</w:t>
      </w:r>
      <w:r w:rsidRPr="00C47596">
        <w:tab/>
        <w:t>Club</w:t>
      </w:r>
      <w:r w:rsidRPr="00C47596">
        <w:tab/>
      </w:r>
      <w:r w:rsidRPr="00C47596">
        <w:tab/>
        <w:t>Time</w:t>
      </w:r>
      <w:r w:rsidRPr="00C47596">
        <w:tab/>
      </w:r>
      <w:r w:rsidRPr="00C47596">
        <w:tab/>
      </w:r>
      <w:r w:rsidRPr="00C47596">
        <w:tab/>
      </w:r>
      <w:r w:rsidRPr="00C47596">
        <w:tab/>
      </w:r>
      <w:r w:rsidRPr="00C47596">
        <w:tab/>
        <w:t>50</w:t>
      </w:r>
      <w:r w:rsidRPr="00C47596">
        <w:tab/>
        <w:t>100</w:t>
      </w:r>
      <w:r w:rsidRPr="00C47596">
        <w:tab/>
        <w:t>150</w:t>
      </w:r>
    </w:p>
    <w:p w:rsidR="00052FE6" w:rsidRPr="00C47596" w:rsidRDefault="00052FE6" w:rsidP="00052FE6">
      <w:pPr>
        <w:pStyle w:val="PlaceEven"/>
      </w:pPr>
      <w:r w:rsidRPr="00C47596">
        <w:t>1.</w:t>
      </w:r>
      <w:r w:rsidRPr="00C47596">
        <w:tab/>
        <w:t>City of Liverpool SC</w:t>
      </w:r>
      <w:r w:rsidRPr="00C47596">
        <w:tab/>
      </w:r>
      <w:r w:rsidRPr="00C47596">
        <w:tab/>
        <w:t>Co Liverpool</w:t>
      </w:r>
      <w:r w:rsidRPr="00C47596">
        <w:tab/>
      </w:r>
      <w:r w:rsidRPr="00C47596">
        <w:tab/>
        <w:t xml:space="preserve"> 1:50.44</w:t>
      </w:r>
      <w:r w:rsidRPr="00C47596">
        <w:tab/>
      </w:r>
      <w:r w:rsidRPr="00C47596">
        <w:tab/>
      </w:r>
      <w:r w:rsidRPr="00C47596">
        <w:tab/>
      </w:r>
      <w:r w:rsidRPr="00C47596">
        <w:tab/>
      </w:r>
      <w:r w:rsidRPr="00C47596">
        <w:tab/>
        <w:t xml:space="preserve">   27.45</w:t>
      </w:r>
      <w:r w:rsidRPr="00C47596">
        <w:tab/>
        <w:t xml:space="preserve">   55.13</w:t>
      </w:r>
      <w:r w:rsidRPr="00C47596">
        <w:tab/>
        <w:t xml:space="preserve"> 1:23.11</w:t>
      </w:r>
    </w:p>
    <w:p w:rsidR="00052FE6" w:rsidRPr="00C47596" w:rsidRDefault="00052FE6" w:rsidP="00052FE6">
      <w:pPr>
        <w:pStyle w:val="PlaceEven"/>
      </w:pPr>
      <w:r w:rsidRPr="00C47596">
        <w:t>2.</w:t>
      </w:r>
      <w:r w:rsidRPr="00C47596">
        <w:tab/>
        <w:t>Preston SC</w:t>
      </w:r>
      <w:r w:rsidRPr="00C47596">
        <w:tab/>
      </w:r>
      <w:r w:rsidRPr="00C47596">
        <w:tab/>
        <w:t>Preston</w:t>
      </w:r>
      <w:r w:rsidRPr="00C47596">
        <w:tab/>
      </w:r>
      <w:r w:rsidRPr="00C47596">
        <w:tab/>
        <w:t xml:space="preserve"> 1:56.23</w:t>
      </w:r>
      <w:r w:rsidRPr="00C47596">
        <w:tab/>
      </w:r>
      <w:r w:rsidRPr="00C47596">
        <w:tab/>
      </w:r>
      <w:r w:rsidRPr="00C47596">
        <w:tab/>
      </w:r>
      <w:r w:rsidRPr="00C47596">
        <w:tab/>
      </w:r>
      <w:r w:rsidRPr="00C47596">
        <w:tab/>
        <w:t xml:space="preserve">   28.38</w:t>
      </w:r>
      <w:r w:rsidRPr="00C47596">
        <w:tab/>
        <w:t xml:space="preserve">   57.81</w:t>
      </w:r>
      <w:r w:rsidRPr="00C47596">
        <w:tab/>
        <w:t xml:space="preserve"> 1:27.63</w:t>
      </w:r>
    </w:p>
    <w:p w:rsidR="00052FE6" w:rsidRPr="00C47596" w:rsidRDefault="00052FE6" w:rsidP="00052FE6">
      <w:pPr>
        <w:pStyle w:val="PlaceEven"/>
      </w:pPr>
      <w:r w:rsidRPr="00C47596">
        <w:t>3.</w:t>
      </w:r>
      <w:r w:rsidRPr="00C47596">
        <w:tab/>
        <w:t>Ellesmere College Tita</w:t>
      </w:r>
      <w:r w:rsidRPr="00C47596">
        <w:tab/>
      </w:r>
      <w:r w:rsidRPr="00C47596">
        <w:tab/>
        <w:t>Ellesmere Co</w:t>
      </w:r>
      <w:r w:rsidRPr="00C47596">
        <w:tab/>
      </w:r>
      <w:r w:rsidRPr="00C47596">
        <w:tab/>
        <w:t xml:space="preserve"> 1:58.16</w:t>
      </w:r>
      <w:r w:rsidRPr="00C47596">
        <w:tab/>
      </w:r>
      <w:r w:rsidRPr="00C47596">
        <w:tab/>
      </w:r>
      <w:r w:rsidRPr="00C47596">
        <w:tab/>
      </w:r>
      <w:r w:rsidRPr="00C47596">
        <w:tab/>
      </w:r>
      <w:r w:rsidRPr="00C47596">
        <w:tab/>
        <w:t xml:space="preserve">   29.04</w:t>
      </w:r>
      <w:r w:rsidRPr="00C47596">
        <w:tab/>
        <w:t xml:space="preserve">   58.82</w:t>
      </w:r>
      <w:r w:rsidRPr="00C47596">
        <w:tab/>
        <w:t xml:space="preserve"> 1:27.98</w:t>
      </w:r>
    </w:p>
    <w:p w:rsidR="00052FE6" w:rsidRPr="00C47596" w:rsidRDefault="00052FE6" w:rsidP="00052FE6">
      <w:pPr>
        <w:pStyle w:val="PlaceEven"/>
      </w:pPr>
      <w:r w:rsidRPr="00C47596">
        <w:t>4.</w:t>
      </w:r>
      <w:r w:rsidRPr="00C47596">
        <w:tab/>
        <w:t>Stockport Metro SC</w:t>
      </w:r>
      <w:r w:rsidRPr="00C47596">
        <w:tab/>
      </w:r>
      <w:r w:rsidRPr="00C47596">
        <w:tab/>
        <w:t>Stockport Mo</w:t>
      </w:r>
      <w:r w:rsidRPr="00C47596">
        <w:tab/>
      </w:r>
      <w:r w:rsidRPr="00C47596">
        <w:tab/>
        <w:t xml:space="preserve"> 1:58.81</w:t>
      </w:r>
      <w:r w:rsidRPr="00C47596">
        <w:tab/>
      </w:r>
      <w:r w:rsidRPr="00C47596">
        <w:tab/>
      </w:r>
      <w:r w:rsidRPr="00C47596">
        <w:tab/>
      </w:r>
      <w:r w:rsidRPr="00C47596">
        <w:tab/>
      </w:r>
      <w:r w:rsidRPr="00C47596">
        <w:tab/>
        <w:t xml:space="preserve">   29.17</w:t>
      </w:r>
      <w:r w:rsidRPr="00C47596">
        <w:tab/>
        <w:t xml:space="preserve">   58.80</w:t>
      </w:r>
      <w:r w:rsidRPr="00C47596">
        <w:tab/>
        <w:t xml:space="preserve"> 1:28.78</w:t>
      </w:r>
    </w:p>
    <w:p w:rsidR="00052FE6" w:rsidRPr="00C47596" w:rsidRDefault="00052FE6" w:rsidP="00052FE6">
      <w:pPr>
        <w:pStyle w:val="PlaceEven"/>
      </w:pPr>
      <w:r w:rsidRPr="00C47596">
        <w:t>5.</w:t>
      </w:r>
      <w:r w:rsidRPr="00C47596">
        <w:tab/>
        <w:t>City of Salford SC</w:t>
      </w:r>
      <w:r w:rsidRPr="00C47596">
        <w:tab/>
      </w:r>
      <w:r w:rsidRPr="00C47596">
        <w:tab/>
        <w:t>Co Salford</w:t>
      </w:r>
      <w:r w:rsidRPr="00C47596">
        <w:tab/>
      </w:r>
      <w:r w:rsidRPr="00C47596">
        <w:tab/>
        <w:t xml:space="preserve"> 1:59.00</w:t>
      </w:r>
      <w:r w:rsidRPr="00C47596">
        <w:tab/>
      </w:r>
      <w:r w:rsidRPr="00C47596">
        <w:tab/>
      </w:r>
      <w:r w:rsidRPr="00C47596">
        <w:tab/>
      </w:r>
      <w:r w:rsidRPr="00C47596">
        <w:tab/>
      </w:r>
      <w:r w:rsidRPr="00C47596">
        <w:tab/>
        <w:t xml:space="preserve">   28.91</w:t>
      </w:r>
      <w:r w:rsidRPr="00C47596">
        <w:tab/>
        <w:t xml:space="preserve">   59.30</w:t>
      </w:r>
      <w:r w:rsidRPr="00C47596">
        <w:tab/>
        <w:t xml:space="preserve"> 1:29.42</w:t>
      </w:r>
    </w:p>
    <w:p w:rsidR="00052FE6" w:rsidRPr="00C47596" w:rsidRDefault="00052FE6" w:rsidP="00052FE6">
      <w:pPr>
        <w:pStyle w:val="PlaceEven"/>
      </w:pPr>
      <w:r w:rsidRPr="00C47596">
        <w:t>6.</w:t>
      </w:r>
      <w:r w:rsidRPr="00C47596">
        <w:tab/>
        <w:t>Cockermouth SC</w:t>
      </w:r>
      <w:r w:rsidRPr="00C47596">
        <w:tab/>
      </w:r>
      <w:r w:rsidRPr="00C47596">
        <w:tab/>
        <w:t>Cockermouth</w:t>
      </w:r>
      <w:r w:rsidRPr="00C47596">
        <w:tab/>
      </w:r>
      <w:r w:rsidRPr="00C47596">
        <w:tab/>
        <w:t xml:space="preserve"> 2:00.03</w:t>
      </w:r>
      <w:r w:rsidRPr="00C47596">
        <w:tab/>
      </w:r>
      <w:r w:rsidRPr="00C47596">
        <w:tab/>
      </w:r>
      <w:r w:rsidRPr="00C47596">
        <w:tab/>
      </w:r>
      <w:r w:rsidRPr="00C47596">
        <w:tab/>
      </w:r>
      <w:r w:rsidRPr="00C47596">
        <w:tab/>
        <w:t xml:space="preserve">   31.72</w:t>
      </w:r>
      <w:r w:rsidRPr="00C47596">
        <w:tab/>
        <w:t xml:space="preserve"> 1:01.54</w:t>
      </w:r>
      <w:r w:rsidRPr="00C47596">
        <w:tab/>
        <w:t xml:space="preserve"> 1:30.14</w:t>
      </w:r>
    </w:p>
    <w:p w:rsidR="00052FE6" w:rsidRPr="00C47596" w:rsidRDefault="00052FE6" w:rsidP="00052FE6">
      <w:pPr>
        <w:pStyle w:val="PlaceEven"/>
      </w:pPr>
      <w:r w:rsidRPr="00C47596">
        <w:t>7.</w:t>
      </w:r>
      <w:r w:rsidRPr="00C47596">
        <w:tab/>
        <w:t>Warrington Warriors SC</w:t>
      </w:r>
      <w:r w:rsidRPr="00C47596">
        <w:tab/>
      </w:r>
      <w:r w:rsidRPr="00C47596">
        <w:tab/>
        <w:t>Warrington W</w:t>
      </w:r>
      <w:r w:rsidRPr="00C47596">
        <w:tab/>
      </w:r>
      <w:r w:rsidRPr="00C47596">
        <w:tab/>
        <w:t xml:space="preserve"> 2:06.36</w:t>
      </w:r>
      <w:r w:rsidRPr="00C47596">
        <w:tab/>
      </w:r>
      <w:r w:rsidRPr="00C47596">
        <w:tab/>
      </w:r>
      <w:r w:rsidRPr="00C47596">
        <w:tab/>
      </w:r>
      <w:r w:rsidRPr="00C47596">
        <w:tab/>
      </w:r>
      <w:r w:rsidRPr="00C47596">
        <w:tab/>
        <w:t xml:space="preserve">   30.84</w:t>
      </w:r>
      <w:r w:rsidRPr="00C47596">
        <w:tab/>
        <w:t xml:space="preserve"> 1:02.27</w:t>
      </w:r>
      <w:r w:rsidRPr="00C47596">
        <w:tab/>
        <w:t xml:space="preserve"> 1:34.27</w:t>
      </w:r>
    </w:p>
    <w:p w:rsidR="00052FE6" w:rsidRDefault="00052FE6" w:rsidP="00052FE6">
      <w:pPr>
        <w:pStyle w:val="PlaceEven"/>
      </w:pPr>
      <w:r w:rsidRPr="00C47596">
        <w:t>8.</w:t>
      </w:r>
      <w:r w:rsidRPr="00C47596">
        <w:tab/>
        <w:t>Winsford Swimming Club</w:t>
      </w:r>
      <w:r w:rsidRPr="00C47596">
        <w:tab/>
      </w:r>
      <w:r w:rsidRPr="00C47596">
        <w:tab/>
        <w:t>Winsford</w:t>
      </w:r>
      <w:r w:rsidRPr="00C47596">
        <w:tab/>
      </w:r>
      <w:r w:rsidRPr="00C47596">
        <w:tab/>
        <w:t xml:space="preserve"> 2:10.35</w:t>
      </w:r>
      <w:r w:rsidRPr="00C47596">
        <w:tab/>
      </w:r>
      <w:r w:rsidRPr="00C47596">
        <w:tab/>
      </w:r>
      <w:r w:rsidRPr="00C47596">
        <w:tab/>
      </w:r>
      <w:r w:rsidRPr="00C47596">
        <w:tab/>
      </w:r>
      <w:r w:rsidRPr="00C47596">
        <w:tab/>
        <w:t xml:space="preserve">   30.38</w:t>
      </w:r>
      <w:r w:rsidRPr="00C47596">
        <w:tab/>
        <w:t xml:space="preserve"> 1:03.32</w:t>
      </w:r>
      <w:r w:rsidRPr="00C47596">
        <w:tab/>
        <w:t xml:space="preserve"> 1:36.24</w:t>
      </w:r>
    </w:p>
    <w:p w:rsidR="00052FE6" w:rsidRDefault="00052FE6" w:rsidP="00052FE6">
      <w:pPr>
        <w:pStyle w:val="SplitLong"/>
      </w:pPr>
    </w:p>
    <w:p w:rsidR="00052FE6" w:rsidRPr="00ED3A1E" w:rsidRDefault="00052FE6" w:rsidP="00052FE6">
      <w:pPr>
        <w:pStyle w:val="EventHeader"/>
      </w:pPr>
      <w:r>
        <w:t>EVENT</w:t>
      </w:r>
      <w:r w:rsidRPr="00ED3A1E">
        <w:t xml:space="preserve"> 47 Womens 15 /Under 200m Medley Team  </w:t>
      </w:r>
    </w:p>
    <w:p w:rsidR="00052FE6" w:rsidRPr="00ED3A1E" w:rsidRDefault="00052FE6" w:rsidP="00052FE6">
      <w:pPr>
        <w:pStyle w:val="SplitLong"/>
      </w:pPr>
      <w:r w:rsidRPr="00ED3A1E">
        <w:t>Full Results</w:t>
      </w:r>
    </w:p>
    <w:p w:rsidR="00052FE6" w:rsidRPr="00ED3A1E" w:rsidRDefault="00052FE6" w:rsidP="00052FE6">
      <w:pPr>
        <w:pStyle w:val="PlaceHeader"/>
      </w:pPr>
      <w:r>
        <w:t>Place</w:t>
      </w:r>
      <w:r w:rsidRPr="00ED3A1E">
        <w:tab/>
        <w:t>Name</w:t>
      </w:r>
      <w:r w:rsidRPr="00ED3A1E">
        <w:tab/>
        <w:t>A.G</w:t>
      </w:r>
      <w:r w:rsidRPr="00ED3A1E">
        <w:tab/>
        <w:t>Club</w:t>
      </w:r>
      <w:r w:rsidRPr="00ED3A1E">
        <w:tab/>
      </w:r>
      <w:r w:rsidRPr="00ED3A1E">
        <w:tab/>
        <w:t>Time</w:t>
      </w:r>
      <w:r w:rsidRPr="00ED3A1E">
        <w:tab/>
      </w:r>
      <w:r w:rsidRPr="00ED3A1E">
        <w:tab/>
      </w:r>
      <w:r w:rsidRPr="00ED3A1E">
        <w:tab/>
      </w:r>
      <w:r w:rsidRPr="00ED3A1E">
        <w:tab/>
      </w:r>
      <w:r w:rsidRPr="00ED3A1E">
        <w:tab/>
        <w:t>50</w:t>
      </w:r>
      <w:r w:rsidRPr="00ED3A1E">
        <w:tab/>
        <w:t>100</w:t>
      </w:r>
      <w:r w:rsidRPr="00ED3A1E">
        <w:tab/>
        <w:t>150</w:t>
      </w:r>
    </w:p>
    <w:p w:rsidR="00052FE6" w:rsidRPr="00ED3A1E" w:rsidRDefault="00052FE6" w:rsidP="00052FE6">
      <w:pPr>
        <w:pStyle w:val="PlaceEven"/>
      </w:pPr>
      <w:r w:rsidRPr="00ED3A1E">
        <w:t>1.</w:t>
      </w:r>
      <w:r w:rsidRPr="00ED3A1E">
        <w:tab/>
        <w:t>Ellesmere College Tita</w:t>
      </w:r>
      <w:r w:rsidRPr="00ED3A1E">
        <w:tab/>
      </w:r>
      <w:r w:rsidRPr="00ED3A1E">
        <w:tab/>
        <w:t>Ellesmere Co</w:t>
      </w:r>
      <w:r w:rsidRPr="00ED3A1E">
        <w:tab/>
      </w:r>
      <w:r w:rsidRPr="00ED3A1E">
        <w:tab/>
        <w:t xml:space="preserve"> 2:06.20</w:t>
      </w:r>
      <w:r w:rsidRPr="00ED3A1E">
        <w:tab/>
      </w:r>
      <w:r w:rsidRPr="00ED3A1E">
        <w:tab/>
      </w:r>
      <w:r w:rsidRPr="00ED3A1E">
        <w:tab/>
      </w:r>
      <w:r w:rsidRPr="00ED3A1E">
        <w:tab/>
      </w:r>
      <w:r w:rsidRPr="00ED3A1E">
        <w:tab/>
        <w:t xml:space="preserve">   30.65</w:t>
      </w:r>
      <w:r w:rsidRPr="00ED3A1E">
        <w:tab/>
        <w:t xml:space="preserve"> 1:07.76</w:t>
      </w:r>
      <w:r w:rsidRPr="00ED3A1E">
        <w:tab/>
        <w:t xml:space="preserve"> 1:37.78</w:t>
      </w:r>
    </w:p>
    <w:p w:rsidR="00052FE6" w:rsidRPr="00ED3A1E" w:rsidRDefault="00052FE6" w:rsidP="00052FE6">
      <w:pPr>
        <w:pStyle w:val="PlaceEven"/>
      </w:pPr>
      <w:r w:rsidRPr="00ED3A1E">
        <w:t>2.</w:t>
      </w:r>
      <w:r w:rsidRPr="00ED3A1E">
        <w:tab/>
        <w:t>City of Liverpool SC</w:t>
      </w:r>
      <w:r w:rsidRPr="00ED3A1E">
        <w:tab/>
      </w:r>
      <w:r w:rsidRPr="00ED3A1E">
        <w:tab/>
        <w:t>Co Liverpool</w:t>
      </w:r>
      <w:r w:rsidRPr="00ED3A1E">
        <w:tab/>
      </w:r>
      <w:r w:rsidRPr="00ED3A1E">
        <w:tab/>
        <w:t xml:space="preserve"> 2:07.43</w:t>
      </w:r>
      <w:r w:rsidRPr="00ED3A1E">
        <w:tab/>
      </w:r>
      <w:r w:rsidRPr="00ED3A1E">
        <w:tab/>
      </w:r>
      <w:r w:rsidRPr="00ED3A1E">
        <w:tab/>
      </w:r>
      <w:r w:rsidRPr="00ED3A1E">
        <w:tab/>
      </w:r>
      <w:r w:rsidRPr="00ED3A1E">
        <w:tab/>
        <w:t xml:space="preserve">   32.40</w:t>
      </w:r>
      <w:r w:rsidRPr="00ED3A1E">
        <w:tab/>
        <w:t xml:space="preserve"> 1:09.39</w:t>
      </w:r>
      <w:r w:rsidRPr="00ED3A1E">
        <w:tab/>
        <w:t xml:space="preserve"> 1:39.36</w:t>
      </w:r>
    </w:p>
    <w:p w:rsidR="00052FE6" w:rsidRPr="00ED3A1E" w:rsidRDefault="00052FE6" w:rsidP="00052FE6">
      <w:pPr>
        <w:pStyle w:val="PlaceEven"/>
      </w:pPr>
      <w:r w:rsidRPr="00ED3A1E">
        <w:t>3.</w:t>
      </w:r>
      <w:r w:rsidRPr="00ED3A1E">
        <w:tab/>
        <w:t>City of Salford SC</w:t>
      </w:r>
      <w:r w:rsidRPr="00ED3A1E">
        <w:tab/>
      </w:r>
      <w:r w:rsidRPr="00ED3A1E">
        <w:tab/>
        <w:t>Co Salford</w:t>
      </w:r>
      <w:r w:rsidRPr="00ED3A1E">
        <w:tab/>
      </w:r>
      <w:r w:rsidRPr="00ED3A1E">
        <w:tab/>
        <w:t xml:space="preserve"> 2:08.30</w:t>
      </w:r>
      <w:r w:rsidRPr="00ED3A1E">
        <w:tab/>
      </w:r>
      <w:r w:rsidRPr="00ED3A1E">
        <w:tab/>
      </w:r>
      <w:r w:rsidRPr="00ED3A1E">
        <w:tab/>
      </w:r>
      <w:r w:rsidRPr="00ED3A1E">
        <w:tab/>
      </w:r>
      <w:r w:rsidRPr="00ED3A1E">
        <w:tab/>
        <w:t xml:space="preserve">   32.52</w:t>
      </w:r>
      <w:r w:rsidRPr="00ED3A1E">
        <w:tab/>
        <w:t xml:space="preserve"> 1:09.68</w:t>
      </w:r>
      <w:r w:rsidRPr="00ED3A1E">
        <w:tab/>
        <w:t xml:space="preserve"> 1:39.97</w:t>
      </w:r>
    </w:p>
    <w:p w:rsidR="00052FE6" w:rsidRPr="00ED3A1E" w:rsidRDefault="00052FE6" w:rsidP="00052FE6">
      <w:pPr>
        <w:pStyle w:val="PlaceEven"/>
      </w:pPr>
      <w:r w:rsidRPr="00ED3A1E">
        <w:t>4.</w:t>
      </w:r>
      <w:r w:rsidRPr="00ED3A1E">
        <w:tab/>
        <w:t>Preston SC</w:t>
      </w:r>
      <w:r w:rsidRPr="00ED3A1E">
        <w:tab/>
      </w:r>
      <w:r w:rsidRPr="00ED3A1E">
        <w:tab/>
        <w:t>Preston</w:t>
      </w:r>
      <w:r w:rsidRPr="00ED3A1E">
        <w:tab/>
      </w:r>
      <w:r w:rsidRPr="00ED3A1E">
        <w:tab/>
        <w:t xml:space="preserve"> 2:10.13</w:t>
      </w:r>
      <w:r w:rsidRPr="00ED3A1E">
        <w:tab/>
      </w:r>
      <w:r w:rsidRPr="00ED3A1E">
        <w:tab/>
      </w:r>
      <w:r w:rsidRPr="00ED3A1E">
        <w:tab/>
      </w:r>
      <w:r w:rsidRPr="00ED3A1E">
        <w:tab/>
      </w:r>
      <w:r w:rsidRPr="00ED3A1E">
        <w:tab/>
        <w:t xml:space="preserve">   33.06</w:t>
      </w:r>
      <w:r w:rsidRPr="00ED3A1E">
        <w:tab/>
        <w:t xml:space="preserve"> 1:10.74</w:t>
      </w:r>
      <w:r w:rsidRPr="00ED3A1E">
        <w:tab/>
        <w:t xml:space="preserve"> 1:41.10</w:t>
      </w:r>
    </w:p>
    <w:p w:rsidR="00052FE6" w:rsidRPr="00ED3A1E" w:rsidRDefault="00052FE6" w:rsidP="00052FE6">
      <w:pPr>
        <w:pStyle w:val="PlaceEven"/>
      </w:pPr>
      <w:r w:rsidRPr="00ED3A1E">
        <w:t>5.</w:t>
      </w:r>
      <w:r w:rsidRPr="00ED3A1E">
        <w:tab/>
        <w:t>Cockermouth SC</w:t>
      </w:r>
      <w:r w:rsidRPr="00ED3A1E">
        <w:tab/>
      </w:r>
      <w:r w:rsidRPr="00ED3A1E">
        <w:tab/>
        <w:t>Cockermouth</w:t>
      </w:r>
      <w:r w:rsidRPr="00ED3A1E">
        <w:tab/>
      </w:r>
      <w:r w:rsidRPr="00ED3A1E">
        <w:tab/>
        <w:t xml:space="preserve"> 2:11.48</w:t>
      </w:r>
      <w:r w:rsidRPr="00ED3A1E">
        <w:tab/>
      </w:r>
      <w:r w:rsidRPr="00ED3A1E">
        <w:tab/>
      </w:r>
      <w:r w:rsidRPr="00ED3A1E">
        <w:tab/>
      </w:r>
      <w:r w:rsidRPr="00ED3A1E">
        <w:tab/>
      </w:r>
      <w:r w:rsidRPr="00ED3A1E">
        <w:tab/>
        <w:t xml:space="preserve">   34.07</w:t>
      </w:r>
      <w:r w:rsidRPr="00ED3A1E">
        <w:tab/>
        <w:t xml:space="preserve"> 1:12.31</w:t>
      </w:r>
      <w:r w:rsidRPr="00ED3A1E">
        <w:tab/>
        <w:t xml:space="preserve"> 1:41.78</w:t>
      </w:r>
    </w:p>
    <w:p w:rsidR="00052FE6" w:rsidRPr="00ED3A1E" w:rsidRDefault="00052FE6" w:rsidP="00052FE6">
      <w:pPr>
        <w:pStyle w:val="PlaceEven"/>
      </w:pPr>
      <w:r w:rsidRPr="00ED3A1E">
        <w:t>6.</w:t>
      </w:r>
      <w:r w:rsidRPr="00ED3A1E">
        <w:tab/>
        <w:t>Stockport Metro SC</w:t>
      </w:r>
      <w:r w:rsidRPr="00ED3A1E">
        <w:tab/>
      </w:r>
      <w:r w:rsidRPr="00ED3A1E">
        <w:tab/>
        <w:t>Stockport Mo</w:t>
      </w:r>
      <w:r w:rsidRPr="00ED3A1E">
        <w:tab/>
      </w:r>
      <w:r w:rsidRPr="00ED3A1E">
        <w:tab/>
        <w:t xml:space="preserve"> 2:12.15</w:t>
      </w:r>
      <w:r w:rsidRPr="00ED3A1E">
        <w:tab/>
      </w:r>
      <w:r w:rsidRPr="00ED3A1E">
        <w:tab/>
      </w:r>
      <w:r w:rsidRPr="00ED3A1E">
        <w:tab/>
      </w:r>
      <w:r w:rsidRPr="00ED3A1E">
        <w:tab/>
      </w:r>
      <w:r w:rsidRPr="00ED3A1E">
        <w:tab/>
        <w:t xml:space="preserve">   32.50</w:t>
      </w:r>
      <w:r w:rsidRPr="00ED3A1E">
        <w:tab/>
        <w:t xml:space="preserve"> 1:10.99</w:t>
      </w:r>
      <w:r w:rsidRPr="00ED3A1E">
        <w:tab/>
        <w:t xml:space="preserve"> 1:42.56</w:t>
      </w:r>
    </w:p>
    <w:p w:rsidR="00052FE6" w:rsidRPr="00ED3A1E" w:rsidRDefault="00052FE6" w:rsidP="00052FE6">
      <w:pPr>
        <w:pStyle w:val="PlaceEven"/>
      </w:pPr>
      <w:r w:rsidRPr="00ED3A1E">
        <w:t>7.</w:t>
      </w:r>
      <w:r w:rsidRPr="00ED3A1E">
        <w:tab/>
        <w:t>Warrington Warriors SC</w:t>
      </w:r>
      <w:r w:rsidRPr="00ED3A1E">
        <w:tab/>
      </w:r>
      <w:r w:rsidRPr="00ED3A1E">
        <w:tab/>
        <w:t>Warrington W</w:t>
      </w:r>
      <w:r w:rsidRPr="00ED3A1E">
        <w:tab/>
      </w:r>
      <w:r w:rsidRPr="00ED3A1E">
        <w:tab/>
        <w:t xml:space="preserve"> 2:14.53</w:t>
      </w:r>
      <w:r w:rsidRPr="00ED3A1E">
        <w:tab/>
      </w:r>
      <w:r w:rsidRPr="00ED3A1E">
        <w:tab/>
      </w:r>
      <w:r w:rsidRPr="00ED3A1E">
        <w:tab/>
      </w:r>
      <w:r w:rsidRPr="00ED3A1E">
        <w:tab/>
      </w:r>
      <w:r w:rsidRPr="00ED3A1E">
        <w:tab/>
        <w:t xml:space="preserve">   34.59</w:t>
      </w:r>
      <w:r w:rsidRPr="00ED3A1E">
        <w:tab/>
        <w:t xml:space="preserve"> 1:11.86</w:t>
      </w:r>
      <w:r w:rsidRPr="00ED3A1E">
        <w:tab/>
        <w:t xml:space="preserve"> 1:44.65</w:t>
      </w:r>
    </w:p>
    <w:p w:rsidR="00052FE6" w:rsidRDefault="00052FE6" w:rsidP="00052FE6">
      <w:pPr>
        <w:pStyle w:val="PlaceEven"/>
      </w:pPr>
      <w:r w:rsidRPr="00ED3A1E">
        <w:t>8.</w:t>
      </w:r>
      <w:r w:rsidRPr="00ED3A1E">
        <w:tab/>
        <w:t>Winsford Swimming Club</w:t>
      </w:r>
      <w:r w:rsidRPr="00ED3A1E">
        <w:tab/>
      </w:r>
      <w:r w:rsidRPr="00ED3A1E">
        <w:tab/>
        <w:t>Winsford</w:t>
      </w:r>
      <w:r w:rsidRPr="00ED3A1E">
        <w:tab/>
      </w:r>
      <w:r w:rsidRPr="00ED3A1E">
        <w:tab/>
        <w:t xml:space="preserve"> 2:22.18</w:t>
      </w:r>
      <w:r w:rsidRPr="00ED3A1E">
        <w:tab/>
      </w:r>
      <w:r w:rsidRPr="00ED3A1E">
        <w:tab/>
      </w:r>
      <w:r w:rsidRPr="00ED3A1E">
        <w:tab/>
      </w:r>
      <w:r w:rsidRPr="00ED3A1E">
        <w:tab/>
      </w:r>
      <w:r w:rsidRPr="00ED3A1E">
        <w:tab/>
        <w:t xml:space="preserve">   35.94</w:t>
      </w:r>
      <w:r w:rsidRPr="00ED3A1E">
        <w:tab/>
        <w:t xml:space="preserve"> 2:22.18</w:t>
      </w:r>
      <w:r w:rsidRPr="00ED3A1E">
        <w:tab/>
        <w:t xml:space="preserve"> 1:51.13</w:t>
      </w:r>
    </w:p>
    <w:p w:rsidR="00052FE6" w:rsidRDefault="00052FE6" w:rsidP="00052FE6">
      <w:pPr>
        <w:pStyle w:val="SplitLong"/>
      </w:pPr>
    </w:p>
    <w:p w:rsidR="00052FE6" w:rsidRPr="005F176E" w:rsidRDefault="00052FE6" w:rsidP="00052FE6">
      <w:pPr>
        <w:pStyle w:val="EventHeader"/>
      </w:pPr>
      <w:r>
        <w:t>EVENT</w:t>
      </w:r>
      <w:r w:rsidRPr="005F176E">
        <w:t xml:space="preserve"> 48 Mens 15 Yrs/Under 200m Medley Team </w:t>
      </w:r>
    </w:p>
    <w:p w:rsidR="00052FE6" w:rsidRPr="005F176E" w:rsidRDefault="00052FE6" w:rsidP="00052FE6">
      <w:pPr>
        <w:pStyle w:val="SplitLong"/>
      </w:pPr>
      <w:r w:rsidRPr="005F176E">
        <w:t>Full Results</w:t>
      </w:r>
    </w:p>
    <w:p w:rsidR="00052FE6" w:rsidRPr="005F176E" w:rsidRDefault="00052FE6" w:rsidP="00052FE6">
      <w:pPr>
        <w:pStyle w:val="PlaceHeader"/>
      </w:pPr>
      <w:r>
        <w:t>Place</w:t>
      </w:r>
      <w:r w:rsidRPr="005F176E">
        <w:tab/>
        <w:t>Name</w:t>
      </w:r>
      <w:r w:rsidRPr="005F176E">
        <w:tab/>
        <w:t>A.G</w:t>
      </w:r>
      <w:r w:rsidRPr="005F176E">
        <w:tab/>
        <w:t>Club</w:t>
      </w:r>
      <w:r w:rsidRPr="005F176E">
        <w:tab/>
      </w:r>
      <w:r w:rsidRPr="005F176E">
        <w:tab/>
        <w:t>Time</w:t>
      </w:r>
      <w:r w:rsidRPr="005F176E">
        <w:tab/>
      </w:r>
      <w:r w:rsidRPr="005F176E">
        <w:tab/>
      </w:r>
      <w:r w:rsidRPr="005F176E">
        <w:tab/>
      </w:r>
      <w:r w:rsidRPr="005F176E">
        <w:tab/>
      </w:r>
      <w:r w:rsidRPr="005F176E">
        <w:tab/>
        <w:t>50</w:t>
      </w:r>
      <w:r w:rsidRPr="005F176E">
        <w:tab/>
        <w:t>100</w:t>
      </w:r>
      <w:r w:rsidRPr="005F176E">
        <w:tab/>
        <w:t>150</w:t>
      </w:r>
    </w:p>
    <w:p w:rsidR="00052FE6" w:rsidRPr="005F176E" w:rsidRDefault="00052FE6" w:rsidP="00052FE6">
      <w:pPr>
        <w:pStyle w:val="PlaceEven"/>
      </w:pPr>
      <w:r w:rsidRPr="005F176E">
        <w:t>1.</w:t>
      </w:r>
      <w:r w:rsidRPr="005F176E">
        <w:tab/>
        <w:t>City of Salford SC</w:t>
      </w:r>
      <w:r w:rsidRPr="005F176E">
        <w:tab/>
      </w:r>
      <w:r w:rsidRPr="005F176E">
        <w:tab/>
        <w:t>Co Salford</w:t>
      </w:r>
      <w:r w:rsidRPr="005F176E">
        <w:tab/>
      </w:r>
      <w:r w:rsidRPr="005F176E">
        <w:tab/>
        <w:t xml:space="preserve"> 1:52.49</w:t>
      </w:r>
      <w:r w:rsidRPr="005F176E">
        <w:tab/>
      </w:r>
      <w:r w:rsidRPr="005F176E">
        <w:tab/>
      </w:r>
      <w:r w:rsidRPr="005F176E">
        <w:tab/>
      </w:r>
      <w:r w:rsidRPr="005F176E">
        <w:tab/>
      </w:r>
      <w:r w:rsidRPr="005F176E">
        <w:tab/>
        <w:t xml:space="preserve">   27.91</w:t>
      </w:r>
      <w:r w:rsidRPr="005F176E">
        <w:tab/>
        <w:t xml:space="preserve">   59.95</w:t>
      </w:r>
      <w:r w:rsidRPr="005F176E">
        <w:tab/>
        <w:t xml:space="preserve"> 1:26.65</w:t>
      </w:r>
    </w:p>
    <w:p w:rsidR="00052FE6" w:rsidRPr="005F176E" w:rsidRDefault="00052FE6" w:rsidP="00052FE6">
      <w:pPr>
        <w:pStyle w:val="PlaceEven"/>
      </w:pPr>
      <w:r w:rsidRPr="005F176E">
        <w:t>2.</w:t>
      </w:r>
      <w:r w:rsidRPr="005F176E">
        <w:tab/>
        <w:t>Cockermouth SC</w:t>
      </w:r>
      <w:r w:rsidRPr="005F176E">
        <w:tab/>
      </w:r>
      <w:r w:rsidRPr="005F176E">
        <w:tab/>
        <w:t>Cockermouth</w:t>
      </w:r>
      <w:r w:rsidRPr="005F176E">
        <w:tab/>
      </w:r>
      <w:r w:rsidRPr="005F176E">
        <w:tab/>
        <w:t xml:space="preserve"> 1:55.90</w:t>
      </w:r>
      <w:r w:rsidRPr="005F176E">
        <w:tab/>
      </w:r>
      <w:r w:rsidRPr="005F176E">
        <w:tab/>
      </w:r>
      <w:r w:rsidRPr="005F176E">
        <w:tab/>
      </w:r>
      <w:r w:rsidRPr="005F176E">
        <w:tab/>
      </w:r>
      <w:r w:rsidRPr="005F176E">
        <w:tab/>
        <w:t xml:space="preserve">   30.49</w:t>
      </w:r>
      <w:r w:rsidRPr="005F176E">
        <w:tab/>
        <w:t xml:space="preserve"> 1:01.98</w:t>
      </w:r>
      <w:r w:rsidRPr="005F176E">
        <w:tab/>
        <w:t xml:space="preserve"> 1:30.04</w:t>
      </w:r>
    </w:p>
    <w:p w:rsidR="00052FE6" w:rsidRPr="005F176E" w:rsidRDefault="00052FE6" w:rsidP="00052FE6">
      <w:pPr>
        <w:pStyle w:val="PlaceEven"/>
      </w:pPr>
      <w:r w:rsidRPr="005F176E">
        <w:t>3.</w:t>
      </w:r>
      <w:r w:rsidRPr="005F176E">
        <w:tab/>
        <w:t>Winsford Swimming Club</w:t>
      </w:r>
      <w:r w:rsidRPr="005F176E">
        <w:tab/>
      </w:r>
      <w:r w:rsidRPr="005F176E">
        <w:tab/>
        <w:t>Winsford</w:t>
      </w:r>
      <w:r w:rsidRPr="005F176E">
        <w:tab/>
      </w:r>
      <w:r w:rsidRPr="005F176E">
        <w:tab/>
        <w:t xml:space="preserve"> 1:59.26</w:t>
      </w:r>
      <w:r w:rsidRPr="005F176E">
        <w:tab/>
      </w:r>
      <w:r w:rsidRPr="005F176E">
        <w:tab/>
      </w:r>
      <w:r w:rsidRPr="005F176E">
        <w:tab/>
      </w:r>
      <w:r w:rsidRPr="005F176E">
        <w:tab/>
      </w:r>
      <w:r w:rsidRPr="005F176E">
        <w:tab/>
        <w:t xml:space="preserve">   30.67</w:t>
      </w:r>
      <w:r w:rsidRPr="005F176E">
        <w:tab/>
        <w:t xml:space="preserve"> 1:03.19</w:t>
      </w:r>
      <w:r w:rsidRPr="005F176E">
        <w:tab/>
        <w:t xml:space="preserve"> 1:31.78</w:t>
      </w:r>
    </w:p>
    <w:p w:rsidR="00052FE6" w:rsidRPr="005F176E" w:rsidRDefault="00052FE6" w:rsidP="00052FE6">
      <w:pPr>
        <w:pStyle w:val="PlaceEven"/>
      </w:pPr>
      <w:r w:rsidRPr="005F176E">
        <w:t>4.</w:t>
      </w:r>
      <w:r w:rsidRPr="005F176E">
        <w:tab/>
        <w:t>Warrington Warriors SC</w:t>
      </w:r>
      <w:r w:rsidRPr="005F176E">
        <w:tab/>
      </w:r>
      <w:r w:rsidRPr="005F176E">
        <w:tab/>
        <w:t>Warrington W</w:t>
      </w:r>
      <w:r w:rsidRPr="005F176E">
        <w:tab/>
      </w:r>
      <w:r w:rsidRPr="005F176E">
        <w:tab/>
        <w:t xml:space="preserve"> 1:59.83</w:t>
      </w:r>
      <w:r w:rsidRPr="005F176E">
        <w:tab/>
      </w:r>
      <w:r w:rsidRPr="005F176E">
        <w:tab/>
      </w:r>
      <w:r w:rsidRPr="005F176E">
        <w:tab/>
      </w:r>
      <w:r w:rsidRPr="005F176E">
        <w:tab/>
      </w:r>
      <w:r w:rsidRPr="005F176E">
        <w:tab/>
        <w:t xml:space="preserve">   30.71</w:t>
      </w:r>
      <w:r w:rsidRPr="005F176E">
        <w:tab/>
        <w:t xml:space="preserve"> 1:59.83</w:t>
      </w:r>
      <w:r w:rsidRPr="005F176E">
        <w:tab/>
        <w:t xml:space="preserve"> 1:31.69</w:t>
      </w:r>
    </w:p>
    <w:p w:rsidR="00052FE6" w:rsidRPr="005F176E" w:rsidRDefault="00052FE6" w:rsidP="00052FE6">
      <w:pPr>
        <w:pStyle w:val="PlaceEven"/>
      </w:pPr>
      <w:r w:rsidRPr="005F176E">
        <w:t>5.</w:t>
      </w:r>
      <w:r w:rsidRPr="005F176E">
        <w:tab/>
        <w:t>Preston SC</w:t>
      </w:r>
      <w:r w:rsidRPr="005F176E">
        <w:tab/>
      </w:r>
      <w:r w:rsidRPr="005F176E">
        <w:tab/>
        <w:t>Preston</w:t>
      </w:r>
      <w:r w:rsidRPr="005F176E">
        <w:tab/>
      </w:r>
      <w:r w:rsidRPr="005F176E">
        <w:tab/>
        <w:t xml:space="preserve"> 1:59.99</w:t>
      </w:r>
      <w:r w:rsidRPr="005F176E">
        <w:tab/>
      </w:r>
      <w:r w:rsidRPr="005F176E">
        <w:tab/>
      </w:r>
      <w:r w:rsidRPr="005F176E">
        <w:tab/>
      </w:r>
      <w:r w:rsidRPr="005F176E">
        <w:tab/>
      </w:r>
      <w:r w:rsidRPr="005F176E">
        <w:tab/>
        <w:t xml:space="preserve">   31.75</w:t>
      </w:r>
      <w:r w:rsidRPr="005F176E">
        <w:tab/>
        <w:t xml:space="preserve"> 1:05.86</w:t>
      </w:r>
      <w:r w:rsidRPr="005F176E">
        <w:tab/>
        <w:t xml:space="preserve"> 1:33.09</w:t>
      </w:r>
    </w:p>
    <w:p w:rsidR="00052FE6" w:rsidRPr="005F176E" w:rsidRDefault="00052FE6" w:rsidP="00052FE6">
      <w:pPr>
        <w:pStyle w:val="PlaceEven"/>
      </w:pPr>
      <w:r w:rsidRPr="005F176E">
        <w:t>6.</w:t>
      </w:r>
      <w:r w:rsidRPr="005F176E">
        <w:tab/>
        <w:t>Stockport Metro SC</w:t>
      </w:r>
      <w:r w:rsidRPr="005F176E">
        <w:tab/>
      </w:r>
      <w:r w:rsidRPr="005F176E">
        <w:tab/>
        <w:t>Stockport Mo</w:t>
      </w:r>
      <w:r w:rsidRPr="005F176E">
        <w:tab/>
      </w:r>
      <w:r w:rsidRPr="005F176E">
        <w:tab/>
        <w:t xml:space="preserve"> 2:00.72</w:t>
      </w:r>
      <w:r w:rsidRPr="005F176E">
        <w:tab/>
      </w:r>
      <w:r w:rsidRPr="005F176E">
        <w:tab/>
      </w:r>
      <w:r w:rsidRPr="005F176E">
        <w:tab/>
      </w:r>
      <w:r w:rsidRPr="005F176E">
        <w:tab/>
      </w:r>
      <w:r w:rsidRPr="005F176E">
        <w:tab/>
        <w:t xml:space="preserve">   32.81</w:t>
      </w:r>
      <w:r w:rsidRPr="005F176E">
        <w:tab/>
        <w:t xml:space="preserve"> 1:05.23</w:t>
      </w:r>
      <w:r w:rsidRPr="005F176E">
        <w:tab/>
        <w:t xml:space="preserve"> 1:33.95</w:t>
      </w:r>
    </w:p>
    <w:p w:rsidR="00052FE6" w:rsidRPr="005F176E" w:rsidRDefault="00052FE6" w:rsidP="00052FE6">
      <w:pPr>
        <w:pStyle w:val="PlaceEven"/>
      </w:pPr>
      <w:r w:rsidRPr="005F176E">
        <w:t>7.</w:t>
      </w:r>
      <w:r w:rsidRPr="005F176E">
        <w:tab/>
        <w:t>City of Liverpool SC</w:t>
      </w:r>
      <w:r w:rsidRPr="005F176E">
        <w:tab/>
      </w:r>
      <w:r w:rsidRPr="005F176E">
        <w:tab/>
        <w:t>Co Liverpool</w:t>
      </w:r>
      <w:r w:rsidRPr="005F176E">
        <w:tab/>
      </w:r>
      <w:r w:rsidRPr="005F176E">
        <w:tab/>
        <w:t xml:space="preserve"> 2:02.41</w:t>
      </w:r>
      <w:r w:rsidRPr="005F176E">
        <w:tab/>
      </w:r>
      <w:r w:rsidRPr="005F176E">
        <w:tab/>
      </w:r>
      <w:r w:rsidRPr="005F176E">
        <w:tab/>
      </w:r>
      <w:r w:rsidRPr="005F176E">
        <w:tab/>
      </w:r>
      <w:r w:rsidRPr="005F176E">
        <w:tab/>
        <w:t xml:space="preserve">   30.93</w:t>
      </w:r>
      <w:r w:rsidRPr="005F176E">
        <w:tab/>
        <w:t xml:space="preserve"> 1:05.97</w:t>
      </w:r>
      <w:r w:rsidRPr="005F176E">
        <w:tab/>
        <w:t xml:space="preserve"> 1:34.83</w:t>
      </w:r>
    </w:p>
    <w:p w:rsidR="00052FE6" w:rsidRDefault="00052FE6" w:rsidP="00052FE6">
      <w:pPr>
        <w:pStyle w:val="PlaceEven"/>
      </w:pPr>
      <w:r w:rsidRPr="005F176E">
        <w:t>8.</w:t>
      </w:r>
      <w:r w:rsidRPr="005F176E">
        <w:tab/>
        <w:t>Ellesmere College Tita</w:t>
      </w:r>
      <w:r w:rsidRPr="005F176E">
        <w:tab/>
      </w:r>
      <w:r w:rsidRPr="005F176E">
        <w:tab/>
        <w:t>Ellesmere Co</w:t>
      </w:r>
      <w:r w:rsidRPr="005F176E">
        <w:tab/>
      </w:r>
      <w:r w:rsidRPr="005F176E">
        <w:tab/>
        <w:t xml:space="preserve"> 2:04.64</w:t>
      </w:r>
      <w:r w:rsidRPr="005F176E">
        <w:tab/>
      </w:r>
      <w:r w:rsidRPr="005F176E">
        <w:tab/>
      </w:r>
      <w:r w:rsidRPr="005F176E">
        <w:tab/>
      </w:r>
      <w:r w:rsidRPr="005F176E">
        <w:tab/>
      </w:r>
      <w:r w:rsidRPr="005F176E">
        <w:tab/>
        <w:t xml:space="preserve">   32.56</w:t>
      </w:r>
      <w:r w:rsidRPr="005F176E">
        <w:tab/>
        <w:t xml:space="preserve"> 1:07.53</w:t>
      </w:r>
      <w:r w:rsidRPr="005F176E">
        <w:tab/>
        <w:t xml:space="preserve"> 1:35.59</w:t>
      </w:r>
    </w:p>
    <w:p w:rsidR="00052FE6" w:rsidRDefault="00052FE6" w:rsidP="00052FE6">
      <w:pPr>
        <w:pStyle w:val="SplitLong"/>
      </w:pPr>
    </w:p>
    <w:p w:rsidR="00052FE6" w:rsidRPr="009F31FD" w:rsidRDefault="00052FE6" w:rsidP="00052FE6">
      <w:pPr>
        <w:pStyle w:val="EventHeader"/>
      </w:pPr>
      <w:r>
        <w:t>EVENT</w:t>
      </w:r>
      <w:r w:rsidRPr="009F31FD">
        <w:t xml:space="preserve"> 49 Womens Open 300m Freestyle Team    </w:t>
      </w:r>
    </w:p>
    <w:p w:rsidR="00052FE6" w:rsidRPr="009F31FD" w:rsidRDefault="00052FE6" w:rsidP="00052FE6">
      <w:pPr>
        <w:pStyle w:val="SplitLong"/>
      </w:pPr>
      <w:r w:rsidRPr="009F31FD">
        <w:t>Full Results</w:t>
      </w:r>
    </w:p>
    <w:p w:rsidR="00052FE6" w:rsidRPr="009F31FD" w:rsidRDefault="00052FE6" w:rsidP="00052FE6">
      <w:pPr>
        <w:pStyle w:val="PlaceHeader"/>
      </w:pPr>
      <w:r>
        <w:t>Place</w:t>
      </w:r>
      <w:r w:rsidRPr="009F31FD">
        <w:tab/>
        <w:t>Name</w:t>
      </w:r>
      <w:r w:rsidRPr="009F31FD">
        <w:tab/>
        <w:t>A.G</w:t>
      </w:r>
      <w:r w:rsidRPr="009F31FD">
        <w:tab/>
        <w:t>Club</w:t>
      </w:r>
      <w:r w:rsidRPr="009F31FD">
        <w:tab/>
      </w:r>
      <w:r w:rsidRPr="009F31FD">
        <w:tab/>
        <w:t>Time</w:t>
      </w:r>
      <w:r w:rsidRPr="009F31FD">
        <w:tab/>
      </w:r>
      <w:r w:rsidRPr="009F31FD">
        <w:tab/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PlaceEven"/>
      </w:pPr>
      <w:r w:rsidRPr="009F31FD">
        <w:t>1.</w:t>
      </w:r>
      <w:r w:rsidRPr="009F31FD">
        <w:tab/>
        <w:t>City of Salford SC</w:t>
      </w:r>
      <w:r w:rsidRPr="009F31FD">
        <w:tab/>
      </w:r>
      <w:r w:rsidRPr="009F31FD">
        <w:tab/>
        <w:t>Co Salford</w:t>
      </w:r>
      <w:r w:rsidRPr="009F31FD">
        <w:tab/>
      </w:r>
      <w:r w:rsidRPr="009F31FD">
        <w:tab/>
        <w:t xml:space="preserve"> 2:43.97</w:t>
      </w:r>
      <w:r w:rsidRPr="009F31FD">
        <w:tab/>
      </w:r>
      <w:r w:rsidRPr="009F31FD">
        <w:tab/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SplitLong"/>
      </w:pPr>
      <w:r w:rsidRPr="009F31FD">
        <w:tab/>
        <w:t>50m    27.67</w:t>
      </w:r>
      <w:r w:rsidRPr="009F31FD">
        <w:tab/>
        <w:t>100m    53.87</w:t>
      </w:r>
      <w:r w:rsidRPr="009F31FD">
        <w:tab/>
        <w:t>150m  1:21.17</w:t>
      </w:r>
      <w:r w:rsidRPr="009F31FD">
        <w:tab/>
        <w:t>200m  1:48.16</w:t>
      </w:r>
      <w:r w:rsidRPr="009F31FD">
        <w:tab/>
        <w:t>250m  2:16.47</w:t>
      </w:r>
      <w:r w:rsidRPr="009F31FD">
        <w:tab/>
        <w:t>300m  2:43.97</w:t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PlaceEven"/>
      </w:pPr>
      <w:r w:rsidRPr="009F31FD">
        <w:t>2.</w:t>
      </w:r>
      <w:r w:rsidRPr="009F31FD">
        <w:tab/>
        <w:t>Preston SC</w:t>
      </w:r>
      <w:r w:rsidRPr="009F31FD">
        <w:tab/>
      </w:r>
      <w:r w:rsidRPr="009F31FD">
        <w:tab/>
        <w:t>Preston</w:t>
      </w:r>
      <w:r w:rsidRPr="009F31FD">
        <w:tab/>
      </w:r>
      <w:r w:rsidRPr="009F31FD">
        <w:tab/>
        <w:t xml:space="preserve"> 2:47.81</w:t>
      </w:r>
      <w:r w:rsidRPr="009F31FD">
        <w:tab/>
      </w:r>
      <w:r w:rsidRPr="009F31FD">
        <w:tab/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SplitLong"/>
      </w:pPr>
      <w:r w:rsidRPr="009F31FD">
        <w:tab/>
        <w:t>50m    27.34</w:t>
      </w:r>
      <w:r w:rsidRPr="009F31FD">
        <w:tab/>
        <w:t>100m    54.17</w:t>
      </w:r>
      <w:r w:rsidRPr="009F31FD">
        <w:tab/>
        <w:t>150m  1:21.79</w:t>
      </w:r>
      <w:r w:rsidRPr="009F31FD">
        <w:tab/>
        <w:t>200m  1:51.32</w:t>
      </w:r>
      <w:r w:rsidRPr="009F31FD">
        <w:tab/>
        <w:t>250m  2:19.74</w:t>
      </w:r>
      <w:r w:rsidRPr="009F31FD">
        <w:tab/>
        <w:t>300m  2:47.81</w:t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PlaceEven"/>
      </w:pPr>
      <w:r w:rsidRPr="009F31FD">
        <w:t>3.</w:t>
      </w:r>
      <w:r w:rsidRPr="009F31FD">
        <w:tab/>
        <w:t>City of Liverpool SC</w:t>
      </w:r>
      <w:r w:rsidRPr="009F31FD">
        <w:tab/>
      </w:r>
      <w:r w:rsidRPr="009F31FD">
        <w:tab/>
        <w:t>Co Liverpool</w:t>
      </w:r>
      <w:r w:rsidRPr="009F31FD">
        <w:tab/>
      </w:r>
      <w:r w:rsidRPr="009F31FD">
        <w:tab/>
        <w:t xml:space="preserve"> 2:49.69</w:t>
      </w:r>
      <w:r w:rsidRPr="009F31FD">
        <w:tab/>
      </w:r>
      <w:r w:rsidRPr="009F31FD">
        <w:tab/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SplitLong"/>
      </w:pPr>
      <w:r w:rsidRPr="009F31FD">
        <w:tab/>
        <w:t>50m    28.25</w:t>
      </w:r>
      <w:r w:rsidRPr="009F31FD">
        <w:tab/>
        <w:t>100m    56.77</w:t>
      </w:r>
      <w:r w:rsidRPr="009F31FD">
        <w:tab/>
        <w:t>150m  1:24.66</w:t>
      </w:r>
      <w:r w:rsidRPr="009F31FD">
        <w:tab/>
        <w:t>200m  1:53.27</w:t>
      </w:r>
      <w:r w:rsidRPr="009F31FD">
        <w:tab/>
        <w:t>250m  2:21.63</w:t>
      </w:r>
      <w:r w:rsidRPr="009F31FD">
        <w:tab/>
        <w:t>300m  2:49.69</w:t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PlaceEven"/>
      </w:pPr>
      <w:r w:rsidRPr="009F31FD">
        <w:t>4.</w:t>
      </w:r>
      <w:r w:rsidRPr="009F31FD">
        <w:tab/>
        <w:t>Stockport Metro SC</w:t>
      </w:r>
      <w:r w:rsidRPr="009F31FD">
        <w:tab/>
      </w:r>
      <w:r w:rsidRPr="009F31FD">
        <w:tab/>
        <w:t>Stockport Mo</w:t>
      </w:r>
      <w:r w:rsidRPr="009F31FD">
        <w:tab/>
      </w:r>
      <w:r w:rsidRPr="009F31FD">
        <w:tab/>
        <w:t xml:space="preserve"> 2:51.99</w:t>
      </w:r>
      <w:r w:rsidRPr="009F31FD">
        <w:tab/>
      </w:r>
      <w:r w:rsidRPr="009F31FD">
        <w:tab/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SplitLong"/>
      </w:pPr>
      <w:r w:rsidRPr="009F31FD">
        <w:tab/>
        <w:t>50m    28.55</w:t>
      </w:r>
      <w:r w:rsidRPr="009F31FD">
        <w:tab/>
        <w:t>100m    57.57</w:t>
      </w:r>
      <w:r w:rsidRPr="009F31FD">
        <w:tab/>
        <w:t>150m  1:26.87</w:t>
      </w:r>
      <w:r w:rsidRPr="009F31FD">
        <w:tab/>
        <w:t>200m  1:55.82</w:t>
      </w:r>
      <w:r w:rsidRPr="009F31FD">
        <w:tab/>
        <w:t>250m  2:24.26</w:t>
      </w:r>
      <w:r w:rsidRPr="009F31FD">
        <w:tab/>
        <w:t>300m  2:51.99</w:t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PlaceEven"/>
      </w:pPr>
      <w:r w:rsidRPr="009F31FD">
        <w:t>5.</w:t>
      </w:r>
      <w:r w:rsidRPr="009F31FD">
        <w:tab/>
        <w:t>Ellesmere College Tita</w:t>
      </w:r>
      <w:r w:rsidRPr="009F31FD">
        <w:tab/>
      </w:r>
      <w:r w:rsidRPr="009F31FD">
        <w:tab/>
        <w:t>Ellesmere Co</w:t>
      </w:r>
      <w:r w:rsidRPr="009F31FD">
        <w:tab/>
      </w:r>
      <w:r w:rsidRPr="009F31FD">
        <w:tab/>
        <w:t xml:space="preserve"> 2:52.99</w:t>
      </w:r>
      <w:r w:rsidRPr="009F31FD">
        <w:tab/>
      </w:r>
      <w:r w:rsidRPr="009F31FD">
        <w:tab/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SplitLong"/>
      </w:pPr>
      <w:r w:rsidRPr="009F31FD">
        <w:tab/>
        <w:t>50m    28.90</w:t>
      </w:r>
      <w:r w:rsidRPr="009F31FD">
        <w:tab/>
        <w:t>100m    58.29</w:t>
      </w:r>
      <w:r w:rsidRPr="009F31FD">
        <w:tab/>
        <w:t>150m  1:26.53</w:t>
      </w:r>
      <w:r w:rsidRPr="009F31FD">
        <w:tab/>
        <w:t>200m  1:55.09</w:t>
      </w:r>
      <w:r w:rsidRPr="009F31FD">
        <w:tab/>
        <w:t>250m  2:23.95</w:t>
      </w:r>
      <w:r w:rsidRPr="009F31FD">
        <w:tab/>
        <w:t>300m  2:52.99</w:t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PlaceEven"/>
      </w:pPr>
      <w:r w:rsidRPr="009F31FD">
        <w:t>6.</w:t>
      </w:r>
      <w:r w:rsidRPr="009F31FD">
        <w:tab/>
        <w:t>Cockermouth SC</w:t>
      </w:r>
      <w:r w:rsidRPr="009F31FD">
        <w:tab/>
      </w:r>
      <w:r w:rsidRPr="009F31FD">
        <w:tab/>
        <w:t>Cockermouth</w:t>
      </w:r>
      <w:r w:rsidRPr="009F31FD">
        <w:tab/>
      </w:r>
      <w:r w:rsidRPr="009F31FD">
        <w:tab/>
        <w:t xml:space="preserve"> 2:55.30</w:t>
      </w:r>
      <w:r w:rsidRPr="009F31FD">
        <w:tab/>
      </w:r>
      <w:r w:rsidRPr="009F31FD">
        <w:tab/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SplitLong"/>
      </w:pPr>
      <w:r w:rsidRPr="009F31FD">
        <w:tab/>
        <w:t>50m    29.06</w:t>
      </w:r>
      <w:r w:rsidRPr="009F31FD">
        <w:tab/>
        <w:t>100m    59.36</w:t>
      </w:r>
      <w:r w:rsidRPr="009F31FD">
        <w:tab/>
        <w:t>150m  1:28.79</w:t>
      </w:r>
      <w:r w:rsidRPr="009F31FD">
        <w:tab/>
        <w:t>200m  1:56.55</w:t>
      </w:r>
      <w:r w:rsidRPr="009F31FD">
        <w:tab/>
        <w:t>250m  2:27.29</w:t>
      </w:r>
      <w:r w:rsidRPr="009F31FD">
        <w:tab/>
        <w:t>300m  2:55.30</w:t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PlaceEven"/>
      </w:pPr>
      <w:r w:rsidRPr="009F31FD">
        <w:t>7.</w:t>
      </w:r>
      <w:r w:rsidRPr="009F31FD">
        <w:tab/>
        <w:t>Warrington Warriors SC</w:t>
      </w:r>
      <w:r w:rsidRPr="009F31FD">
        <w:tab/>
      </w:r>
      <w:r w:rsidRPr="009F31FD">
        <w:tab/>
        <w:t>Warrington W</w:t>
      </w:r>
      <w:r w:rsidRPr="009F31FD">
        <w:tab/>
      </w:r>
      <w:r w:rsidRPr="009F31FD">
        <w:tab/>
        <w:t xml:space="preserve"> 2:56.57</w:t>
      </w:r>
      <w:r w:rsidRPr="009F31FD">
        <w:tab/>
      </w:r>
      <w:r w:rsidRPr="009F31FD">
        <w:tab/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SplitLong"/>
      </w:pPr>
      <w:r w:rsidRPr="009F31FD">
        <w:tab/>
        <w:t>50m    28.04</w:t>
      </w:r>
      <w:r w:rsidRPr="009F31FD">
        <w:tab/>
        <w:t>100m -</w:t>
      </w:r>
      <w:r w:rsidRPr="009F31FD">
        <w:tab/>
        <w:t>150m  1:28.15</w:t>
      </w:r>
      <w:r w:rsidRPr="009F31FD">
        <w:tab/>
        <w:t>200m  1:58.87</w:t>
      </w:r>
      <w:r w:rsidRPr="009F31FD">
        <w:tab/>
        <w:t>250m  2:27.29</w:t>
      </w:r>
      <w:r w:rsidRPr="009F31FD">
        <w:tab/>
        <w:t>300m  2:56.57</w:t>
      </w:r>
      <w:r w:rsidRPr="009F31FD">
        <w:tab/>
      </w:r>
      <w:r w:rsidRPr="009F31FD">
        <w:tab/>
      </w:r>
    </w:p>
    <w:p w:rsidR="00052FE6" w:rsidRPr="009F31FD" w:rsidRDefault="00052FE6" w:rsidP="00052FE6">
      <w:pPr>
        <w:pStyle w:val="PlaceEven"/>
      </w:pPr>
      <w:r w:rsidRPr="009F31FD">
        <w:t>8.</w:t>
      </w:r>
      <w:r w:rsidRPr="009F31FD">
        <w:tab/>
        <w:t>Winsford Swimming Club</w:t>
      </w:r>
      <w:r w:rsidRPr="009F31FD">
        <w:tab/>
      </w:r>
      <w:r w:rsidRPr="009F31FD">
        <w:tab/>
        <w:t>Winsford</w:t>
      </w:r>
      <w:r w:rsidRPr="009F31FD">
        <w:tab/>
      </w:r>
      <w:r w:rsidRPr="009F31FD">
        <w:tab/>
        <w:t xml:space="preserve"> 3:00.84</w:t>
      </w:r>
      <w:r w:rsidRPr="009F31FD">
        <w:tab/>
      </w:r>
      <w:r w:rsidRPr="009F31FD">
        <w:tab/>
      </w:r>
      <w:r w:rsidRPr="009F31FD">
        <w:tab/>
      </w:r>
      <w:r w:rsidRPr="009F31FD">
        <w:tab/>
      </w:r>
    </w:p>
    <w:p w:rsidR="00052FE6" w:rsidRDefault="00052FE6" w:rsidP="00052FE6">
      <w:pPr>
        <w:pStyle w:val="SplitLong"/>
      </w:pPr>
      <w:r w:rsidRPr="009F31FD">
        <w:tab/>
        <w:t>50m    29.09</w:t>
      </w:r>
      <w:r w:rsidRPr="009F31FD">
        <w:tab/>
        <w:t>100m    59.41</w:t>
      </w:r>
      <w:r w:rsidRPr="009F31FD">
        <w:tab/>
        <w:t>150m  1:29.96</w:t>
      </w:r>
      <w:r w:rsidRPr="009F31FD">
        <w:tab/>
        <w:t>200m  2:00.44</w:t>
      </w:r>
      <w:r w:rsidRPr="009F31FD">
        <w:tab/>
        <w:t>250m  2:30.80</w:t>
      </w:r>
      <w:r w:rsidRPr="009F31FD">
        <w:tab/>
        <w:t>300m  3:00.84</w:t>
      </w:r>
      <w:r w:rsidRPr="009F31FD">
        <w:tab/>
      </w:r>
      <w:r w:rsidRPr="009F31FD">
        <w:tab/>
      </w:r>
    </w:p>
    <w:p w:rsidR="00052FE6" w:rsidRDefault="00052FE6" w:rsidP="00052FE6">
      <w:pPr>
        <w:pStyle w:val="SplitLong"/>
      </w:pPr>
    </w:p>
    <w:p w:rsidR="00C21944" w:rsidRPr="001A042F" w:rsidRDefault="00C21944" w:rsidP="00C21944">
      <w:pPr>
        <w:pStyle w:val="EventHeader"/>
      </w:pPr>
      <w:bookmarkStart w:id="1" w:name="start"/>
      <w:bookmarkEnd w:id="1"/>
      <w:r>
        <w:t>EVENT</w:t>
      </w:r>
      <w:r w:rsidRPr="001A042F">
        <w:t xml:space="preserve"> 50 Mens Open 300m Freestyle Team      </w:t>
      </w:r>
    </w:p>
    <w:p w:rsidR="00C21944" w:rsidRPr="001A042F" w:rsidRDefault="00C21944" w:rsidP="00C21944">
      <w:pPr>
        <w:pStyle w:val="SplitLong"/>
      </w:pPr>
      <w:r w:rsidRPr="001A042F">
        <w:t>Full Results</w:t>
      </w:r>
    </w:p>
    <w:p w:rsidR="00C21944" w:rsidRPr="001A042F" w:rsidRDefault="00C21944" w:rsidP="00C21944">
      <w:pPr>
        <w:pStyle w:val="PlaceHeader"/>
      </w:pPr>
      <w:r>
        <w:t>Place</w:t>
      </w:r>
      <w:r w:rsidRPr="001A042F">
        <w:tab/>
        <w:t>Name</w:t>
      </w:r>
      <w:r w:rsidRPr="001A042F">
        <w:tab/>
        <w:t>A.G</w:t>
      </w:r>
      <w:r w:rsidRPr="001A042F">
        <w:tab/>
        <w:t>Club</w:t>
      </w:r>
      <w:r w:rsidRPr="001A042F">
        <w:tab/>
      </w:r>
      <w:r w:rsidRPr="001A042F">
        <w:tab/>
        <w:t>Time</w:t>
      </w:r>
      <w:r w:rsidRPr="001A042F">
        <w:tab/>
      </w:r>
      <w:r w:rsidRPr="001A042F">
        <w:tab/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PlaceEven"/>
      </w:pPr>
      <w:r w:rsidRPr="001A042F">
        <w:t>1.</w:t>
      </w:r>
      <w:r w:rsidRPr="001A042F">
        <w:tab/>
        <w:t>City of Salford SC</w:t>
      </w:r>
      <w:r w:rsidRPr="001A042F">
        <w:tab/>
      </w:r>
      <w:r w:rsidRPr="001A042F">
        <w:tab/>
        <w:t>Co Salford</w:t>
      </w:r>
      <w:r w:rsidRPr="001A042F">
        <w:tab/>
      </w:r>
      <w:r w:rsidRPr="001A042F">
        <w:tab/>
        <w:t xml:space="preserve"> 2:26.20</w:t>
      </w:r>
      <w:r w:rsidRPr="001A042F">
        <w:tab/>
      </w:r>
      <w:r w:rsidRPr="001A042F">
        <w:tab/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SplitLong"/>
      </w:pPr>
      <w:r w:rsidRPr="001A042F">
        <w:tab/>
        <w:t>50m    24.76</w:t>
      </w:r>
      <w:r w:rsidRPr="001A042F">
        <w:tab/>
        <w:t>100m    48.22</w:t>
      </w:r>
      <w:r w:rsidRPr="001A042F">
        <w:tab/>
        <w:t>150m  1:12.97</w:t>
      </w:r>
      <w:r w:rsidRPr="001A042F">
        <w:tab/>
        <w:t>200m  1:37.71</w:t>
      </w:r>
      <w:r w:rsidRPr="001A042F">
        <w:tab/>
        <w:t>250m  2:01.73</w:t>
      </w:r>
      <w:r w:rsidRPr="001A042F">
        <w:tab/>
        <w:t>300m  2:26.20</w:t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PlaceEven"/>
      </w:pPr>
      <w:r w:rsidRPr="001A042F">
        <w:t>2.</w:t>
      </w:r>
      <w:r w:rsidRPr="001A042F">
        <w:tab/>
        <w:t>Stockport Metro SC</w:t>
      </w:r>
      <w:r w:rsidRPr="001A042F">
        <w:tab/>
      </w:r>
      <w:r w:rsidRPr="001A042F">
        <w:tab/>
        <w:t>Stockport Mo</w:t>
      </w:r>
      <w:r w:rsidRPr="001A042F">
        <w:tab/>
      </w:r>
      <w:r w:rsidRPr="001A042F">
        <w:tab/>
        <w:t xml:space="preserve"> 2:26.94</w:t>
      </w:r>
      <w:r w:rsidRPr="001A042F">
        <w:tab/>
      </w:r>
      <w:r w:rsidRPr="001A042F">
        <w:tab/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SplitLong"/>
      </w:pPr>
      <w:r w:rsidRPr="001A042F">
        <w:tab/>
        <w:t>50m    24.09</w:t>
      </w:r>
      <w:r w:rsidRPr="001A042F">
        <w:tab/>
        <w:t>100m  1:35.54</w:t>
      </w:r>
      <w:r w:rsidRPr="001A042F">
        <w:tab/>
        <w:t>150m  1:12.01</w:t>
      </w:r>
      <w:r w:rsidRPr="001A042F">
        <w:tab/>
        <w:t>200m -</w:t>
      </w:r>
      <w:r w:rsidRPr="001A042F">
        <w:tab/>
        <w:t>250m  2:01.88</w:t>
      </w:r>
      <w:r w:rsidRPr="001A042F">
        <w:tab/>
        <w:t>300m  2:26.94</w:t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PlaceEven"/>
      </w:pPr>
      <w:r w:rsidRPr="001A042F">
        <w:t>3.</w:t>
      </w:r>
      <w:r w:rsidRPr="001A042F">
        <w:tab/>
        <w:t>City of Liverpool SC</w:t>
      </w:r>
      <w:r w:rsidRPr="001A042F">
        <w:tab/>
      </w:r>
      <w:r w:rsidRPr="001A042F">
        <w:tab/>
        <w:t>Co Liverpool</w:t>
      </w:r>
      <w:r w:rsidRPr="001A042F">
        <w:tab/>
      </w:r>
      <w:r w:rsidRPr="001A042F">
        <w:tab/>
        <w:t xml:space="preserve"> 2:27.09</w:t>
      </w:r>
      <w:r w:rsidRPr="001A042F">
        <w:tab/>
      </w:r>
      <w:r w:rsidRPr="001A042F">
        <w:tab/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SplitLong"/>
      </w:pPr>
      <w:r w:rsidRPr="001A042F">
        <w:tab/>
        <w:t>50m    24.39</w:t>
      </w:r>
      <w:r w:rsidRPr="001A042F">
        <w:tab/>
        <w:t>100m    47.95</w:t>
      </w:r>
      <w:r w:rsidRPr="001A042F">
        <w:tab/>
        <w:t>150m  1:12.38</w:t>
      </w:r>
      <w:r w:rsidRPr="001A042F">
        <w:tab/>
        <w:t>200m  1:37.47</w:t>
      </w:r>
      <w:r w:rsidRPr="001A042F">
        <w:tab/>
        <w:t>250m  2:02.66</w:t>
      </w:r>
      <w:r w:rsidRPr="001A042F">
        <w:tab/>
        <w:t>300m  2:27.09</w:t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PlaceEven"/>
      </w:pPr>
      <w:r w:rsidRPr="001A042F">
        <w:t>4.</w:t>
      </w:r>
      <w:r w:rsidRPr="001A042F">
        <w:tab/>
        <w:t>Preston SC</w:t>
      </w:r>
      <w:r w:rsidRPr="001A042F">
        <w:tab/>
      </w:r>
      <w:r w:rsidRPr="001A042F">
        <w:tab/>
        <w:t>Preston</w:t>
      </w:r>
      <w:r w:rsidRPr="001A042F">
        <w:tab/>
      </w:r>
      <w:r w:rsidRPr="001A042F">
        <w:tab/>
        <w:t xml:space="preserve"> 2:32.04</w:t>
      </w:r>
      <w:r w:rsidRPr="001A042F">
        <w:tab/>
      </w:r>
      <w:r w:rsidRPr="001A042F">
        <w:tab/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SplitLong"/>
      </w:pPr>
      <w:r w:rsidRPr="001A042F">
        <w:tab/>
        <w:t>50m    23.80</w:t>
      </w:r>
      <w:r w:rsidRPr="001A042F">
        <w:tab/>
        <w:t>100m    47.76</w:t>
      </w:r>
      <w:r w:rsidRPr="001A042F">
        <w:tab/>
        <w:t>150m  1:13.88</w:t>
      </w:r>
      <w:r w:rsidRPr="001A042F">
        <w:tab/>
        <w:t>200m  1:39.84</w:t>
      </w:r>
      <w:r w:rsidRPr="001A042F">
        <w:tab/>
        <w:t>250m  2:05.68</w:t>
      </w:r>
      <w:r w:rsidRPr="001A042F">
        <w:tab/>
        <w:t>300m  2:32.04</w:t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PlaceEven"/>
      </w:pPr>
      <w:r w:rsidRPr="001A042F">
        <w:t>5.</w:t>
      </w:r>
      <w:r w:rsidRPr="001A042F">
        <w:tab/>
        <w:t>Cockermouth SC</w:t>
      </w:r>
      <w:r w:rsidRPr="001A042F">
        <w:tab/>
      </w:r>
      <w:r w:rsidRPr="001A042F">
        <w:tab/>
        <w:t>Cockermouth</w:t>
      </w:r>
      <w:r w:rsidRPr="001A042F">
        <w:tab/>
      </w:r>
      <w:r w:rsidRPr="001A042F">
        <w:tab/>
        <w:t xml:space="preserve"> 2:34.09</w:t>
      </w:r>
      <w:r w:rsidRPr="001A042F">
        <w:tab/>
      </w:r>
      <w:r w:rsidRPr="001A042F">
        <w:tab/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SplitLong"/>
      </w:pPr>
      <w:r w:rsidRPr="001A042F">
        <w:tab/>
        <w:t>50m    25.33</w:t>
      </w:r>
      <w:r w:rsidRPr="001A042F">
        <w:tab/>
        <w:t>100m    51.97</w:t>
      </w:r>
      <w:r w:rsidRPr="001A042F">
        <w:tab/>
        <w:t>150m  1:18.07</w:t>
      </w:r>
      <w:r w:rsidRPr="001A042F">
        <w:tab/>
        <w:t>200m  1:44.39</w:t>
      </w:r>
      <w:r w:rsidRPr="001A042F">
        <w:tab/>
        <w:t>250m  2:10.14</w:t>
      </w:r>
      <w:r w:rsidRPr="001A042F">
        <w:tab/>
        <w:t>300m  2:34.09</w:t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PlaceEven"/>
      </w:pPr>
      <w:r w:rsidRPr="001A042F">
        <w:t>6.</w:t>
      </w:r>
      <w:r w:rsidRPr="001A042F">
        <w:tab/>
        <w:t>Winsford Swimming Club</w:t>
      </w:r>
      <w:r w:rsidRPr="001A042F">
        <w:tab/>
      </w:r>
      <w:r w:rsidRPr="001A042F">
        <w:tab/>
        <w:t>Winsford</w:t>
      </w:r>
      <w:r w:rsidRPr="001A042F">
        <w:tab/>
      </w:r>
      <w:r w:rsidRPr="001A042F">
        <w:tab/>
        <w:t xml:space="preserve"> 2:36.16</w:t>
      </w:r>
      <w:r w:rsidRPr="001A042F">
        <w:tab/>
      </w:r>
      <w:r w:rsidRPr="001A042F">
        <w:tab/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SplitLong"/>
      </w:pPr>
      <w:r w:rsidRPr="001A042F">
        <w:tab/>
        <w:t>50m    25.90</w:t>
      </w:r>
      <w:r w:rsidRPr="001A042F">
        <w:tab/>
        <w:t>100m    52.13</w:t>
      </w:r>
      <w:r w:rsidRPr="001A042F">
        <w:tab/>
        <w:t>150m  1:19.57</w:t>
      </w:r>
      <w:r w:rsidRPr="001A042F">
        <w:tab/>
        <w:t>200m  1:45.44</w:t>
      </w:r>
      <w:r w:rsidRPr="001A042F">
        <w:tab/>
        <w:t>250m  2:10.69</w:t>
      </w:r>
      <w:r w:rsidRPr="001A042F">
        <w:tab/>
        <w:t>300m  2:36.16</w:t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PlaceEven"/>
      </w:pPr>
      <w:r w:rsidRPr="001A042F">
        <w:t>7.</w:t>
      </w:r>
      <w:r w:rsidRPr="001A042F">
        <w:tab/>
        <w:t>Warrington Warriors SC</w:t>
      </w:r>
      <w:r w:rsidRPr="001A042F">
        <w:tab/>
      </w:r>
      <w:r w:rsidRPr="001A042F">
        <w:tab/>
        <w:t>Warrington W</w:t>
      </w:r>
      <w:r w:rsidRPr="001A042F">
        <w:tab/>
      </w:r>
      <w:r w:rsidRPr="001A042F">
        <w:tab/>
        <w:t xml:space="preserve"> 2:36.51</w:t>
      </w:r>
      <w:r w:rsidRPr="001A042F">
        <w:tab/>
      </w:r>
      <w:r w:rsidRPr="001A042F">
        <w:tab/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SplitLong"/>
      </w:pPr>
      <w:r w:rsidRPr="001A042F">
        <w:tab/>
        <w:t>50m    26.05</w:t>
      </w:r>
      <w:r w:rsidRPr="001A042F">
        <w:tab/>
        <w:t>100m    51.31</w:t>
      </w:r>
      <w:r w:rsidRPr="001A042F">
        <w:tab/>
        <w:t>150m  1:16.17</w:t>
      </w:r>
      <w:r w:rsidRPr="001A042F">
        <w:tab/>
        <w:t>200m  1:43.57</w:t>
      </w:r>
      <w:r w:rsidRPr="001A042F">
        <w:tab/>
        <w:t>250m  2:09.69</w:t>
      </w:r>
      <w:r w:rsidRPr="001A042F">
        <w:tab/>
        <w:t>300m  2:36.51</w:t>
      </w:r>
      <w:r w:rsidRPr="001A042F">
        <w:tab/>
      </w:r>
      <w:r w:rsidRPr="001A042F">
        <w:tab/>
      </w:r>
    </w:p>
    <w:p w:rsidR="00C21944" w:rsidRPr="001A042F" w:rsidRDefault="00C21944" w:rsidP="00C21944">
      <w:pPr>
        <w:pStyle w:val="PlaceEven"/>
      </w:pPr>
      <w:r w:rsidRPr="001A042F">
        <w:t>8.</w:t>
      </w:r>
      <w:r w:rsidRPr="001A042F">
        <w:tab/>
        <w:t>Ellesmere College Tita</w:t>
      </w:r>
      <w:r w:rsidRPr="001A042F">
        <w:tab/>
      </w:r>
      <w:r w:rsidRPr="001A042F">
        <w:tab/>
        <w:t>Ellesmere Co</w:t>
      </w:r>
      <w:r w:rsidRPr="001A042F">
        <w:tab/>
      </w:r>
      <w:r w:rsidRPr="001A042F">
        <w:tab/>
        <w:t xml:space="preserve"> 2:37.83</w:t>
      </w:r>
      <w:r w:rsidRPr="001A042F">
        <w:tab/>
      </w:r>
      <w:r w:rsidRPr="001A042F">
        <w:tab/>
      </w:r>
      <w:r w:rsidRPr="001A042F">
        <w:tab/>
      </w:r>
      <w:r w:rsidRPr="001A042F">
        <w:tab/>
      </w:r>
    </w:p>
    <w:p w:rsidR="00C21944" w:rsidRDefault="00C21944" w:rsidP="00C21944">
      <w:pPr>
        <w:pStyle w:val="SplitLong"/>
      </w:pPr>
      <w:r w:rsidRPr="001A042F">
        <w:tab/>
        <w:t>50m    25.85</w:t>
      </w:r>
      <w:r w:rsidRPr="001A042F">
        <w:tab/>
        <w:t>100m    52.88</w:t>
      </w:r>
      <w:r w:rsidRPr="001A042F">
        <w:tab/>
        <w:t>150m  1:18.12</w:t>
      </w:r>
      <w:r w:rsidRPr="001A042F">
        <w:tab/>
        <w:t>200m  1:44.74</w:t>
      </w:r>
      <w:r w:rsidRPr="001A042F">
        <w:tab/>
        <w:t>250m  2:12.74</w:t>
      </w:r>
      <w:r w:rsidRPr="001A042F">
        <w:tab/>
        <w:t>300m  2:37.83</w:t>
      </w:r>
      <w:r w:rsidRPr="001A042F">
        <w:tab/>
      </w:r>
      <w:r w:rsidRPr="001A042F">
        <w:tab/>
      </w:r>
    </w:p>
    <w:p w:rsidR="00C21944" w:rsidRPr="000C7C77" w:rsidRDefault="00C21944" w:rsidP="00C21944">
      <w:pPr>
        <w:pStyle w:val="SplitLong"/>
      </w:pPr>
    </w:p>
    <w:sectPr w:rsidR="00C21944" w:rsidRPr="000C7C77">
      <w:headerReference w:type="default" r:id="rId8"/>
      <w:footerReference w:type="default" r:id="rId9"/>
      <w:type w:val="continuous"/>
      <w:pgSz w:w="11905" w:h="16838" w:code="9"/>
      <w:pgMar w:top="1418" w:right="851" w:bottom="851" w:left="964" w:header="340" w:footer="431" w:gutter="0"/>
      <w:pgBorders>
        <w:top w:val="single" w:sz="4" w:space="1" w:color="auto"/>
        <w:bottom w:val="single" w:sz="4" w:space="1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D58" w:rsidRDefault="00737D58">
      <w:r>
        <w:separator/>
      </w:r>
    </w:p>
  </w:endnote>
  <w:endnote w:type="continuationSeparator" w:id="0">
    <w:p w:rsidR="00737D58" w:rsidRDefault="0073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5DF" w:rsidRDefault="00BF05DF">
    <w:pPr>
      <w:pStyle w:val="Footer"/>
    </w:pP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737D58"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737D58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D58" w:rsidRDefault="00737D58">
      <w:r>
        <w:separator/>
      </w:r>
    </w:p>
  </w:footnote>
  <w:footnote w:type="continuationSeparator" w:id="0">
    <w:p w:rsidR="00737D58" w:rsidRDefault="00737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5DF" w:rsidRPr="00775419" w:rsidRDefault="00BF05DF">
    <w:pPr>
      <w:pStyle w:val="Heading4"/>
      <w:numPr>
        <w:ilvl w:val="6"/>
        <w:numId w:val="13"/>
      </w:numPr>
      <w:tabs>
        <w:tab w:val="clear" w:pos="426"/>
        <w:tab w:val="clear" w:pos="1296"/>
        <w:tab w:val="clear" w:pos="2127"/>
        <w:tab w:val="clear" w:pos="3402"/>
        <w:tab w:val="clear" w:pos="4111"/>
        <w:tab w:val="clear" w:pos="4678"/>
        <w:tab w:val="clear" w:pos="5245"/>
        <w:tab w:val="clear" w:pos="5671"/>
        <w:tab w:val="clear" w:pos="7230"/>
        <w:tab w:val="clear" w:pos="8506"/>
        <w:tab w:val="clear" w:pos="9073"/>
        <w:tab w:val="clear" w:pos="9781"/>
      </w:tabs>
      <w:suppressAutoHyphens/>
      <w:ind w:left="284" w:firstLine="0"/>
      <w:jc w:val="both"/>
      <w:rPr>
        <w:rFonts w:cs="Arial"/>
        <w:sz w:val="40"/>
        <w:szCs w:val="40"/>
      </w:rPr>
    </w:pPr>
    <w:r>
      <w:rPr>
        <w:rFonts w:cs="Arial"/>
        <w:sz w:val="28"/>
        <w:szCs w:val="28"/>
      </w:rPr>
      <w:t xml:space="preserve"> </w:t>
    </w:r>
    <w:r>
      <w:rPr>
        <w:rFonts w:cs="Arial"/>
        <w:sz w:val="28"/>
        <w:szCs w:val="28"/>
      </w:rPr>
      <w:tab/>
    </w:r>
    <w:r>
      <w:rPr>
        <w:rFonts w:cs="Arial"/>
        <w:sz w:val="28"/>
        <w:szCs w:val="28"/>
      </w:rPr>
      <w:tab/>
    </w:r>
    <w:r>
      <w:rPr>
        <w:rFonts w:cs="Arial"/>
        <w:sz w:val="28"/>
        <w:szCs w:val="28"/>
      </w:rPr>
      <w:tab/>
    </w:r>
    <w:r w:rsidRPr="00775419">
      <w:rPr>
        <w:rFonts w:cs="Arial"/>
        <w:b/>
        <w:i/>
        <w:sz w:val="40"/>
        <w:szCs w:val="40"/>
      </w:rPr>
      <w:t>National Arena Swimming League – North West</w:t>
    </w:r>
  </w:p>
  <w:p w:rsidR="00BF05DF" w:rsidRDefault="00BF05DF">
    <w:pPr>
      <w:pStyle w:val="Heading4"/>
      <w:numPr>
        <w:ilvl w:val="6"/>
        <w:numId w:val="13"/>
      </w:numPr>
      <w:tabs>
        <w:tab w:val="clear" w:pos="426"/>
        <w:tab w:val="clear" w:pos="1296"/>
        <w:tab w:val="clear" w:pos="2127"/>
        <w:tab w:val="clear" w:pos="3402"/>
        <w:tab w:val="clear" w:pos="4111"/>
        <w:tab w:val="clear" w:pos="4678"/>
        <w:tab w:val="clear" w:pos="5245"/>
        <w:tab w:val="clear" w:pos="5671"/>
        <w:tab w:val="clear" w:pos="7230"/>
        <w:tab w:val="clear" w:pos="8506"/>
        <w:tab w:val="clear" w:pos="9073"/>
        <w:tab w:val="clear" w:pos="9781"/>
        <w:tab w:val="center" w:pos="4820"/>
      </w:tabs>
      <w:suppressAutoHyphens/>
      <w:ind w:left="284" w:firstLine="0"/>
      <w:jc w:val="both"/>
      <w:rPr>
        <w:rFonts w:cs="Arial"/>
      </w:rPr>
    </w:pPr>
    <w:r>
      <w:rPr>
        <w:rFonts w:cs="Arial"/>
      </w:rPr>
      <w:tab/>
      <w:t>(Under ASA Laws &amp; ASA Technical Rules)</w:t>
    </w:r>
  </w:p>
  <w:p w:rsidR="00BF05DF" w:rsidRDefault="00BF05DF">
    <w:pPr>
      <w:pStyle w:val="Header"/>
    </w:pPr>
    <w:r>
      <w:tab/>
      <w:t>Sunday 15</w:t>
    </w:r>
    <w:r w:rsidRPr="00775419">
      <w:rPr>
        <w:vertAlign w:val="superscript"/>
      </w:rPr>
      <w:t>th</w:t>
    </w:r>
    <w:r>
      <w:t xml:space="preserve"> December 2013 – Premier Top Final Results</w:t>
    </w:r>
  </w:p>
  <w:p w:rsidR="00BF05DF" w:rsidRDefault="00BF05DF">
    <w:pPr>
      <w:pStyle w:val="Header"/>
    </w:pPr>
    <w:r>
      <w:tab/>
      <w:t>Licensed Meet - No. 1NW3632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7C4A97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2">
    <w:nsid w:val="279E2084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3">
    <w:nsid w:val="28B30489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4">
    <w:nsid w:val="355A6F8C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5">
    <w:nsid w:val="428233C5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6">
    <w:nsid w:val="5AAB1842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7">
    <w:nsid w:val="63EA594A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8">
    <w:nsid w:val="72020B07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9">
    <w:nsid w:val="74000408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10">
    <w:nsid w:val="7CB451A8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11">
    <w:nsid w:val="7E3505C2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abstractNum w:abstractNumId="12">
    <w:nsid w:val="7EE903D7"/>
    <w:multiLevelType w:val="singleLevel"/>
    <w:tmpl w:val="5896FACA"/>
    <w:lvl w:ilvl="0">
      <w:numFmt w:val="none"/>
      <w:lvlText w:val="w"/>
      <w:legacy w:legacy="1" w:legacySpace="0" w:legacyIndent="567"/>
      <w:lvlJc w:val="left"/>
      <w:rPr>
        <w:rFonts w:ascii="Wingdings" w:hAnsi="Wingdings" w:hint="default"/>
        <w:sz w:val="24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1"/>
  </w:num>
  <w:num w:numId="6">
    <w:abstractNumId w:val="10"/>
  </w:num>
  <w:num w:numId="7">
    <w:abstractNumId w:val="8"/>
  </w:num>
  <w:num w:numId="8">
    <w:abstractNumId w:val="12"/>
  </w:num>
  <w:num w:numId="9">
    <w:abstractNumId w:val="2"/>
  </w:num>
  <w:num w:numId="10">
    <w:abstractNumId w:val="3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hideSpellingErrors/>
  <w:activeWritingStyle w:appName="MSWord" w:lang="en-GB" w:vendorID="8" w:dllVersion="513" w:checkStyle="1"/>
  <w:activeWritingStyle w:appName="MSWord" w:lang="en-US" w:vendorID="8" w:dllVersion="513" w:checkStyle="1"/>
  <w:attachedTemplate r:id="rId1"/>
  <w:doNotTrackMoves/>
  <w:defaultTabStop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5419"/>
    <w:rsid w:val="0001556B"/>
    <w:rsid w:val="00052FE6"/>
    <w:rsid w:val="000C7C77"/>
    <w:rsid w:val="000E48CC"/>
    <w:rsid w:val="00195C9F"/>
    <w:rsid w:val="001E59F8"/>
    <w:rsid w:val="003949D6"/>
    <w:rsid w:val="003C22F6"/>
    <w:rsid w:val="00461EAD"/>
    <w:rsid w:val="0046250D"/>
    <w:rsid w:val="0047531B"/>
    <w:rsid w:val="005E2F85"/>
    <w:rsid w:val="00623588"/>
    <w:rsid w:val="00737D58"/>
    <w:rsid w:val="00775419"/>
    <w:rsid w:val="009264B3"/>
    <w:rsid w:val="00B03C2F"/>
    <w:rsid w:val="00BF05DF"/>
    <w:rsid w:val="00C21944"/>
    <w:rsid w:val="00EA22CB"/>
    <w:rsid w:val="00F17484"/>
    <w:rsid w:val="00FA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426"/>
        <w:tab w:val="left" w:pos="2127"/>
        <w:tab w:val="left" w:pos="3402"/>
        <w:tab w:val="left" w:pos="4111"/>
        <w:tab w:val="left" w:pos="4678"/>
        <w:tab w:val="left" w:pos="5245"/>
        <w:tab w:val="left" w:pos="5671"/>
        <w:tab w:val="left" w:pos="7230"/>
        <w:tab w:val="left" w:pos="8506"/>
        <w:tab w:val="left" w:pos="9073"/>
        <w:tab w:val="left" w:pos="9781"/>
      </w:tabs>
      <w:jc w:val="both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ascii="Arial Rounded MT Bold" w:hAnsi="Arial Rounded MT Bold"/>
      <w:b/>
      <w:sz w:val="28"/>
      <w:szCs w:val="28"/>
    </w:rPr>
  </w:style>
  <w:style w:type="paragraph" w:styleId="Heading2">
    <w:name w:val="heading 2"/>
    <w:basedOn w:val="Normal"/>
    <w:next w:val="Normal"/>
    <w:qFormat/>
    <w:pPr>
      <w:jc w:val="center"/>
      <w:outlineLvl w:val="1"/>
    </w:pPr>
    <w:rPr>
      <w:rFonts w:ascii="Arial Rounded MT Bold" w:hAnsi="Arial Rounded MT Bold"/>
      <w:sz w:val="24"/>
      <w:szCs w:val="24"/>
    </w:rPr>
  </w:style>
  <w:style w:type="paragraph" w:styleId="Heading3">
    <w:name w:val="heading 3"/>
    <w:basedOn w:val="Normal"/>
    <w:next w:val="Normal"/>
    <w:qFormat/>
    <w:pPr>
      <w:jc w:val="center"/>
      <w:outlineLvl w:val="2"/>
    </w:pPr>
    <w:rPr>
      <w:rFonts w:ascii="Arial Rounded MT Bold" w:hAnsi="Arial Rounded MT Bold"/>
      <w:szCs w:val="18"/>
    </w:rPr>
  </w:style>
  <w:style w:type="paragraph" w:styleId="Heading4">
    <w:name w:val="heading 4"/>
    <w:basedOn w:val="Normal"/>
    <w:next w:val="Normal"/>
    <w:qFormat/>
    <w:pPr>
      <w:jc w:val="center"/>
      <w:outlineLvl w:val="3"/>
    </w:pPr>
    <w:rPr>
      <w:sz w:val="14"/>
      <w:szCs w:val="14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tHeader">
    <w:name w:val="EventHeader"/>
    <w:basedOn w:val="Normal"/>
    <w:qFormat/>
    <w:rsid w:val="00461EAD"/>
    <w:pPr>
      <w:spacing w:after="60" w:line="240" w:lineRule="exact"/>
    </w:pPr>
    <w:rPr>
      <w:b/>
      <w:sz w:val="24"/>
      <w:szCs w:val="24"/>
    </w:rPr>
  </w:style>
  <w:style w:type="character" w:customStyle="1" w:styleId="EventHeaderChar">
    <w:name w:val="EventHeader Char"/>
    <w:rPr>
      <w:rFonts w:ascii="Arial Rounded MT Bold" w:hAnsi="Arial Rounded MT Bold"/>
      <w:b/>
      <w:sz w:val="24"/>
      <w:szCs w:val="24"/>
      <w:lang w:val="en-GB" w:eastAsia="en-GB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laceOdd">
    <w:name w:val="PlaceOdd"/>
    <w:basedOn w:val="Normal"/>
    <w:pPr>
      <w:shd w:val="clear" w:color="auto" w:fill="E6E6E6"/>
      <w:tabs>
        <w:tab w:val="clear" w:pos="426"/>
        <w:tab w:val="clear" w:pos="2127"/>
        <w:tab w:val="clear" w:pos="3402"/>
        <w:tab w:val="clear" w:pos="4111"/>
        <w:tab w:val="clear" w:pos="4678"/>
        <w:tab w:val="clear" w:pos="5245"/>
        <w:tab w:val="clear" w:pos="5671"/>
        <w:tab w:val="clear" w:pos="7230"/>
        <w:tab w:val="clear" w:pos="8506"/>
        <w:tab w:val="clear" w:pos="9073"/>
        <w:tab w:val="left" w:pos="284"/>
        <w:tab w:val="left" w:pos="567"/>
        <w:tab w:val="right" w:pos="2410"/>
        <w:tab w:val="left" w:pos="2552"/>
        <w:tab w:val="right" w:pos="3969"/>
        <w:tab w:val="right" w:pos="4536"/>
        <w:tab w:val="right" w:pos="5103"/>
        <w:tab w:val="right" w:pos="5529"/>
        <w:tab w:val="right" w:pos="6237"/>
        <w:tab w:val="right" w:pos="6946"/>
        <w:tab w:val="right" w:pos="7655"/>
        <w:tab w:val="right" w:pos="8364"/>
        <w:tab w:val="right" w:pos="9072"/>
        <w:tab w:val="right" w:pos="9781"/>
      </w:tabs>
      <w:spacing w:line="160" w:lineRule="exact"/>
      <w:jc w:val="left"/>
    </w:pPr>
    <w:rPr>
      <w:rFonts w:ascii="Arial Narrow" w:hAnsi="Arial Narrow" w:cs="Courier New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AGCAT">
    <w:name w:val="BAGCAT"/>
    <w:basedOn w:val="Normal"/>
    <w:pPr>
      <w:tabs>
        <w:tab w:val="clear" w:pos="426"/>
        <w:tab w:val="clear" w:pos="2127"/>
        <w:tab w:val="clear" w:pos="3402"/>
        <w:tab w:val="clear" w:pos="4111"/>
        <w:tab w:val="clear" w:pos="4678"/>
        <w:tab w:val="clear" w:pos="5245"/>
        <w:tab w:val="clear" w:pos="5671"/>
        <w:tab w:val="clear" w:pos="7230"/>
        <w:tab w:val="clear" w:pos="8506"/>
        <w:tab w:val="clear" w:pos="9781"/>
        <w:tab w:val="left" w:pos="851"/>
        <w:tab w:val="left" w:pos="3261"/>
        <w:tab w:val="left" w:pos="5103"/>
        <w:tab w:val="left" w:pos="5954"/>
        <w:tab w:val="left" w:pos="6804"/>
        <w:tab w:val="left" w:pos="7655"/>
        <w:tab w:val="left" w:pos="8505"/>
      </w:tabs>
    </w:pPr>
    <w:rPr>
      <w:rFonts w:ascii="Arial Rounded MT Bold" w:hAnsi="Arial Rounded MT Bold"/>
      <w:sz w:val="16"/>
    </w:rPr>
  </w:style>
  <w:style w:type="paragraph" w:customStyle="1" w:styleId="Entries">
    <w:name w:val="Entries"/>
    <w:basedOn w:val="Normal"/>
    <w:pPr>
      <w:tabs>
        <w:tab w:val="clear" w:pos="426"/>
        <w:tab w:val="clear" w:pos="2127"/>
        <w:tab w:val="clear" w:pos="4111"/>
        <w:tab w:val="clear" w:pos="4678"/>
        <w:tab w:val="clear" w:pos="5245"/>
        <w:tab w:val="clear" w:pos="5671"/>
        <w:tab w:val="clear" w:pos="7230"/>
        <w:tab w:val="clear" w:pos="8506"/>
        <w:tab w:val="clear" w:pos="9073"/>
        <w:tab w:val="clear" w:pos="9781"/>
        <w:tab w:val="left" w:pos="851"/>
        <w:tab w:val="left" w:pos="1701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  <w:tab w:val="left" w:pos="10206"/>
        <w:tab w:val="left" w:pos="11057"/>
        <w:tab w:val="left" w:pos="11907"/>
        <w:tab w:val="left" w:pos="12758"/>
        <w:tab w:val="left" w:pos="13608"/>
        <w:tab w:val="left" w:pos="14459"/>
      </w:tabs>
      <w:ind w:right="-513"/>
    </w:pPr>
    <w:rPr>
      <w:rFonts w:ascii="Arial Narrow" w:hAnsi="Arial Narrow"/>
      <w:sz w:val="16"/>
      <w:szCs w:val="16"/>
    </w:rPr>
  </w:style>
  <w:style w:type="paragraph" w:customStyle="1" w:styleId="ProgramListing">
    <w:name w:val="ProgramListing"/>
    <w:basedOn w:val="Normal"/>
    <w:qFormat/>
    <w:pPr>
      <w:tabs>
        <w:tab w:val="clear" w:pos="426"/>
        <w:tab w:val="clear" w:pos="2127"/>
        <w:tab w:val="clear" w:pos="3402"/>
        <w:tab w:val="clear" w:pos="4111"/>
        <w:tab w:val="clear" w:pos="4678"/>
        <w:tab w:val="clear" w:pos="5245"/>
        <w:tab w:val="clear" w:pos="5671"/>
        <w:tab w:val="clear" w:pos="7230"/>
        <w:tab w:val="clear" w:pos="8506"/>
        <w:tab w:val="clear" w:pos="9073"/>
        <w:tab w:val="clear" w:pos="9781"/>
        <w:tab w:val="left" w:pos="397"/>
        <w:tab w:val="left" w:pos="2268"/>
        <w:tab w:val="left" w:pos="2552"/>
        <w:tab w:val="left" w:pos="3544"/>
        <w:tab w:val="right" w:pos="4395"/>
        <w:tab w:val="left" w:pos="5812"/>
        <w:tab w:val="left" w:pos="7229"/>
        <w:tab w:val="left" w:pos="8591"/>
        <w:tab w:val="left" w:pos="8931"/>
        <w:tab w:val="left" w:pos="9640"/>
      </w:tabs>
      <w:spacing w:before="20" w:line="160" w:lineRule="exact"/>
      <w:jc w:val="left"/>
    </w:pPr>
    <w:rPr>
      <w:rFonts w:ascii="Arial Narrow" w:hAnsi="Arial Narrow"/>
      <w:sz w:val="16"/>
    </w:rPr>
  </w:style>
  <w:style w:type="paragraph" w:styleId="PlainText">
    <w:name w:val="Plain Text"/>
    <w:basedOn w:val="Normal"/>
    <w:link w:val="PlainTextChar"/>
    <w:uiPriority w:val="99"/>
    <w:pPr>
      <w:tabs>
        <w:tab w:val="clear" w:pos="426"/>
        <w:tab w:val="clear" w:pos="2127"/>
        <w:tab w:val="clear" w:pos="3402"/>
        <w:tab w:val="clear" w:pos="4111"/>
        <w:tab w:val="clear" w:pos="4678"/>
        <w:tab w:val="clear" w:pos="5245"/>
        <w:tab w:val="clear" w:pos="5671"/>
        <w:tab w:val="clear" w:pos="7230"/>
        <w:tab w:val="clear" w:pos="8506"/>
        <w:tab w:val="clear" w:pos="9073"/>
        <w:tab w:val="clear" w:pos="9781"/>
      </w:tabs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Char">
    <w:name w:val="Char"/>
    <w:rPr>
      <w:rFonts w:ascii="Courier New" w:hAnsi="Courier New" w:cs="Courier New"/>
      <w:lang w:eastAsia="en-US"/>
    </w:rPr>
  </w:style>
  <w:style w:type="paragraph" w:customStyle="1" w:styleId="PlaceHeader">
    <w:name w:val="PlaceHeader"/>
    <w:basedOn w:val="PlaceOdd"/>
    <w:qFormat/>
    <w:pPr>
      <w:shd w:val="clear" w:color="auto" w:fill="auto"/>
      <w:tabs>
        <w:tab w:val="clear" w:pos="5529"/>
        <w:tab w:val="right" w:pos="5812"/>
      </w:tabs>
    </w:pPr>
    <w:rPr>
      <w:b/>
      <w:sz w:val="18"/>
      <w:szCs w:val="18"/>
    </w:rPr>
  </w:style>
  <w:style w:type="paragraph" w:customStyle="1" w:styleId="SplitLong">
    <w:name w:val="SplitLong"/>
    <w:basedOn w:val="PlaceOdd"/>
    <w:pPr>
      <w:shd w:val="clear" w:color="auto" w:fill="auto"/>
      <w:tabs>
        <w:tab w:val="clear" w:pos="284"/>
        <w:tab w:val="clear" w:pos="567"/>
        <w:tab w:val="clear" w:pos="2410"/>
        <w:tab w:val="clear" w:pos="3969"/>
        <w:tab w:val="clear" w:pos="4536"/>
        <w:tab w:val="clear" w:pos="5103"/>
        <w:tab w:val="clear" w:pos="5529"/>
        <w:tab w:val="clear" w:pos="6237"/>
        <w:tab w:val="clear" w:pos="6946"/>
        <w:tab w:val="clear" w:pos="7655"/>
        <w:tab w:val="clear" w:pos="8364"/>
        <w:tab w:val="clear" w:pos="9072"/>
        <w:tab w:val="clear" w:pos="9781"/>
        <w:tab w:val="right" w:pos="1418"/>
        <w:tab w:val="right" w:pos="2552"/>
        <w:tab w:val="right" w:pos="3686"/>
        <w:tab w:val="right" w:pos="4820"/>
        <w:tab w:val="right" w:pos="5954"/>
        <w:tab w:val="right" w:pos="7088"/>
        <w:tab w:val="right" w:pos="8222"/>
        <w:tab w:val="right" w:pos="9356"/>
      </w:tabs>
      <w:spacing w:line="150" w:lineRule="exact"/>
    </w:pPr>
    <w:rPr>
      <w:sz w:val="14"/>
      <w:szCs w:val="14"/>
    </w:rPr>
  </w:style>
  <w:style w:type="paragraph" w:customStyle="1" w:styleId="AgeGroupHeader">
    <w:name w:val="AgeGroupHeader"/>
    <w:basedOn w:val="Normal"/>
    <w:qFormat/>
    <w:rPr>
      <w:b/>
      <w:i/>
      <w:sz w:val="20"/>
    </w:rPr>
  </w:style>
  <w:style w:type="paragraph" w:styleId="Header">
    <w:name w:val="header"/>
    <w:basedOn w:val="Normal"/>
    <w:unhideWhenUsed/>
    <w:pPr>
      <w:tabs>
        <w:tab w:val="clear" w:pos="426"/>
        <w:tab w:val="clear" w:pos="2127"/>
        <w:tab w:val="clear" w:pos="3402"/>
        <w:tab w:val="clear" w:pos="4111"/>
        <w:tab w:val="clear" w:pos="4678"/>
        <w:tab w:val="clear" w:pos="5245"/>
        <w:tab w:val="clear" w:pos="5671"/>
        <w:tab w:val="clear" w:pos="7230"/>
        <w:tab w:val="clear" w:pos="8506"/>
        <w:tab w:val="clear" w:pos="9073"/>
        <w:tab w:val="clear" w:pos="9781"/>
        <w:tab w:val="center" w:pos="4513"/>
        <w:tab w:val="right" w:pos="9026"/>
      </w:tabs>
    </w:pPr>
  </w:style>
  <w:style w:type="character" w:customStyle="1" w:styleId="Char0">
    <w:name w:val="Char"/>
    <w:semiHidden/>
    <w:rPr>
      <w:rFonts w:ascii="Arial" w:hAnsi="Arial"/>
      <w:sz w:val="18"/>
    </w:rPr>
  </w:style>
  <w:style w:type="paragraph" w:styleId="Footer">
    <w:name w:val="footer"/>
    <w:basedOn w:val="Normal"/>
    <w:unhideWhenUsed/>
    <w:pPr>
      <w:tabs>
        <w:tab w:val="clear" w:pos="426"/>
        <w:tab w:val="clear" w:pos="2127"/>
        <w:tab w:val="clear" w:pos="3402"/>
        <w:tab w:val="clear" w:pos="4111"/>
        <w:tab w:val="clear" w:pos="4678"/>
        <w:tab w:val="clear" w:pos="5245"/>
        <w:tab w:val="clear" w:pos="5671"/>
        <w:tab w:val="clear" w:pos="7230"/>
        <w:tab w:val="clear" w:pos="8506"/>
        <w:tab w:val="clear" w:pos="9073"/>
        <w:tab w:val="clear" w:pos="9781"/>
        <w:tab w:val="center" w:pos="4513"/>
        <w:tab w:val="right" w:pos="9026"/>
      </w:tabs>
    </w:pPr>
  </w:style>
  <w:style w:type="character" w:customStyle="1" w:styleId="Char1">
    <w:name w:val="Char"/>
    <w:semiHidden/>
    <w:rPr>
      <w:rFonts w:ascii="Arial" w:hAnsi="Arial"/>
      <w:sz w:val="18"/>
    </w:rPr>
  </w:style>
  <w:style w:type="paragraph" w:customStyle="1" w:styleId="PlaceEven">
    <w:name w:val="PlaceEven"/>
    <w:basedOn w:val="PlaceOdd"/>
    <w:autoRedefine/>
    <w:pPr>
      <w:shd w:val="clear" w:color="auto" w:fill="auto"/>
    </w:pPr>
  </w:style>
  <w:style w:type="paragraph" w:customStyle="1" w:styleId="EntriesNames">
    <w:name w:val="EntriesNames"/>
    <w:basedOn w:val="Entries"/>
    <w:qFormat/>
    <w:pPr>
      <w:tabs>
        <w:tab w:val="clear" w:pos="851"/>
        <w:tab w:val="clear" w:pos="1701"/>
        <w:tab w:val="clear" w:pos="9356"/>
        <w:tab w:val="left" w:pos="1985"/>
        <w:tab w:val="left" w:pos="2835"/>
      </w:tabs>
    </w:pPr>
    <w:rPr>
      <w:b/>
    </w:rPr>
  </w:style>
  <w:style w:type="paragraph" w:customStyle="1" w:styleId="ProgramListingCompact">
    <w:name w:val="ProgramListingCompact"/>
    <w:basedOn w:val="ProgramListing"/>
    <w:qFormat/>
    <w:pPr>
      <w:spacing w:line="150" w:lineRule="exact"/>
    </w:pPr>
  </w:style>
  <w:style w:type="character" w:customStyle="1" w:styleId="Char2">
    <w:name w:val="Char"/>
    <w:rPr>
      <w:rFonts w:ascii="Arial Rounded MT Bold" w:hAnsi="Arial Rounded MT Bold"/>
      <w:b/>
      <w:sz w:val="28"/>
      <w:szCs w:val="28"/>
    </w:rPr>
  </w:style>
  <w:style w:type="paragraph" w:customStyle="1" w:styleId="CBT">
    <w:name w:val="CBT"/>
    <w:basedOn w:val="BAGCAT"/>
    <w:qFormat/>
    <w:rPr>
      <w:i/>
      <w:sz w:val="14"/>
    </w:rPr>
  </w:style>
  <w:style w:type="character" w:customStyle="1" w:styleId="PlainTextChar">
    <w:name w:val="Plain Text Char"/>
    <w:link w:val="PlainText"/>
    <w:uiPriority w:val="99"/>
    <w:rsid w:val="000C7C77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%20Hoskins\AppData\Roaming\Microsoft\Templates\Results%20Per%20Sessi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Results Per Session.dotm</Template>
  <TotalTime>108</TotalTime>
  <Pages>8</Pages>
  <Words>4480</Words>
  <Characters>25541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Hoskins</dc:creator>
  <cp:lastModifiedBy>David Hoskins</cp:lastModifiedBy>
  <cp:revision>5</cp:revision>
  <cp:lastPrinted>2006-05-12T22:09:00Z</cp:lastPrinted>
  <dcterms:created xsi:type="dcterms:W3CDTF">2013-12-13T12:17:00Z</dcterms:created>
  <dcterms:modified xsi:type="dcterms:W3CDTF">2013-12-16T09:39:00Z</dcterms:modified>
</cp:coreProperties>
</file>